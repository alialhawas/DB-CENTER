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bidiVisual/>
        <w:tblW w:w="0" w:type="auto"/>
        <w:tblLook w:val="04A0" w:firstRow="1" w:lastRow="0" w:firstColumn="1" w:lastColumn="0" w:noHBand="0" w:noVBand="1"/>
      </w:tblPr>
      <w:tblGrid>
        <w:gridCol w:w="3113"/>
        <w:gridCol w:w="3149"/>
        <w:gridCol w:w="3098"/>
      </w:tblGrid>
      <w:tr w:rsidR="00F35A42" w:rsidRPr="004C032C" w14:paraId="0525EAB9" w14:textId="77777777" w:rsidTr="00D61824">
        <w:trPr>
          <w:trHeight w:val="2420"/>
        </w:trPr>
        <w:tc>
          <w:tcPr>
            <w:tcW w:w="3192" w:type="dxa"/>
            <w:tcBorders>
              <w:top w:val="nil"/>
              <w:left w:val="nil"/>
              <w:bottom w:val="nil"/>
              <w:right w:val="nil"/>
            </w:tcBorders>
          </w:tcPr>
          <w:p w14:paraId="7A6BE040" w14:textId="77777777" w:rsidR="00F35A42" w:rsidRPr="004C032C" w:rsidRDefault="00F35A42" w:rsidP="00D61824">
            <w:pPr>
              <w:jc w:val="center"/>
              <w:rPr>
                <w:sz w:val="20"/>
                <w:szCs w:val="20"/>
              </w:rPr>
            </w:pPr>
            <w:bookmarkStart w:id="0" w:name="_Hlk53384586"/>
            <w:bookmarkEnd w:id="0"/>
            <w:r w:rsidRPr="004C032C">
              <w:rPr>
                <w:rFonts w:cs="Times New Roman"/>
                <w:b/>
                <w:bCs/>
                <w:sz w:val="20"/>
                <w:szCs w:val="20"/>
                <w:rtl/>
              </w:rPr>
              <w:t>المملكة العربية السعودية</w:t>
            </w:r>
          </w:p>
          <w:p w14:paraId="1786E745" w14:textId="55909744" w:rsidR="00F35A42" w:rsidRPr="004C032C" w:rsidRDefault="00F35A42" w:rsidP="00D61824">
            <w:pPr>
              <w:jc w:val="center"/>
              <w:rPr>
                <w:sz w:val="20"/>
                <w:szCs w:val="20"/>
              </w:rPr>
            </w:pPr>
            <w:r w:rsidRPr="004C032C">
              <w:rPr>
                <w:rFonts w:cs="Times New Roman"/>
                <w:b/>
                <w:bCs/>
                <w:sz w:val="20"/>
                <w:szCs w:val="20"/>
                <w:rtl/>
              </w:rPr>
              <w:t xml:space="preserve">وزارة التعليم </w:t>
            </w:r>
          </w:p>
          <w:p w14:paraId="2D630AD3" w14:textId="77777777" w:rsidR="00F35A42" w:rsidRPr="004C032C" w:rsidRDefault="00F35A42" w:rsidP="00D61824">
            <w:pPr>
              <w:jc w:val="center"/>
              <w:rPr>
                <w:sz w:val="20"/>
                <w:szCs w:val="20"/>
                <w:rtl/>
              </w:rPr>
            </w:pPr>
            <w:r w:rsidRPr="004C032C">
              <w:rPr>
                <w:rFonts w:cs="Times New Roman"/>
                <w:b/>
                <w:bCs/>
                <w:sz w:val="20"/>
                <w:szCs w:val="20"/>
                <w:rtl/>
              </w:rPr>
              <w:t>جامعة الإمام محمد بن سعود الإسلامية</w:t>
            </w:r>
          </w:p>
          <w:p w14:paraId="4BA30270" w14:textId="77777777" w:rsidR="00F35A42" w:rsidRPr="004C032C" w:rsidRDefault="00F35A42" w:rsidP="00D61824">
            <w:pPr>
              <w:jc w:val="center"/>
              <w:rPr>
                <w:sz w:val="20"/>
                <w:szCs w:val="20"/>
                <w:rtl/>
              </w:rPr>
            </w:pPr>
            <w:r w:rsidRPr="004C032C">
              <w:rPr>
                <w:rFonts w:cs="Times New Roman"/>
                <w:b/>
                <w:bCs/>
                <w:sz w:val="20"/>
                <w:szCs w:val="20"/>
                <w:rtl/>
              </w:rPr>
              <w:t>كلية علوم الحاسب والمعلومات</w:t>
            </w:r>
          </w:p>
        </w:tc>
        <w:tc>
          <w:tcPr>
            <w:tcW w:w="3192" w:type="dxa"/>
            <w:tcBorders>
              <w:top w:val="nil"/>
              <w:left w:val="nil"/>
              <w:bottom w:val="nil"/>
              <w:right w:val="nil"/>
            </w:tcBorders>
          </w:tcPr>
          <w:p w14:paraId="47A16EF5" w14:textId="77777777" w:rsidR="00F35A42" w:rsidRPr="004C032C" w:rsidRDefault="00F35A42" w:rsidP="00D61824">
            <w:pPr>
              <w:jc w:val="center"/>
              <w:rPr>
                <w:rFonts w:ascii="Garamond" w:hAnsi="Garamond"/>
                <w:sz w:val="20"/>
                <w:szCs w:val="20"/>
                <w:rtl/>
              </w:rPr>
            </w:pPr>
            <w:r w:rsidRPr="004C032C">
              <w:rPr>
                <w:rFonts w:ascii="Garamond" w:hAnsi="Garamond"/>
                <w:noProof/>
              </w:rPr>
              <w:drawing>
                <wp:inline distT="0" distB="0" distL="0" distR="0" wp14:anchorId="32E33738" wp14:editId="51CA1D4F">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172A98E7" w14:textId="77777777" w:rsidR="00F35A42" w:rsidRPr="004C032C" w:rsidRDefault="00F35A42" w:rsidP="00D61824">
            <w:pPr>
              <w:rPr>
                <w:rFonts w:ascii="Garamond" w:hAnsi="Garamond"/>
                <w:sz w:val="20"/>
                <w:szCs w:val="20"/>
                <w:rtl/>
              </w:rPr>
            </w:pPr>
          </w:p>
          <w:p w14:paraId="58389EF9" w14:textId="77777777" w:rsidR="00F35A42" w:rsidRPr="004C032C" w:rsidRDefault="00F35A42" w:rsidP="00D61824">
            <w:pPr>
              <w:jc w:val="center"/>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3192" w:type="dxa"/>
            <w:tcBorders>
              <w:top w:val="nil"/>
              <w:left w:val="nil"/>
              <w:bottom w:val="nil"/>
              <w:right w:val="nil"/>
            </w:tcBorders>
          </w:tcPr>
          <w:p w14:paraId="0F37941F" w14:textId="77777777" w:rsidR="00F35A42" w:rsidRPr="004C032C" w:rsidRDefault="00F35A42" w:rsidP="00D61824">
            <w:pPr>
              <w:jc w:val="center"/>
              <w:rPr>
                <w:rFonts w:ascii="Garamond" w:hAnsi="Garamond"/>
                <w:b/>
                <w:bCs/>
                <w:sz w:val="20"/>
                <w:szCs w:val="20"/>
              </w:rPr>
            </w:pPr>
            <w:r w:rsidRPr="004C032C">
              <w:rPr>
                <w:rFonts w:ascii="Garamond" w:hAnsi="Garamond"/>
                <w:b/>
                <w:bCs/>
                <w:sz w:val="20"/>
                <w:szCs w:val="20"/>
              </w:rPr>
              <w:t>KINGDOM OF SAUDI ARABIA</w:t>
            </w:r>
          </w:p>
          <w:p w14:paraId="623A1EAF" w14:textId="5094B749" w:rsidR="00F35A42" w:rsidRPr="004C032C" w:rsidRDefault="00F35A42" w:rsidP="00D61824">
            <w:pPr>
              <w:jc w:val="center"/>
              <w:rPr>
                <w:rFonts w:ascii="Garamond" w:hAnsi="Garamond"/>
                <w:b/>
                <w:bCs/>
                <w:sz w:val="20"/>
                <w:szCs w:val="20"/>
              </w:rPr>
            </w:pPr>
            <w:r w:rsidRPr="004C032C">
              <w:rPr>
                <w:rFonts w:ascii="Garamond" w:hAnsi="Garamond"/>
                <w:b/>
                <w:bCs/>
                <w:sz w:val="20"/>
                <w:szCs w:val="20"/>
              </w:rPr>
              <w:t>Ministry of Education</w:t>
            </w:r>
          </w:p>
          <w:p w14:paraId="6AB80CF8" w14:textId="77777777" w:rsidR="00F35A42" w:rsidRPr="004C032C" w:rsidRDefault="00F35A42" w:rsidP="00D61824">
            <w:pPr>
              <w:jc w:val="center"/>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31D6676D" w14:textId="77777777" w:rsidR="00F35A42" w:rsidRPr="004C032C" w:rsidRDefault="00F35A42" w:rsidP="00D61824">
            <w:pPr>
              <w:jc w:val="center"/>
              <w:rPr>
                <w:rFonts w:ascii="Garamond" w:hAnsi="Garamond" w:cstheme="majorBidi"/>
                <w:b/>
                <w:bCs/>
                <w:sz w:val="18"/>
                <w:szCs w:val="18"/>
                <w:rtl/>
              </w:rPr>
            </w:pPr>
            <w:r w:rsidRPr="004C032C">
              <w:rPr>
                <w:rFonts w:ascii="Garamond" w:hAnsi="Garamond"/>
                <w:b/>
                <w:bCs/>
                <w:sz w:val="18"/>
                <w:szCs w:val="18"/>
              </w:rPr>
              <w:t>College of Computer &amp; Information Sciences</w:t>
            </w:r>
          </w:p>
          <w:p w14:paraId="094A9891" w14:textId="77777777" w:rsidR="00F35A42" w:rsidRPr="004C032C" w:rsidRDefault="00F35A42" w:rsidP="00D61824">
            <w:pPr>
              <w:jc w:val="right"/>
              <w:rPr>
                <w:rFonts w:ascii="Garamond" w:hAnsi="Garamond"/>
                <w:sz w:val="20"/>
                <w:szCs w:val="20"/>
              </w:rPr>
            </w:pPr>
          </w:p>
          <w:p w14:paraId="0DCBAF99" w14:textId="77777777" w:rsidR="00F35A42" w:rsidRPr="004C032C" w:rsidRDefault="00F35A42" w:rsidP="00D61824">
            <w:pPr>
              <w:jc w:val="right"/>
              <w:rPr>
                <w:rFonts w:ascii="Garamond" w:hAnsi="Garamond"/>
                <w:sz w:val="20"/>
                <w:szCs w:val="20"/>
              </w:rPr>
            </w:pPr>
          </w:p>
          <w:p w14:paraId="5A1C278B" w14:textId="77777777" w:rsidR="00F35A42" w:rsidRPr="004C032C" w:rsidRDefault="00F35A42" w:rsidP="00D61824">
            <w:pPr>
              <w:jc w:val="right"/>
              <w:rPr>
                <w:rFonts w:ascii="Garamond" w:hAnsi="Garamond"/>
                <w:sz w:val="20"/>
                <w:szCs w:val="20"/>
                <w:rtl/>
              </w:rPr>
            </w:pPr>
          </w:p>
        </w:tc>
      </w:tr>
      <w:tr w:rsidR="00F35A42" w:rsidRPr="004C032C" w14:paraId="7F534924" w14:textId="77777777" w:rsidTr="00D61824">
        <w:trPr>
          <w:trHeight w:val="3770"/>
        </w:trPr>
        <w:tc>
          <w:tcPr>
            <w:tcW w:w="9576" w:type="dxa"/>
            <w:gridSpan w:val="3"/>
            <w:tcBorders>
              <w:top w:val="nil"/>
              <w:left w:val="nil"/>
              <w:bottom w:val="nil"/>
              <w:right w:val="nil"/>
            </w:tcBorders>
            <w:vAlign w:val="center"/>
          </w:tcPr>
          <w:p w14:paraId="1AAA6BEA" w14:textId="77777777" w:rsidR="00F35A42" w:rsidRPr="002D4C47" w:rsidRDefault="00F35A42" w:rsidP="00D61824">
            <w:pPr>
              <w:jc w:val="center"/>
              <w:rPr>
                <w:rFonts w:ascii="Garamond" w:hAnsi="Garamond" w:cstheme="minorHAnsi"/>
                <w:b/>
                <w:bCs/>
                <w:sz w:val="36"/>
                <w:szCs w:val="36"/>
              </w:rPr>
            </w:pPr>
            <w:r w:rsidRPr="002D4C47">
              <w:rPr>
                <w:rFonts w:ascii="Garamond" w:hAnsi="Garamond" w:cstheme="minorHAnsi"/>
                <w:b/>
                <w:bCs/>
                <w:sz w:val="36"/>
                <w:szCs w:val="36"/>
              </w:rPr>
              <w:t>Software Engineering (CS- 310)</w:t>
            </w:r>
          </w:p>
          <w:p w14:paraId="16FAA609" w14:textId="77777777" w:rsidR="00F35A42" w:rsidRPr="005E4733" w:rsidRDefault="00F35A42" w:rsidP="00D61824">
            <w:pPr>
              <w:jc w:val="center"/>
              <w:rPr>
                <w:rFonts w:ascii="Garamond" w:hAnsi="Garamond" w:cstheme="minorHAnsi"/>
                <w:b/>
                <w:bCs/>
                <w:color w:val="FF0000"/>
                <w:sz w:val="36"/>
                <w:szCs w:val="36"/>
              </w:rPr>
            </w:pPr>
            <w:r>
              <w:rPr>
                <w:rFonts w:ascii="Garamond" w:hAnsi="Garamond" w:cstheme="minorHAnsi"/>
                <w:b/>
                <w:bCs/>
                <w:sz w:val="36"/>
                <w:szCs w:val="36"/>
              </w:rPr>
              <w:t xml:space="preserve">BSCS- </w:t>
            </w:r>
            <w:r w:rsidRPr="002D4C47">
              <w:rPr>
                <w:rFonts w:ascii="Garamond" w:hAnsi="Garamond" w:cstheme="minorHAnsi"/>
                <w:b/>
                <w:bCs/>
                <w:sz w:val="36"/>
                <w:szCs w:val="36"/>
              </w:rPr>
              <w:t xml:space="preserve">Section: </w:t>
            </w:r>
            <w:r>
              <w:rPr>
                <w:rFonts w:ascii="Garamond" w:hAnsi="Garamond" w:cstheme="minorHAnsi"/>
                <w:b/>
                <w:bCs/>
                <w:sz w:val="36"/>
                <w:szCs w:val="36"/>
              </w:rPr>
              <w:t>171</w:t>
            </w:r>
          </w:p>
          <w:p w14:paraId="28C05953" w14:textId="77777777" w:rsidR="00F35A42" w:rsidRPr="002D4C47" w:rsidRDefault="00F35A42" w:rsidP="00D61824">
            <w:pPr>
              <w:jc w:val="center"/>
              <w:rPr>
                <w:rFonts w:ascii="Garamond" w:hAnsi="Garamond" w:cstheme="minorHAnsi"/>
                <w:b/>
                <w:bCs/>
                <w:color w:val="FF0000"/>
                <w:sz w:val="36"/>
                <w:szCs w:val="36"/>
              </w:rPr>
            </w:pPr>
          </w:p>
          <w:p w14:paraId="762F8583" w14:textId="77777777" w:rsidR="00F35A42" w:rsidRPr="002D4C47" w:rsidRDefault="00F35A42" w:rsidP="00D61824">
            <w:pPr>
              <w:jc w:val="center"/>
              <w:rPr>
                <w:rFonts w:ascii="Garamond" w:hAnsi="Garamond" w:cstheme="minorHAnsi"/>
                <w:b/>
                <w:bCs/>
                <w:sz w:val="36"/>
                <w:szCs w:val="36"/>
              </w:rPr>
            </w:pPr>
          </w:p>
          <w:p w14:paraId="1821F3EB" w14:textId="279EB708" w:rsidR="00F35A42" w:rsidRPr="002D4C47" w:rsidRDefault="00F35A42" w:rsidP="00D61824">
            <w:pPr>
              <w:jc w:val="center"/>
              <w:rPr>
                <w:rFonts w:ascii="Garamond" w:hAnsi="Garamond" w:cstheme="minorHAnsi"/>
                <w:b/>
                <w:bCs/>
                <w:color w:val="FF0000"/>
                <w:sz w:val="36"/>
                <w:szCs w:val="36"/>
              </w:rPr>
            </w:pPr>
            <w:r>
              <w:rPr>
                <w:rFonts w:ascii="Garamond" w:hAnsi="Garamond" w:cstheme="minorHAnsi"/>
                <w:b/>
                <w:bCs/>
                <w:sz w:val="36"/>
                <w:szCs w:val="36"/>
              </w:rPr>
              <w:t>Project-Phase</w:t>
            </w:r>
            <w:r w:rsidRPr="002D4C47">
              <w:rPr>
                <w:rFonts w:ascii="Garamond" w:hAnsi="Garamond" w:cstheme="minorHAnsi"/>
                <w:b/>
                <w:bCs/>
                <w:sz w:val="36"/>
                <w:szCs w:val="36"/>
              </w:rPr>
              <w:t xml:space="preserve"> No: </w:t>
            </w:r>
            <w:r w:rsidR="00773D7B">
              <w:rPr>
                <w:rFonts w:ascii="Garamond" w:hAnsi="Garamond" w:cstheme="minorHAnsi"/>
                <w:b/>
                <w:bCs/>
                <w:sz w:val="36"/>
                <w:szCs w:val="36"/>
              </w:rPr>
              <w:t>1</w:t>
            </w:r>
          </w:p>
          <w:p w14:paraId="699745A0" w14:textId="311CDD2A" w:rsidR="00F35A42" w:rsidRPr="00051C5F" w:rsidRDefault="00051C5F" w:rsidP="00D61824">
            <w:pPr>
              <w:jc w:val="center"/>
              <w:rPr>
                <w:rFonts w:ascii="Garamond" w:hAnsi="Garamond" w:cstheme="minorHAnsi"/>
                <w:b/>
                <w:bCs/>
                <w:sz w:val="36"/>
                <w:szCs w:val="36"/>
              </w:rPr>
            </w:pPr>
            <w:r w:rsidRPr="00051C5F">
              <w:rPr>
                <w:rFonts w:ascii="Garamond" w:hAnsi="Garamond" w:cstheme="minorHAnsi"/>
                <w:b/>
                <w:bCs/>
                <w:sz w:val="36"/>
                <w:szCs w:val="36"/>
              </w:rPr>
              <w:t>DB Center</w:t>
            </w:r>
          </w:p>
          <w:p w14:paraId="6B57015C" w14:textId="00672953" w:rsidR="00F35A42" w:rsidRDefault="00F35A42" w:rsidP="00D61824">
            <w:pPr>
              <w:pStyle w:val="TableParagraph"/>
              <w:spacing w:line="308" w:lineRule="exact"/>
              <w:ind w:left="2481" w:right="2471"/>
              <w:jc w:val="center"/>
              <w:rPr>
                <w:b/>
                <w:sz w:val="28"/>
              </w:rPr>
            </w:pPr>
            <w:r>
              <w:rPr>
                <w:b/>
                <w:w w:val="105"/>
                <w:sz w:val="28"/>
              </w:rPr>
              <w:t>(</w:t>
            </w:r>
            <w:r w:rsidR="007D51DF" w:rsidRPr="007D51DF">
              <w:rPr>
                <w:rFonts w:ascii="TimesNewRomanPS-BoldMT" w:hAnsi="TimesNewRomanPS-BoldMT"/>
                <w:b/>
                <w:bCs/>
                <w:color w:val="000000"/>
                <w:sz w:val="28"/>
                <w:szCs w:val="24"/>
              </w:rPr>
              <w:t>Specification</w:t>
            </w:r>
            <w:r>
              <w:rPr>
                <w:b/>
                <w:w w:val="105"/>
                <w:sz w:val="28"/>
              </w:rPr>
              <w:t>)</w:t>
            </w:r>
          </w:p>
          <w:p w14:paraId="03DC1864" w14:textId="77777777" w:rsidR="00F35A42" w:rsidRDefault="00F35A42" w:rsidP="00D61824">
            <w:pPr>
              <w:rPr>
                <w:b/>
                <w:bCs/>
                <w:sz w:val="24"/>
                <w:szCs w:val="24"/>
              </w:rPr>
            </w:pPr>
          </w:p>
          <w:p w14:paraId="2DA07272" w14:textId="77777777" w:rsidR="00F35A42" w:rsidRPr="004C032C" w:rsidRDefault="00F35A42" w:rsidP="00F35A42">
            <w:pPr>
              <w:pStyle w:val="Heading1"/>
              <w:numPr>
                <w:ilvl w:val="0"/>
                <w:numId w:val="0"/>
              </w:numPr>
              <w:jc w:val="center"/>
              <w:outlineLvl w:val="0"/>
            </w:pPr>
            <w:r>
              <w:t xml:space="preserve"> </w:t>
            </w:r>
            <w:bookmarkStart w:id="1" w:name="_Toc53326302"/>
            <w:bookmarkStart w:id="2" w:name="_Toc53513477"/>
            <w:bookmarkStart w:id="3" w:name="_Toc53513552"/>
            <w:r>
              <w:t xml:space="preserve">Submitted </w:t>
            </w:r>
            <w:r w:rsidRPr="004C032C">
              <w:t>By</w:t>
            </w:r>
            <w:bookmarkEnd w:id="1"/>
            <w:bookmarkEnd w:id="2"/>
            <w:bookmarkEnd w:id="3"/>
          </w:p>
        </w:tc>
      </w:tr>
      <w:tr w:rsidR="00F35A42" w:rsidRPr="004E18AB" w14:paraId="7D9AB373" w14:textId="77777777" w:rsidTr="00D61824">
        <w:trPr>
          <w:trHeight w:val="5300"/>
        </w:trPr>
        <w:tc>
          <w:tcPr>
            <w:tcW w:w="9576" w:type="dxa"/>
            <w:gridSpan w:val="3"/>
            <w:tcBorders>
              <w:top w:val="nil"/>
              <w:left w:val="nil"/>
              <w:bottom w:val="nil"/>
              <w:right w:val="nil"/>
            </w:tcBorders>
            <w:vAlign w:val="center"/>
          </w:tcPr>
          <w:p w14:paraId="3929E017" w14:textId="34D4341E" w:rsidR="00F35A42" w:rsidRPr="004E18AB" w:rsidRDefault="00F35A42" w:rsidP="00D61824">
            <w:pPr>
              <w:pStyle w:val="Heading2"/>
              <w:numPr>
                <w:ilvl w:val="0"/>
                <w:numId w:val="0"/>
              </w:numPr>
              <w:ind w:left="360"/>
              <w:jc w:val="center"/>
              <w:outlineLvl w:val="1"/>
            </w:pPr>
            <w:bookmarkStart w:id="4" w:name="_Toc53326303"/>
            <w:bookmarkStart w:id="5" w:name="_Toc53513478"/>
            <w:bookmarkStart w:id="6" w:name="_Toc53513553"/>
            <w:r w:rsidRPr="004E18AB">
              <w:t>Ali</w:t>
            </w:r>
            <w:r w:rsidR="006965C3">
              <w:t xml:space="preserve"> Khalifaha</w:t>
            </w:r>
            <w:r w:rsidRPr="004E18AB">
              <w:t xml:space="preserve"> Alhawas (439015852) – Coordinator</w:t>
            </w:r>
            <w:bookmarkEnd w:id="4"/>
            <w:bookmarkEnd w:id="5"/>
            <w:bookmarkEnd w:id="6"/>
          </w:p>
          <w:p w14:paraId="1686AF7F" w14:textId="397A120C" w:rsidR="00F35A42" w:rsidRPr="006965C3" w:rsidRDefault="00DB698F" w:rsidP="00A76970">
            <w:pPr>
              <w:pStyle w:val="Heading2"/>
              <w:numPr>
                <w:ilvl w:val="0"/>
                <w:numId w:val="0"/>
              </w:numPr>
              <w:jc w:val="center"/>
              <w:outlineLvl w:val="1"/>
            </w:pPr>
            <w:bookmarkStart w:id="7" w:name="_Toc53326304"/>
            <w:bookmarkStart w:id="8" w:name="_Toc53513479"/>
            <w:bookmarkStart w:id="9" w:name="_Toc53513554"/>
            <w:r w:rsidRPr="006965C3">
              <w:t xml:space="preserve">Abdulrahman Mubasher </w:t>
            </w:r>
            <w:r w:rsidR="008B01CB" w:rsidRPr="008B01CB">
              <w:t xml:space="preserve">ALghurman </w:t>
            </w:r>
            <w:r w:rsidR="00F35A42" w:rsidRPr="006965C3">
              <w:t>(</w:t>
            </w:r>
            <w:r w:rsidRPr="006965C3">
              <w:t>438009996</w:t>
            </w:r>
            <w:r w:rsidR="00F35A42" w:rsidRPr="006965C3">
              <w:t>)</w:t>
            </w:r>
            <w:bookmarkEnd w:id="7"/>
            <w:bookmarkEnd w:id="8"/>
            <w:bookmarkEnd w:id="9"/>
          </w:p>
          <w:p w14:paraId="48074625" w14:textId="16A1C92E" w:rsidR="00F35A42" w:rsidRPr="006965C3" w:rsidRDefault="00DB698F" w:rsidP="00A76970">
            <w:pPr>
              <w:pStyle w:val="Heading2"/>
              <w:numPr>
                <w:ilvl w:val="0"/>
                <w:numId w:val="0"/>
              </w:numPr>
              <w:jc w:val="center"/>
              <w:outlineLvl w:val="1"/>
            </w:pPr>
            <w:bookmarkStart w:id="10" w:name="_Toc53326305"/>
            <w:bookmarkStart w:id="11" w:name="_Toc53513480"/>
            <w:bookmarkStart w:id="12" w:name="_Toc53513555"/>
            <w:r w:rsidRPr="006965C3">
              <w:t>Nasser Hamad Al</w:t>
            </w:r>
            <w:r w:rsidR="006965C3" w:rsidRPr="006965C3">
              <w:t>khurayji</w:t>
            </w:r>
            <w:r w:rsidR="00F35A42" w:rsidRPr="006965C3">
              <w:t xml:space="preserve"> (</w:t>
            </w:r>
            <w:r w:rsidR="006965C3" w:rsidRPr="006965C3">
              <w:t>43</w:t>
            </w:r>
            <w:r w:rsidR="00AD1768">
              <w:t>9</w:t>
            </w:r>
            <w:r w:rsidR="006965C3" w:rsidRPr="006965C3">
              <w:t>011631</w:t>
            </w:r>
            <w:r w:rsidR="00F35A42" w:rsidRPr="006965C3">
              <w:t>)</w:t>
            </w:r>
            <w:bookmarkEnd w:id="10"/>
            <w:bookmarkEnd w:id="11"/>
            <w:bookmarkEnd w:id="12"/>
          </w:p>
          <w:p w14:paraId="5A1ADD52" w14:textId="18E9490C" w:rsidR="00F35A42" w:rsidRPr="006965C3" w:rsidRDefault="006965C3" w:rsidP="00A76970">
            <w:pPr>
              <w:pStyle w:val="Heading2"/>
              <w:numPr>
                <w:ilvl w:val="0"/>
                <w:numId w:val="0"/>
              </w:numPr>
              <w:jc w:val="center"/>
              <w:outlineLvl w:val="1"/>
            </w:pPr>
            <w:bookmarkStart w:id="13" w:name="_Toc53326306"/>
            <w:bookmarkStart w:id="14" w:name="_Toc53513481"/>
            <w:bookmarkStart w:id="15" w:name="_Toc53513556"/>
            <w:r w:rsidRPr="006965C3">
              <w:t>Anas Eissa Alzhrani</w:t>
            </w:r>
            <w:r w:rsidR="00F35A42" w:rsidRPr="006965C3">
              <w:t xml:space="preserve"> (</w:t>
            </w:r>
            <w:r w:rsidRPr="006965C3">
              <w:t>438011286</w:t>
            </w:r>
            <w:r w:rsidR="00F35A42" w:rsidRPr="006965C3">
              <w:t>)</w:t>
            </w:r>
            <w:bookmarkEnd w:id="13"/>
            <w:bookmarkEnd w:id="14"/>
            <w:bookmarkEnd w:id="15"/>
          </w:p>
          <w:p w14:paraId="48A4062F" w14:textId="3DC8D73A" w:rsidR="006965C3" w:rsidRPr="006965C3" w:rsidRDefault="006965C3" w:rsidP="006965C3">
            <w:pPr>
              <w:rPr>
                <w:b/>
                <w:bCs/>
              </w:rPr>
            </w:pPr>
            <w:r w:rsidRPr="006965C3">
              <w:rPr>
                <w:b/>
                <w:bCs/>
              </w:rPr>
              <w:t xml:space="preserve">                                                          Nawaf Khalid Aldaham (439011864)</w:t>
            </w:r>
          </w:p>
          <w:p w14:paraId="53A9717F" w14:textId="77777777" w:rsidR="00F35A42" w:rsidRPr="001959D0" w:rsidRDefault="00F35A42" w:rsidP="00D61824">
            <w:r>
              <w:t xml:space="preserve">                                                                     </w:t>
            </w:r>
          </w:p>
          <w:p w14:paraId="267405C1" w14:textId="77777777" w:rsidR="00F35A42" w:rsidRDefault="00F35A42" w:rsidP="00D61824"/>
          <w:p w14:paraId="4C0D972D" w14:textId="77777777" w:rsidR="00F35A42" w:rsidRDefault="00F35A42" w:rsidP="00D61824"/>
          <w:p w14:paraId="406D7FED" w14:textId="77777777" w:rsidR="00F35A42" w:rsidRPr="002D4C47" w:rsidRDefault="00F35A42" w:rsidP="00D61824"/>
          <w:p w14:paraId="43D17420" w14:textId="77777777" w:rsidR="00F35A42" w:rsidRPr="00BC4383" w:rsidRDefault="00F35A42" w:rsidP="00F35A42">
            <w:pPr>
              <w:pStyle w:val="Heading1"/>
              <w:numPr>
                <w:ilvl w:val="0"/>
                <w:numId w:val="0"/>
              </w:numPr>
              <w:jc w:val="center"/>
              <w:outlineLvl w:val="0"/>
            </w:pPr>
            <w:bookmarkStart w:id="16" w:name="_Toc53326307"/>
            <w:bookmarkStart w:id="17" w:name="_Toc53513482"/>
            <w:bookmarkStart w:id="18" w:name="_Toc53513557"/>
            <w:r>
              <w:t>Supervisor</w:t>
            </w:r>
            <w:bookmarkEnd w:id="16"/>
            <w:bookmarkEnd w:id="17"/>
            <w:bookmarkEnd w:id="18"/>
          </w:p>
          <w:p w14:paraId="5560BEF9" w14:textId="3F57F11A" w:rsidR="00F35A42" w:rsidRPr="004E18AB" w:rsidRDefault="00F35A42" w:rsidP="00F35A42">
            <w:pPr>
              <w:pStyle w:val="Heading1"/>
              <w:numPr>
                <w:ilvl w:val="0"/>
                <w:numId w:val="0"/>
              </w:numPr>
              <w:jc w:val="center"/>
              <w:outlineLvl w:val="0"/>
              <w:rPr>
                <w:sz w:val="32"/>
                <w:szCs w:val="32"/>
              </w:rPr>
            </w:pPr>
            <w:bookmarkStart w:id="19" w:name="_Toc53326308"/>
            <w:bookmarkStart w:id="20" w:name="_Toc53513483"/>
            <w:bookmarkStart w:id="21" w:name="_Toc53513558"/>
            <w:r w:rsidRPr="004E18AB">
              <w:rPr>
                <w:sz w:val="32"/>
                <w:szCs w:val="32"/>
              </w:rPr>
              <w:t xml:space="preserve">Dr. </w:t>
            </w:r>
            <w:r w:rsidR="00A76970">
              <w:rPr>
                <w:sz w:val="32"/>
                <w:szCs w:val="32"/>
              </w:rPr>
              <w:t>S</w:t>
            </w:r>
            <w:r w:rsidRPr="004E18AB">
              <w:rPr>
                <w:sz w:val="32"/>
                <w:szCs w:val="32"/>
              </w:rPr>
              <w:t>ultan Alqahtani</w:t>
            </w:r>
            <w:bookmarkEnd w:id="19"/>
            <w:bookmarkEnd w:id="20"/>
            <w:bookmarkEnd w:id="21"/>
          </w:p>
          <w:p w14:paraId="7B8B3E01" w14:textId="77777777" w:rsidR="00F35A42" w:rsidRDefault="00F35A42" w:rsidP="00D61824">
            <w:pPr>
              <w:jc w:val="center"/>
              <w:rPr>
                <w:sz w:val="32"/>
                <w:szCs w:val="32"/>
              </w:rPr>
            </w:pPr>
          </w:p>
          <w:p w14:paraId="27D6AD9E" w14:textId="77777777" w:rsidR="00F35A42" w:rsidRDefault="00F35A42" w:rsidP="00D61824">
            <w:pPr>
              <w:jc w:val="center"/>
              <w:rPr>
                <w:sz w:val="32"/>
                <w:szCs w:val="32"/>
              </w:rPr>
            </w:pPr>
          </w:p>
          <w:p w14:paraId="71CF469C" w14:textId="3CC3F511" w:rsidR="00F35A42" w:rsidRDefault="00F35A42" w:rsidP="00F35A42">
            <w:pPr>
              <w:pStyle w:val="Heading1"/>
              <w:numPr>
                <w:ilvl w:val="0"/>
                <w:numId w:val="0"/>
              </w:numPr>
              <w:jc w:val="center"/>
              <w:outlineLvl w:val="0"/>
            </w:pPr>
            <w:bookmarkStart w:id="22" w:name="_Toc53326309"/>
            <w:bookmarkStart w:id="23" w:name="_Toc53513484"/>
            <w:bookmarkStart w:id="24" w:name="_Toc53513559"/>
            <w:r>
              <w:t xml:space="preserve">Date: </w:t>
            </w:r>
            <w:r w:rsidR="006E48C2">
              <w:t>20</w:t>
            </w:r>
            <w:r>
              <w:t>/</w:t>
            </w:r>
            <w:r w:rsidR="006E48C2">
              <w:t>10</w:t>
            </w:r>
            <w:r>
              <w:t>/2020</w:t>
            </w:r>
            <w:bookmarkEnd w:id="22"/>
            <w:bookmarkEnd w:id="23"/>
            <w:bookmarkEnd w:id="24"/>
          </w:p>
          <w:p w14:paraId="37D4C210" w14:textId="77777777" w:rsidR="00F35A42" w:rsidRDefault="00F35A42" w:rsidP="00D61824"/>
          <w:p w14:paraId="7825AF29" w14:textId="77777777" w:rsidR="00F35A42" w:rsidRPr="00585A53" w:rsidRDefault="00F35A42" w:rsidP="00D61824"/>
          <w:p w14:paraId="58BD9F72" w14:textId="77777777" w:rsidR="00F35A42" w:rsidRPr="004E18AB" w:rsidRDefault="00F35A42" w:rsidP="00D61824">
            <w:pPr>
              <w:rPr>
                <w:rtl/>
              </w:rPr>
            </w:pPr>
          </w:p>
        </w:tc>
      </w:tr>
    </w:tbl>
    <w:p w14:paraId="3622BFAA" w14:textId="77777777" w:rsidR="00475D85" w:rsidRDefault="00475D85">
      <w:pPr>
        <w:sectPr w:rsidR="00475D85">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14:paraId="69D8EFE9" w14:textId="174CC54B" w:rsidR="00F35A42" w:rsidRDefault="00F35A42" w:rsidP="00F35A42">
      <w:pPr>
        <w:pStyle w:val="Title"/>
        <w:jc w:val="right"/>
      </w:pPr>
      <w:r>
        <w:lastRenderedPageBreak/>
        <w:fldChar w:fldCharType="begin"/>
      </w:r>
      <w:r w:rsidRPr="00B40EBB">
        <w:instrText xml:space="preserve"> SUBJECT  \* MERGEFORMAT </w:instrText>
      </w:r>
      <w:r>
        <w:fldChar w:fldCharType="separate"/>
      </w:r>
      <w:r>
        <w:t>&lt;</w:t>
      </w:r>
      <w:r w:rsidR="00051C5F" w:rsidRPr="00051C5F">
        <w:t xml:space="preserve"> DB Center </w:t>
      </w:r>
      <w:r>
        <w:t>&gt;</w:t>
      </w:r>
      <w:r>
        <w:fldChar w:fldCharType="end"/>
      </w:r>
    </w:p>
    <w:p w14:paraId="42789BD4" w14:textId="77777777" w:rsidR="00F35A42" w:rsidRDefault="00F35A42" w:rsidP="00F35A42">
      <w:pPr>
        <w:pStyle w:val="Title"/>
        <w:jc w:val="right"/>
      </w:pPr>
      <w:r>
        <w:fldChar w:fldCharType="begin"/>
      </w:r>
      <w:r w:rsidRPr="00B40EBB">
        <w:instrText xml:space="preserve"> TITLE  \* MERGEFORMAT </w:instrText>
      </w:r>
      <w:r>
        <w:fldChar w:fldCharType="separate"/>
      </w:r>
      <w:r>
        <w:t xml:space="preserve">Software Development Plan </w:t>
      </w:r>
      <w:r>
        <w:fldChar w:fldCharType="end"/>
      </w:r>
    </w:p>
    <w:p w14:paraId="27FEFA38" w14:textId="7E38F785" w:rsidR="00F35A42" w:rsidRDefault="00F35A42" w:rsidP="00F35A42">
      <w:pPr>
        <w:pStyle w:val="Title"/>
        <w:jc w:val="right"/>
        <w:rPr>
          <w:sz w:val="28"/>
        </w:rPr>
      </w:pPr>
      <w:r>
        <w:rPr>
          <w:sz w:val="28"/>
        </w:rPr>
        <w:t>Version &lt;1.</w:t>
      </w:r>
      <w:r w:rsidR="00751D4C">
        <w:rPr>
          <w:sz w:val="28"/>
        </w:rPr>
        <w:t>1</w:t>
      </w:r>
      <w:r>
        <w:rPr>
          <w:sz w:val="28"/>
        </w:rPr>
        <w:t>&gt;</w:t>
      </w:r>
    </w:p>
    <w:p w14:paraId="62EEE86E" w14:textId="77777777" w:rsidR="00F35A42" w:rsidRDefault="00F35A42" w:rsidP="00F35A42">
      <w:pPr>
        <w:pStyle w:val="Title"/>
        <w:jc w:val="left"/>
      </w:pPr>
    </w:p>
    <w:p w14:paraId="7616F599" w14:textId="77777777" w:rsidR="00F35A42" w:rsidRDefault="00F35A42">
      <w:pPr>
        <w:pStyle w:val="Title"/>
      </w:pPr>
    </w:p>
    <w:p w14:paraId="6E1FA74F" w14:textId="02579C61" w:rsidR="00475D85" w:rsidRDefault="005272CC">
      <w:pPr>
        <w:pStyle w:val="Title"/>
      </w:pPr>
      <w:r>
        <w:t>Revision History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tblGrid>
      <w:tr w:rsidR="00260CC2" w14:paraId="56B1251D" w14:textId="77777777" w:rsidTr="00260CC2">
        <w:trPr>
          <w:jc w:val="center"/>
        </w:trPr>
        <w:tc>
          <w:tcPr>
            <w:tcW w:w="2304" w:type="dxa"/>
          </w:tcPr>
          <w:p w14:paraId="4F6277A3" w14:textId="77777777" w:rsidR="00260CC2" w:rsidRDefault="00260CC2">
            <w:pPr>
              <w:pStyle w:val="Tabletext"/>
              <w:jc w:val="center"/>
              <w:rPr>
                <w:b/>
              </w:rPr>
            </w:pPr>
            <w:r>
              <w:rPr>
                <w:b/>
              </w:rPr>
              <w:t>Date</w:t>
            </w:r>
          </w:p>
        </w:tc>
        <w:tc>
          <w:tcPr>
            <w:tcW w:w="1152" w:type="dxa"/>
          </w:tcPr>
          <w:p w14:paraId="0F947E76" w14:textId="77777777" w:rsidR="00260CC2" w:rsidRDefault="00260CC2">
            <w:pPr>
              <w:pStyle w:val="Tabletext"/>
              <w:jc w:val="center"/>
              <w:rPr>
                <w:b/>
              </w:rPr>
            </w:pPr>
            <w:r>
              <w:rPr>
                <w:b/>
              </w:rPr>
              <w:t>Version</w:t>
            </w:r>
          </w:p>
        </w:tc>
        <w:tc>
          <w:tcPr>
            <w:tcW w:w="3744" w:type="dxa"/>
          </w:tcPr>
          <w:p w14:paraId="4EC42AF7" w14:textId="77777777" w:rsidR="00260CC2" w:rsidRDefault="00260CC2">
            <w:pPr>
              <w:pStyle w:val="Tabletext"/>
              <w:jc w:val="center"/>
              <w:rPr>
                <w:b/>
              </w:rPr>
            </w:pPr>
            <w:r>
              <w:rPr>
                <w:b/>
              </w:rPr>
              <w:t>Description</w:t>
            </w:r>
          </w:p>
        </w:tc>
      </w:tr>
      <w:tr w:rsidR="00260CC2" w14:paraId="0061145A" w14:textId="77777777" w:rsidTr="00260CC2">
        <w:trPr>
          <w:jc w:val="center"/>
        </w:trPr>
        <w:tc>
          <w:tcPr>
            <w:tcW w:w="2304" w:type="dxa"/>
          </w:tcPr>
          <w:p w14:paraId="64E9AC24" w14:textId="42FD6306" w:rsidR="00260CC2" w:rsidRDefault="00260CC2">
            <w:pPr>
              <w:pStyle w:val="Tabletext"/>
            </w:pPr>
            <w:r>
              <w:t>&lt;</w:t>
            </w:r>
            <w:r w:rsidR="00F35A42">
              <w:t>24</w:t>
            </w:r>
            <w:r>
              <w:t>/</w:t>
            </w:r>
            <w:r w:rsidR="00F35A42">
              <w:t>9</w:t>
            </w:r>
            <w:r>
              <w:t>/</w:t>
            </w:r>
            <w:r w:rsidR="00F35A42">
              <w:t>20</w:t>
            </w:r>
            <w:r>
              <w:t>&gt;</w:t>
            </w:r>
          </w:p>
        </w:tc>
        <w:tc>
          <w:tcPr>
            <w:tcW w:w="1152" w:type="dxa"/>
          </w:tcPr>
          <w:p w14:paraId="737DBC6A" w14:textId="4CE602F9" w:rsidR="00260CC2" w:rsidRDefault="00260CC2">
            <w:pPr>
              <w:pStyle w:val="Tabletext"/>
            </w:pPr>
            <w:r>
              <w:t>&lt;</w:t>
            </w:r>
            <w:r w:rsidR="00F35A42">
              <w:t>1.0</w:t>
            </w:r>
            <w:r>
              <w:t>&gt;</w:t>
            </w:r>
          </w:p>
        </w:tc>
        <w:tc>
          <w:tcPr>
            <w:tcW w:w="3744" w:type="dxa"/>
          </w:tcPr>
          <w:p w14:paraId="39B21875" w14:textId="35D5F0D8" w:rsidR="00260CC2" w:rsidRDefault="00260CC2">
            <w:pPr>
              <w:pStyle w:val="Tabletext"/>
            </w:pPr>
            <w:r>
              <w:t>&lt;</w:t>
            </w:r>
            <w:r w:rsidR="00F35A42">
              <w:t>Proposal</w:t>
            </w:r>
            <w:r>
              <w:t>&gt;</w:t>
            </w:r>
          </w:p>
        </w:tc>
      </w:tr>
      <w:tr w:rsidR="00260CC2" w14:paraId="2818D231" w14:textId="77777777" w:rsidTr="00260CC2">
        <w:trPr>
          <w:jc w:val="center"/>
        </w:trPr>
        <w:tc>
          <w:tcPr>
            <w:tcW w:w="2304" w:type="dxa"/>
          </w:tcPr>
          <w:p w14:paraId="27567DFD" w14:textId="5D6AC221" w:rsidR="00260CC2" w:rsidRDefault="00751D4C">
            <w:pPr>
              <w:pStyle w:val="Tabletext"/>
            </w:pPr>
            <w:r>
              <w:t>&lt;20/10/20&gt;</w:t>
            </w:r>
          </w:p>
        </w:tc>
        <w:tc>
          <w:tcPr>
            <w:tcW w:w="1152" w:type="dxa"/>
          </w:tcPr>
          <w:p w14:paraId="3C2C1CB7" w14:textId="0D19C2DC" w:rsidR="00260CC2" w:rsidRDefault="00751D4C">
            <w:pPr>
              <w:pStyle w:val="Tabletext"/>
            </w:pPr>
            <w:r>
              <w:t>&lt;1.1&gt;</w:t>
            </w:r>
          </w:p>
        </w:tc>
        <w:tc>
          <w:tcPr>
            <w:tcW w:w="3744" w:type="dxa"/>
          </w:tcPr>
          <w:p w14:paraId="03567D7D" w14:textId="5B79E096" w:rsidR="00260CC2" w:rsidRDefault="00751D4C">
            <w:pPr>
              <w:pStyle w:val="Tabletext"/>
            </w:pPr>
            <w:r>
              <w:t xml:space="preserve">&lt; </w:t>
            </w:r>
            <w:r w:rsidRPr="00751D4C">
              <w:rPr>
                <w:rFonts w:ascii="TimesNewRomanPS-BoldMT" w:hAnsi="TimesNewRomanPS-BoldMT"/>
                <w:color w:val="000000"/>
                <w:szCs w:val="18"/>
              </w:rPr>
              <w:t>Specification</w:t>
            </w:r>
            <w:r w:rsidRPr="00751D4C">
              <w:rPr>
                <w:sz w:val="12"/>
                <w:szCs w:val="12"/>
              </w:rPr>
              <w:t xml:space="preserve"> </w:t>
            </w:r>
            <w:r>
              <w:t>&gt;</w:t>
            </w:r>
          </w:p>
        </w:tc>
      </w:tr>
      <w:tr w:rsidR="00260CC2" w14:paraId="1998F3FB" w14:textId="77777777" w:rsidTr="00260CC2">
        <w:trPr>
          <w:jc w:val="center"/>
        </w:trPr>
        <w:tc>
          <w:tcPr>
            <w:tcW w:w="2304" w:type="dxa"/>
          </w:tcPr>
          <w:p w14:paraId="5B447AF7" w14:textId="77777777" w:rsidR="00260CC2" w:rsidRDefault="00260CC2">
            <w:pPr>
              <w:pStyle w:val="Tabletext"/>
            </w:pPr>
          </w:p>
        </w:tc>
        <w:tc>
          <w:tcPr>
            <w:tcW w:w="1152" w:type="dxa"/>
          </w:tcPr>
          <w:p w14:paraId="6D2E3569" w14:textId="77777777" w:rsidR="00260CC2" w:rsidRDefault="00260CC2">
            <w:pPr>
              <w:pStyle w:val="Tabletext"/>
            </w:pPr>
          </w:p>
        </w:tc>
        <w:tc>
          <w:tcPr>
            <w:tcW w:w="3744" w:type="dxa"/>
          </w:tcPr>
          <w:p w14:paraId="20C3FBA0" w14:textId="77777777" w:rsidR="00260CC2" w:rsidRDefault="00260CC2">
            <w:pPr>
              <w:pStyle w:val="Tabletext"/>
            </w:pPr>
          </w:p>
        </w:tc>
      </w:tr>
      <w:tr w:rsidR="00260CC2" w14:paraId="6B28D98C" w14:textId="77777777" w:rsidTr="00260CC2">
        <w:trPr>
          <w:jc w:val="center"/>
        </w:trPr>
        <w:tc>
          <w:tcPr>
            <w:tcW w:w="2304" w:type="dxa"/>
          </w:tcPr>
          <w:p w14:paraId="1BD4A945" w14:textId="77777777" w:rsidR="00260CC2" w:rsidRDefault="00260CC2">
            <w:pPr>
              <w:pStyle w:val="Tabletext"/>
            </w:pPr>
          </w:p>
        </w:tc>
        <w:tc>
          <w:tcPr>
            <w:tcW w:w="1152" w:type="dxa"/>
          </w:tcPr>
          <w:p w14:paraId="486E81AD" w14:textId="77777777" w:rsidR="00260CC2" w:rsidRDefault="00260CC2">
            <w:pPr>
              <w:pStyle w:val="Tabletext"/>
            </w:pPr>
          </w:p>
        </w:tc>
        <w:tc>
          <w:tcPr>
            <w:tcW w:w="3744" w:type="dxa"/>
          </w:tcPr>
          <w:p w14:paraId="527199DF" w14:textId="77777777" w:rsidR="00260CC2" w:rsidRDefault="00260CC2">
            <w:pPr>
              <w:pStyle w:val="Tabletext"/>
            </w:pPr>
          </w:p>
        </w:tc>
      </w:tr>
    </w:tbl>
    <w:p w14:paraId="192ED263" w14:textId="77777777" w:rsidR="00475D85" w:rsidRDefault="00475D85"/>
    <w:p w14:paraId="242C4C6F" w14:textId="692C031C" w:rsidR="00C508A6" w:rsidRDefault="00C508A6" w:rsidP="001B23ED"/>
    <w:p w14:paraId="588035F7" w14:textId="49A33B0B" w:rsidR="00751D4C" w:rsidRDefault="00751D4C" w:rsidP="001B23ED"/>
    <w:p w14:paraId="161CE792" w14:textId="6DEC85F5" w:rsidR="00751D4C" w:rsidRDefault="00751D4C" w:rsidP="001B23ED"/>
    <w:p w14:paraId="25DBF181" w14:textId="01CCB21E" w:rsidR="00751D4C" w:rsidRDefault="00751D4C" w:rsidP="001B23ED"/>
    <w:p w14:paraId="24D9CA9E" w14:textId="523EDF33" w:rsidR="00751D4C" w:rsidRDefault="00751D4C" w:rsidP="001B23ED"/>
    <w:p w14:paraId="5105832A" w14:textId="5B85C1B7" w:rsidR="00751D4C" w:rsidRDefault="00751D4C" w:rsidP="001B23ED"/>
    <w:p w14:paraId="3565730E" w14:textId="0FFBB74E" w:rsidR="00751D4C" w:rsidRDefault="00751D4C" w:rsidP="001B23ED"/>
    <w:p w14:paraId="46B3EF4C" w14:textId="7FF006C7" w:rsidR="00751D4C" w:rsidRDefault="00751D4C" w:rsidP="001B23ED"/>
    <w:p w14:paraId="36410E22" w14:textId="78C80258" w:rsidR="00751D4C" w:rsidRDefault="00751D4C" w:rsidP="001B23ED"/>
    <w:p w14:paraId="2C0EDB90" w14:textId="5109E4E0" w:rsidR="00751D4C" w:rsidRDefault="00751D4C" w:rsidP="001B23ED"/>
    <w:p w14:paraId="039E3CBF" w14:textId="688D16EB" w:rsidR="00751D4C" w:rsidRDefault="00751D4C" w:rsidP="001B23ED"/>
    <w:p w14:paraId="07B523AB" w14:textId="4B2618FC" w:rsidR="00751D4C" w:rsidRDefault="00751D4C" w:rsidP="001B23ED"/>
    <w:p w14:paraId="0F99486D" w14:textId="067C3F04" w:rsidR="00751D4C" w:rsidRDefault="00751D4C" w:rsidP="001B23ED"/>
    <w:p w14:paraId="678A1F84" w14:textId="38E80B75" w:rsidR="00751D4C" w:rsidRDefault="00751D4C" w:rsidP="001B23ED"/>
    <w:p w14:paraId="390C4EB0" w14:textId="28337ED8" w:rsidR="00751D4C" w:rsidRDefault="00751D4C" w:rsidP="001B23ED"/>
    <w:p w14:paraId="5A95F431" w14:textId="45C5DFD4" w:rsidR="00751D4C" w:rsidRDefault="00751D4C" w:rsidP="001B23ED"/>
    <w:p w14:paraId="5328B4A9" w14:textId="5BA79FC5" w:rsidR="00751D4C" w:rsidRDefault="00751D4C" w:rsidP="001B23ED"/>
    <w:p w14:paraId="48A92361" w14:textId="1BBF1FC6" w:rsidR="00751D4C" w:rsidRDefault="00751D4C" w:rsidP="001B23ED"/>
    <w:p w14:paraId="0E32B91D" w14:textId="4AF43A44" w:rsidR="00751D4C" w:rsidRDefault="00751D4C" w:rsidP="001B23ED"/>
    <w:p w14:paraId="166C2D67" w14:textId="4F169512" w:rsidR="00751D4C" w:rsidRDefault="00751D4C" w:rsidP="001B23ED"/>
    <w:p w14:paraId="3061A669" w14:textId="2D39DFF0" w:rsidR="00751D4C" w:rsidRDefault="00751D4C" w:rsidP="001B23ED"/>
    <w:p w14:paraId="2050D334" w14:textId="57C343A3" w:rsidR="00751D4C" w:rsidRDefault="00751D4C" w:rsidP="001B23ED"/>
    <w:p w14:paraId="7906A492" w14:textId="0EE46582" w:rsidR="00751D4C" w:rsidRDefault="00751D4C" w:rsidP="001B23ED"/>
    <w:p w14:paraId="6B16F86D" w14:textId="6B456362" w:rsidR="00751D4C" w:rsidRDefault="00751D4C" w:rsidP="001B23ED"/>
    <w:p w14:paraId="6002951F" w14:textId="5E1F9D1A" w:rsidR="00751D4C" w:rsidRDefault="00751D4C" w:rsidP="001B23ED"/>
    <w:p w14:paraId="7DDADC49" w14:textId="5041E7A9" w:rsidR="00751D4C" w:rsidRDefault="00751D4C" w:rsidP="001B23ED"/>
    <w:p w14:paraId="0B612413" w14:textId="28B1B309" w:rsidR="00751D4C" w:rsidRDefault="00751D4C" w:rsidP="001B23ED"/>
    <w:p w14:paraId="442E3AB5" w14:textId="3C8F14CF" w:rsidR="00751D4C" w:rsidRDefault="00751D4C" w:rsidP="001B23ED"/>
    <w:p w14:paraId="581E27FB" w14:textId="17F0BFC6" w:rsidR="00751D4C" w:rsidRDefault="00751D4C" w:rsidP="001B23ED"/>
    <w:p w14:paraId="09F9BE83" w14:textId="4D0E682D" w:rsidR="00751D4C" w:rsidRDefault="00751D4C" w:rsidP="001B23ED"/>
    <w:p w14:paraId="3CBF7637" w14:textId="1826FD17" w:rsidR="00751D4C" w:rsidRDefault="00751D4C" w:rsidP="001B23ED"/>
    <w:p w14:paraId="2AC81E6B" w14:textId="5A43B826" w:rsidR="00751D4C" w:rsidRDefault="00751D4C" w:rsidP="001B23ED"/>
    <w:p w14:paraId="72FC7C5E" w14:textId="5B3C17EF" w:rsidR="00751D4C" w:rsidRDefault="00751D4C" w:rsidP="001B23ED"/>
    <w:p w14:paraId="2B6F1A58" w14:textId="605278BC" w:rsidR="00751D4C" w:rsidRDefault="00751D4C" w:rsidP="001B23ED"/>
    <w:p w14:paraId="56EEAB2C" w14:textId="1D299FE3" w:rsidR="00751D4C" w:rsidRDefault="00751D4C" w:rsidP="001B23ED"/>
    <w:p w14:paraId="60E78654" w14:textId="2D192D91" w:rsidR="00751D4C" w:rsidRDefault="00751D4C" w:rsidP="001B23ED"/>
    <w:p w14:paraId="5B6BE122" w14:textId="77777777" w:rsidR="00751D4C" w:rsidRDefault="00751D4C" w:rsidP="00751D4C">
      <w:pPr>
        <w:pStyle w:val="Header"/>
        <w:tabs>
          <w:tab w:val="clear" w:pos="4320"/>
          <w:tab w:val="clear" w:pos="8640"/>
        </w:tabs>
      </w:pPr>
    </w:p>
    <w:p w14:paraId="54A8CE49" w14:textId="77777777" w:rsidR="00751D4C" w:rsidRDefault="00751D4C" w:rsidP="00751D4C">
      <w:pPr>
        <w:rPr>
          <w:b/>
          <w:sz w:val="32"/>
          <w:rtl/>
        </w:rPr>
      </w:pPr>
      <w:r>
        <w:rPr>
          <w:b/>
          <w:sz w:val="32"/>
        </w:rPr>
        <w:t>Table of Contents</w:t>
      </w:r>
    </w:p>
    <w:p w14:paraId="380541AC" w14:textId="77777777" w:rsidR="00751D4C" w:rsidRDefault="00751D4C" w:rsidP="00751D4C"/>
    <w:sdt>
      <w:sdtPr>
        <w:rPr>
          <w:rFonts w:ascii="Times New Roman" w:hAnsi="Times New Roman"/>
          <w:color w:val="auto"/>
          <w:sz w:val="20"/>
          <w:szCs w:val="20"/>
        </w:rPr>
        <w:id w:val="1134758085"/>
        <w:docPartObj>
          <w:docPartGallery w:val="Table of Contents"/>
          <w:docPartUnique/>
        </w:docPartObj>
      </w:sdtPr>
      <w:sdtEndPr>
        <w:rPr>
          <w:b/>
          <w:bCs/>
          <w:noProof/>
        </w:rPr>
      </w:sdtEndPr>
      <w:sdtContent>
        <w:p w14:paraId="6A479879" w14:textId="77210CE7" w:rsidR="00555123" w:rsidRPr="00555123" w:rsidRDefault="00555123" w:rsidP="00555123">
          <w:pPr>
            <w:pStyle w:val="TOCHeading"/>
          </w:pPr>
          <w:r>
            <w:t>Table of Contents</w:t>
          </w:r>
          <w:r>
            <w:fldChar w:fldCharType="begin"/>
          </w:r>
          <w:r>
            <w:instrText xml:space="preserve"> TOC \o "1-3" \h \z \u </w:instrText>
          </w:r>
          <w:r>
            <w:fldChar w:fldCharType="separate"/>
          </w:r>
        </w:p>
        <w:p w14:paraId="44F48115" w14:textId="34F72BE6" w:rsidR="00555123" w:rsidRDefault="002F2C7C">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60" w:history="1">
            <w:r w:rsidR="00555123" w:rsidRPr="0060413A">
              <w:rPr>
                <w:rStyle w:val="Hyperlink"/>
                <w:noProof/>
              </w:rPr>
              <w:t>1.</w:t>
            </w:r>
            <w:r w:rsidR="00555123">
              <w:rPr>
                <w:rFonts w:asciiTheme="minorHAnsi" w:eastAsiaTheme="minorEastAsia" w:hAnsiTheme="minorHAnsi" w:cstheme="minorBidi"/>
                <w:b w:val="0"/>
                <w:bCs w:val="0"/>
                <w:noProof/>
                <w:sz w:val="22"/>
                <w:szCs w:val="22"/>
              </w:rPr>
              <w:tab/>
            </w:r>
            <w:r w:rsidR="00555123" w:rsidRPr="0060413A">
              <w:rPr>
                <w:rStyle w:val="Hyperlink"/>
                <w:noProof/>
              </w:rPr>
              <w:t>1. Introduction</w:t>
            </w:r>
            <w:r w:rsidR="00555123">
              <w:rPr>
                <w:noProof/>
                <w:webHidden/>
              </w:rPr>
              <w:tab/>
            </w:r>
            <w:r w:rsidR="00555123">
              <w:rPr>
                <w:noProof/>
                <w:webHidden/>
              </w:rPr>
              <w:fldChar w:fldCharType="begin"/>
            </w:r>
            <w:r w:rsidR="00555123">
              <w:rPr>
                <w:noProof/>
                <w:webHidden/>
              </w:rPr>
              <w:instrText xml:space="preserve"> PAGEREF _Toc53513560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7308D9D8" w14:textId="55972FEB" w:rsidR="00555123" w:rsidRDefault="002F2C7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1" w:history="1">
            <w:r w:rsidR="00555123" w:rsidRPr="0060413A">
              <w:rPr>
                <w:rStyle w:val="Hyperlink"/>
                <w:noProof/>
              </w:rPr>
              <w:t>1.1</w:t>
            </w:r>
            <w:r w:rsidR="00555123">
              <w:rPr>
                <w:rFonts w:asciiTheme="minorHAnsi" w:eastAsiaTheme="minorEastAsia" w:hAnsiTheme="minorHAnsi" w:cstheme="minorBidi"/>
                <w:i w:val="0"/>
                <w:iCs w:val="0"/>
                <w:noProof/>
                <w:sz w:val="22"/>
                <w:szCs w:val="22"/>
              </w:rPr>
              <w:tab/>
            </w:r>
            <w:r w:rsidR="00555123" w:rsidRPr="0060413A">
              <w:rPr>
                <w:rStyle w:val="Hyperlink"/>
                <w:noProof/>
              </w:rPr>
              <w:t>1.1 Purpose</w:t>
            </w:r>
            <w:r w:rsidR="00555123">
              <w:rPr>
                <w:noProof/>
                <w:webHidden/>
              </w:rPr>
              <w:tab/>
            </w:r>
            <w:r w:rsidR="00555123">
              <w:rPr>
                <w:noProof/>
                <w:webHidden/>
              </w:rPr>
              <w:fldChar w:fldCharType="begin"/>
            </w:r>
            <w:r w:rsidR="00555123">
              <w:rPr>
                <w:noProof/>
                <w:webHidden/>
              </w:rPr>
              <w:instrText xml:space="preserve"> PAGEREF _Toc53513561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359A1DCB" w14:textId="4A0EA014" w:rsidR="00555123" w:rsidRDefault="002F2C7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2" w:history="1">
            <w:r w:rsidR="00555123" w:rsidRPr="0060413A">
              <w:rPr>
                <w:rStyle w:val="Hyperlink"/>
                <w:noProof/>
              </w:rPr>
              <w:t>1.2</w:t>
            </w:r>
            <w:r w:rsidR="00555123">
              <w:rPr>
                <w:rFonts w:asciiTheme="minorHAnsi" w:eastAsiaTheme="minorEastAsia" w:hAnsiTheme="minorHAnsi" w:cstheme="minorBidi"/>
                <w:i w:val="0"/>
                <w:iCs w:val="0"/>
                <w:noProof/>
                <w:sz w:val="22"/>
                <w:szCs w:val="22"/>
              </w:rPr>
              <w:tab/>
            </w:r>
            <w:r w:rsidR="00555123" w:rsidRPr="0060413A">
              <w:rPr>
                <w:rStyle w:val="Hyperlink"/>
                <w:noProof/>
              </w:rPr>
              <w:t>1.2 Scope</w:t>
            </w:r>
            <w:r w:rsidR="00555123">
              <w:rPr>
                <w:noProof/>
                <w:webHidden/>
              </w:rPr>
              <w:tab/>
            </w:r>
            <w:r w:rsidR="00555123">
              <w:rPr>
                <w:noProof/>
                <w:webHidden/>
              </w:rPr>
              <w:fldChar w:fldCharType="begin"/>
            </w:r>
            <w:r w:rsidR="00555123">
              <w:rPr>
                <w:noProof/>
                <w:webHidden/>
              </w:rPr>
              <w:instrText xml:space="preserve"> PAGEREF _Toc53513562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7475C4FE" w14:textId="6EBE83A6" w:rsidR="00555123" w:rsidRDefault="002F2C7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3" w:history="1">
            <w:r w:rsidR="00555123" w:rsidRPr="0060413A">
              <w:rPr>
                <w:rStyle w:val="Hyperlink"/>
                <w:noProof/>
              </w:rPr>
              <w:t>1.3</w:t>
            </w:r>
            <w:r w:rsidR="00555123">
              <w:rPr>
                <w:rFonts w:asciiTheme="minorHAnsi" w:eastAsiaTheme="minorEastAsia" w:hAnsiTheme="minorHAnsi" w:cstheme="minorBidi"/>
                <w:i w:val="0"/>
                <w:iCs w:val="0"/>
                <w:noProof/>
                <w:sz w:val="22"/>
                <w:szCs w:val="22"/>
              </w:rPr>
              <w:tab/>
            </w:r>
            <w:r w:rsidR="00555123" w:rsidRPr="0060413A">
              <w:rPr>
                <w:rStyle w:val="Hyperlink"/>
                <w:noProof/>
              </w:rPr>
              <w:t>1.3 Definitions, Acronyms, and Abbreviations</w:t>
            </w:r>
            <w:r w:rsidR="00555123">
              <w:rPr>
                <w:noProof/>
                <w:webHidden/>
              </w:rPr>
              <w:tab/>
            </w:r>
            <w:r w:rsidR="00555123">
              <w:rPr>
                <w:noProof/>
                <w:webHidden/>
              </w:rPr>
              <w:fldChar w:fldCharType="begin"/>
            </w:r>
            <w:r w:rsidR="00555123">
              <w:rPr>
                <w:noProof/>
                <w:webHidden/>
              </w:rPr>
              <w:instrText xml:space="preserve"> PAGEREF _Toc53513563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651332B7" w14:textId="1F9850AA" w:rsidR="00555123" w:rsidRDefault="002F2C7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4" w:history="1">
            <w:r w:rsidR="00555123" w:rsidRPr="0060413A">
              <w:rPr>
                <w:rStyle w:val="Hyperlink"/>
                <w:noProof/>
              </w:rPr>
              <w:t>1.4</w:t>
            </w:r>
            <w:r w:rsidR="00555123">
              <w:rPr>
                <w:rFonts w:asciiTheme="minorHAnsi" w:eastAsiaTheme="minorEastAsia" w:hAnsiTheme="minorHAnsi" w:cstheme="minorBidi"/>
                <w:i w:val="0"/>
                <w:iCs w:val="0"/>
                <w:noProof/>
                <w:sz w:val="22"/>
                <w:szCs w:val="22"/>
              </w:rPr>
              <w:tab/>
            </w:r>
            <w:r w:rsidR="00555123" w:rsidRPr="0060413A">
              <w:rPr>
                <w:rStyle w:val="Hyperlink"/>
                <w:noProof/>
              </w:rPr>
              <w:t>1.4 References</w:t>
            </w:r>
            <w:r w:rsidR="00555123">
              <w:rPr>
                <w:noProof/>
                <w:webHidden/>
              </w:rPr>
              <w:tab/>
            </w:r>
            <w:r w:rsidR="00555123">
              <w:rPr>
                <w:noProof/>
                <w:webHidden/>
              </w:rPr>
              <w:fldChar w:fldCharType="begin"/>
            </w:r>
            <w:r w:rsidR="00555123">
              <w:rPr>
                <w:noProof/>
                <w:webHidden/>
              </w:rPr>
              <w:instrText xml:space="preserve"> PAGEREF _Toc53513564 \h </w:instrText>
            </w:r>
            <w:r w:rsidR="00555123">
              <w:rPr>
                <w:noProof/>
                <w:webHidden/>
              </w:rPr>
            </w:r>
            <w:r w:rsidR="00555123">
              <w:rPr>
                <w:noProof/>
                <w:webHidden/>
              </w:rPr>
              <w:fldChar w:fldCharType="separate"/>
            </w:r>
            <w:r w:rsidR="00555123">
              <w:rPr>
                <w:noProof/>
                <w:webHidden/>
              </w:rPr>
              <w:t>3</w:t>
            </w:r>
            <w:r w:rsidR="00555123">
              <w:rPr>
                <w:noProof/>
                <w:webHidden/>
              </w:rPr>
              <w:fldChar w:fldCharType="end"/>
            </w:r>
          </w:hyperlink>
        </w:p>
        <w:p w14:paraId="2C8D8CCB" w14:textId="1086E2D9" w:rsidR="00555123" w:rsidRDefault="002F2C7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5" w:history="1">
            <w:r w:rsidR="00555123" w:rsidRPr="0060413A">
              <w:rPr>
                <w:rStyle w:val="Hyperlink"/>
                <w:noProof/>
              </w:rPr>
              <w:t>1.5</w:t>
            </w:r>
            <w:r w:rsidR="00555123">
              <w:rPr>
                <w:rFonts w:asciiTheme="minorHAnsi" w:eastAsiaTheme="minorEastAsia" w:hAnsiTheme="minorHAnsi" w:cstheme="minorBidi"/>
                <w:i w:val="0"/>
                <w:iCs w:val="0"/>
                <w:noProof/>
                <w:sz w:val="22"/>
                <w:szCs w:val="22"/>
              </w:rPr>
              <w:tab/>
            </w:r>
            <w:r w:rsidR="00555123" w:rsidRPr="0060413A">
              <w:rPr>
                <w:rStyle w:val="Hyperlink"/>
                <w:noProof/>
              </w:rPr>
              <w:t>1.5 Overview</w:t>
            </w:r>
            <w:r w:rsidR="00555123">
              <w:rPr>
                <w:noProof/>
                <w:webHidden/>
              </w:rPr>
              <w:tab/>
            </w:r>
            <w:r w:rsidR="00555123">
              <w:rPr>
                <w:noProof/>
                <w:webHidden/>
              </w:rPr>
              <w:fldChar w:fldCharType="begin"/>
            </w:r>
            <w:r w:rsidR="00555123">
              <w:rPr>
                <w:noProof/>
                <w:webHidden/>
              </w:rPr>
              <w:instrText xml:space="preserve"> PAGEREF _Toc53513565 \h </w:instrText>
            </w:r>
            <w:r w:rsidR="00555123">
              <w:rPr>
                <w:noProof/>
                <w:webHidden/>
              </w:rPr>
            </w:r>
            <w:r w:rsidR="00555123">
              <w:rPr>
                <w:noProof/>
                <w:webHidden/>
              </w:rPr>
              <w:fldChar w:fldCharType="separate"/>
            </w:r>
            <w:r w:rsidR="00555123">
              <w:rPr>
                <w:noProof/>
                <w:webHidden/>
              </w:rPr>
              <w:t>4</w:t>
            </w:r>
            <w:r w:rsidR="00555123">
              <w:rPr>
                <w:noProof/>
                <w:webHidden/>
              </w:rPr>
              <w:fldChar w:fldCharType="end"/>
            </w:r>
          </w:hyperlink>
        </w:p>
        <w:p w14:paraId="4D5F1A51" w14:textId="18BF2191" w:rsidR="00555123" w:rsidRDefault="002F2C7C">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66" w:history="1">
            <w:r w:rsidR="00555123" w:rsidRPr="0060413A">
              <w:rPr>
                <w:rStyle w:val="Hyperlink"/>
                <w:noProof/>
              </w:rPr>
              <w:t>2.</w:t>
            </w:r>
            <w:r w:rsidR="00555123">
              <w:rPr>
                <w:rFonts w:asciiTheme="minorHAnsi" w:eastAsiaTheme="minorEastAsia" w:hAnsiTheme="minorHAnsi" w:cstheme="minorBidi"/>
                <w:b w:val="0"/>
                <w:bCs w:val="0"/>
                <w:noProof/>
                <w:sz w:val="22"/>
                <w:szCs w:val="22"/>
              </w:rPr>
              <w:tab/>
            </w:r>
            <w:r w:rsidR="00555123" w:rsidRPr="0060413A">
              <w:rPr>
                <w:rStyle w:val="Hyperlink"/>
                <w:noProof/>
              </w:rPr>
              <w:t>General Description</w:t>
            </w:r>
            <w:r w:rsidR="00555123">
              <w:rPr>
                <w:noProof/>
                <w:webHidden/>
              </w:rPr>
              <w:tab/>
            </w:r>
            <w:r w:rsidR="00555123">
              <w:rPr>
                <w:noProof/>
                <w:webHidden/>
              </w:rPr>
              <w:fldChar w:fldCharType="begin"/>
            </w:r>
            <w:r w:rsidR="00555123">
              <w:rPr>
                <w:noProof/>
                <w:webHidden/>
              </w:rPr>
              <w:instrText xml:space="preserve"> PAGEREF _Toc53513566 \h </w:instrText>
            </w:r>
            <w:r w:rsidR="00555123">
              <w:rPr>
                <w:noProof/>
                <w:webHidden/>
              </w:rPr>
            </w:r>
            <w:r w:rsidR="00555123">
              <w:rPr>
                <w:noProof/>
                <w:webHidden/>
              </w:rPr>
              <w:fldChar w:fldCharType="separate"/>
            </w:r>
            <w:r w:rsidR="00555123">
              <w:rPr>
                <w:noProof/>
                <w:webHidden/>
              </w:rPr>
              <w:t>4</w:t>
            </w:r>
            <w:r w:rsidR="00555123">
              <w:rPr>
                <w:noProof/>
                <w:webHidden/>
              </w:rPr>
              <w:fldChar w:fldCharType="end"/>
            </w:r>
          </w:hyperlink>
        </w:p>
        <w:p w14:paraId="548175B5" w14:textId="0A880D83" w:rsidR="00555123" w:rsidRDefault="002F2C7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7" w:history="1">
            <w:r w:rsidR="00555123" w:rsidRPr="0060413A">
              <w:rPr>
                <w:rStyle w:val="Hyperlink"/>
                <w:noProof/>
              </w:rPr>
              <w:t>2.1</w:t>
            </w:r>
            <w:r w:rsidR="00555123">
              <w:rPr>
                <w:rFonts w:asciiTheme="minorHAnsi" w:eastAsiaTheme="minorEastAsia" w:hAnsiTheme="minorHAnsi" w:cstheme="minorBidi"/>
                <w:i w:val="0"/>
                <w:iCs w:val="0"/>
                <w:noProof/>
                <w:sz w:val="22"/>
                <w:szCs w:val="22"/>
              </w:rPr>
              <w:tab/>
            </w:r>
            <w:r w:rsidR="00555123" w:rsidRPr="0060413A">
              <w:rPr>
                <w:rStyle w:val="Hyperlink"/>
                <w:noProof/>
              </w:rPr>
              <w:t>Product Functions</w:t>
            </w:r>
            <w:r w:rsidR="00555123">
              <w:rPr>
                <w:noProof/>
                <w:webHidden/>
              </w:rPr>
              <w:tab/>
            </w:r>
            <w:r w:rsidR="00555123">
              <w:rPr>
                <w:noProof/>
                <w:webHidden/>
              </w:rPr>
              <w:fldChar w:fldCharType="begin"/>
            </w:r>
            <w:r w:rsidR="00555123">
              <w:rPr>
                <w:noProof/>
                <w:webHidden/>
              </w:rPr>
              <w:instrText xml:space="preserve"> PAGEREF _Toc53513567 \h </w:instrText>
            </w:r>
            <w:r w:rsidR="00555123">
              <w:rPr>
                <w:noProof/>
                <w:webHidden/>
              </w:rPr>
            </w:r>
            <w:r w:rsidR="00555123">
              <w:rPr>
                <w:noProof/>
                <w:webHidden/>
              </w:rPr>
              <w:fldChar w:fldCharType="separate"/>
            </w:r>
            <w:r w:rsidR="00555123">
              <w:rPr>
                <w:noProof/>
                <w:webHidden/>
              </w:rPr>
              <w:t>4</w:t>
            </w:r>
            <w:r w:rsidR="00555123">
              <w:rPr>
                <w:noProof/>
                <w:webHidden/>
              </w:rPr>
              <w:fldChar w:fldCharType="end"/>
            </w:r>
          </w:hyperlink>
        </w:p>
        <w:p w14:paraId="058D8A42" w14:textId="70BEB149" w:rsidR="00555123" w:rsidRDefault="002F2C7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8" w:history="1">
            <w:r w:rsidR="00555123" w:rsidRPr="0060413A">
              <w:rPr>
                <w:rStyle w:val="Hyperlink"/>
                <w:noProof/>
              </w:rPr>
              <w:t>2.2</w:t>
            </w:r>
            <w:r w:rsidR="00555123">
              <w:rPr>
                <w:rFonts w:asciiTheme="minorHAnsi" w:eastAsiaTheme="minorEastAsia" w:hAnsiTheme="minorHAnsi" w:cstheme="minorBidi"/>
                <w:i w:val="0"/>
                <w:iCs w:val="0"/>
                <w:noProof/>
                <w:sz w:val="22"/>
                <w:szCs w:val="22"/>
              </w:rPr>
              <w:tab/>
            </w:r>
            <w:r w:rsidR="00555123" w:rsidRPr="0060413A">
              <w:rPr>
                <w:rStyle w:val="Hyperlink"/>
                <w:noProof/>
              </w:rPr>
              <w:t>2.3 User Characteristics</w:t>
            </w:r>
            <w:r w:rsidR="00555123">
              <w:rPr>
                <w:noProof/>
                <w:webHidden/>
              </w:rPr>
              <w:tab/>
            </w:r>
            <w:r w:rsidR="00555123">
              <w:rPr>
                <w:noProof/>
                <w:webHidden/>
              </w:rPr>
              <w:fldChar w:fldCharType="begin"/>
            </w:r>
            <w:r w:rsidR="00555123">
              <w:rPr>
                <w:noProof/>
                <w:webHidden/>
              </w:rPr>
              <w:instrText xml:space="preserve"> PAGEREF _Toc53513568 \h </w:instrText>
            </w:r>
            <w:r w:rsidR="00555123">
              <w:rPr>
                <w:noProof/>
                <w:webHidden/>
              </w:rPr>
            </w:r>
            <w:r w:rsidR="00555123">
              <w:rPr>
                <w:noProof/>
                <w:webHidden/>
              </w:rPr>
              <w:fldChar w:fldCharType="separate"/>
            </w:r>
            <w:r w:rsidR="00555123">
              <w:rPr>
                <w:noProof/>
                <w:webHidden/>
              </w:rPr>
              <w:t>5</w:t>
            </w:r>
            <w:r w:rsidR="00555123">
              <w:rPr>
                <w:noProof/>
                <w:webHidden/>
              </w:rPr>
              <w:fldChar w:fldCharType="end"/>
            </w:r>
          </w:hyperlink>
        </w:p>
        <w:p w14:paraId="21FDAFDD" w14:textId="15FD952D" w:rsidR="00555123" w:rsidRDefault="002F2C7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69" w:history="1">
            <w:r w:rsidR="00555123" w:rsidRPr="0060413A">
              <w:rPr>
                <w:rStyle w:val="Hyperlink"/>
                <w:noProof/>
              </w:rPr>
              <w:t>2.3</w:t>
            </w:r>
            <w:r w:rsidR="00555123">
              <w:rPr>
                <w:rFonts w:asciiTheme="minorHAnsi" w:eastAsiaTheme="minorEastAsia" w:hAnsiTheme="minorHAnsi" w:cstheme="minorBidi"/>
                <w:i w:val="0"/>
                <w:iCs w:val="0"/>
                <w:noProof/>
                <w:sz w:val="22"/>
                <w:szCs w:val="22"/>
              </w:rPr>
              <w:tab/>
            </w:r>
            <w:r w:rsidR="00555123" w:rsidRPr="0060413A">
              <w:rPr>
                <w:rStyle w:val="Hyperlink"/>
                <w:noProof/>
              </w:rPr>
              <w:t>2.4 General Constraints</w:t>
            </w:r>
            <w:r w:rsidR="00555123">
              <w:rPr>
                <w:noProof/>
                <w:webHidden/>
              </w:rPr>
              <w:tab/>
            </w:r>
            <w:r w:rsidR="00555123">
              <w:rPr>
                <w:noProof/>
                <w:webHidden/>
              </w:rPr>
              <w:fldChar w:fldCharType="begin"/>
            </w:r>
            <w:r w:rsidR="00555123">
              <w:rPr>
                <w:noProof/>
                <w:webHidden/>
              </w:rPr>
              <w:instrText xml:space="preserve"> PAGEREF _Toc53513569 \h </w:instrText>
            </w:r>
            <w:r w:rsidR="00555123">
              <w:rPr>
                <w:noProof/>
                <w:webHidden/>
              </w:rPr>
            </w:r>
            <w:r w:rsidR="00555123">
              <w:rPr>
                <w:noProof/>
                <w:webHidden/>
              </w:rPr>
              <w:fldChar w:fldCharType="separate"/>
            </w:r>
            <w:r w:rsidR="00555123">
              <w:rPr>
                <w:noProof/>
                <w:webHidden/>
              </w:rPr>
              <w:t>5</w:t>
            </w:r>
            <w:r w:rsidR="00555123">
              <w:rPr>
                <w:noProof/>
                <w:webHidden/>
              </w:rPr>
              <w:fldChar w:fldCharType="end"/>
            </w:r>
          </w:hyperlink>
        </w:p>
        <w:p w14:paraId="1C50795E" w14:textId="7F5AAD4D" w:rsidR="00555123" w:rsidRDefault="002F2C7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0" w:history="1">
            <w:r w:rsidR="00555123" w:rsidRPr="0060413A">
              <w:rPr>
                <w:rStyle w:val="Hyperlink"/>
                <w:noProof/>
              </w:rPr>
              <w:t>2.4</w:t>
            </w:r>
            <w:r w:rsidR="00555123">
              <w:rPr>
                <w:rFonts w:asciiTheme="minorHAnsi" w:eastAsiaTheme="minorEastAsia" w:hAnsiTheme="minorHAnsi" w:cstheme="minorBidi"/>
                <w:i w:val="0"/>
                <w:iCs w:val="0"/>
                <w:noProof/>
                <w:sz w:val="22"/>
                <w:szCs w:val="22"/>
              </w:rPr>
              <w:tab/>
            </w:r>
            <w:r w:rsidR="00555123" w:rsidRPr="0060413A">
              <w:rPr>
                <w:rStyle w:val="Hyperlink"/>
                <w:noProof/>
              </w:rPr>
              <w:t>2.5 Assumptions and Dependencies</w:t>
            </w:r>
            <w:r w:rsidR="00555123">
              <w:rPr>
                <w:noProof/>
                <w:webHidden/>
              </w:rPr>
              <w:tab/>
            </w:r>
            <w:r w:rsidR="00555123">
              <w:rPr>
                <w:noProof/>
                <w:webHidden/>
              </w:rPr>
              <w:fldChar w:fldCharType="begin"/>
            </w:r>
            <w:r w:rsidR="00555123">
              <w:rPr>
                <w:noProof/>
                <w:webHidden/>
              </w:rPr>
              <w:instrText xml:space="preserve"> PAGEREF _Toc53513570 \h </w:instrText>
            </w:r>
            <w:r w:rsidR="00555123">
              <w:rPr>
                <w:noProof/>
                <w:webHidden/>
              </w:rPr>
            </w:r>
            <w:r w:rsidR="00555123">
              <w:rPr>
                <w:noProof/>
                <w:webHidden/>
              </w:rPr>
              <w:fldChar w:fldCharType="separate"/>
            </w:r>
            <w:r w:rsidR="00555123">
              <w:rPr>
                <w:noProof/>
                <w:webHidden/>
              </w:rPr>
              <w:t>5</w:t>
            </w:r>
            <w:r w:rsidR="00555123">
              <w:rPr>
                <w:noProof/>
                <w:webHidden/>
              </w:rPr>
              <w:fldChar w:fldCharType="end"/>
            </w:r>
          </w:hyperlink>
        </w:p>
        <w:p w14:paraId="564CDAF2" w14:textId="354EBE6C" w:rsidR="00555123" w:rsidRDefault="002F2C7C">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71" w:history="1">
            <w:r w:rsidR="00555123" w:rsidRPr="0060413A">
              <w:rPr>
                <w:rStyle w:val="Hyperlink"/>
                <w:noProof/>
              </w:rPr>
              <w:t>3.</w:t>
            </w:r>
            <w:r w:rsidR="00555123">
              <w:rPr>
                <w:rFonts w:asciiTheme="minorHAnsi" w:eastAsiaTheme="minorEastAsia" w:hAnsiTheme="minorHAnsi" w:cstheme="minorBidi"/>
                <w:b w:val="0"/>
                <w:bCs w:val="0"/>
                <w:noProof/>
                <w:sz w:val="22"/>
                <w:szCs w:val="22"/>
              </w:rPr>
              <w:tab/>
            </w:r>
            <w:r w:rsidR="00555123" w:rsidRPr="0060413A">
              <w:rPr>
                <w:rStyle w:val="Hyperlink"/>
                <w:noProof/>
              </w:rPr>
              <w:t>3. Specific Requirements</w:t>
            </w:r>
            <w:r w:rsidR="00555123">
              <w:rPr>
                <w:noProof/>
                <w:webHidden/>
              </w:rPr>
              <w:tab/>
            </w:r>
            <w:r w:rsidR="00555123">
              <w:rPr>
                <w:noProof/>
                <w:webHidden/>
              </w:rPr>
              <w:fldChar w:fldCharType="begin"/>
            </w:r>
            <w:r w:rsidR="00555123">
              <w:rPr>
                <w:noProof/>
                <w:webHidden/>
              </w:rPr>
              <w:instrText xml:space="preserve"> PAGEREF _Toc53513571 \h </w:instrText>
            </w:r>
            <w:r w:rsidR="00555123">
              <w:rPr>
                <w:noProof/>
                <w:webHidden/>
              </w:rPr>
            </w:r>
            <w:r w:rsidR="00555123">
              <w:rPr>
                <w:noProof/>
                <w:webHidden/>
              </w:rPr>
              <w:fldChar w:fldCharType="separate"/>
            </w:r>
            <w:r w:rsidR="00555123">
              <w:rPr>
                <w:noProof/>
                <w:webHidden/>
              </w:rPr>
              <w:t>6</w:t>
            </w:r>
            <w:r w:rsidR="00555123">
              <w:rPr>
                <w:noProof/>
                <w:webHidden/>
              </w:rPr>
              <w:fldChar w:fldCharType="end"/>
            </w:r>
          </w:hyperlink>
        </w:p>
        <w:p w14:paraId="5D7860E9" w14:textId="7654281B" w:rsidR="00555123" w:rsidRDefault="002F2C7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2" w:history="1">
            <w:r w:rsidR="00555123" w:rsidRPr="0060413A">
              <w:rPr>
                <w:rStyle w:val="Hyperlink"/>
                <w:noProof/>
              </w:rPr>
              <w:t>3.1</w:t>
            </w:r>
            <w:r w:rsidR="00555123">
              <w:rPr>
                <w:rFonts w:asciiTheme="minorHAnsi" w:eastAsiaTheme="minorEastAsia" w:hAnsiTheme="minorHAnsi" w:cstheme="minorBidi"/>
                <w:i w:val="0"/>
                <w:iCs w:val="0"/>
                <w:noProof/>
                <w:sz w:val="22"/>
                <w:szCs w:val="22"/>
              </w:rPr>
              <w:tab/>
            </w:r>
            <w:r w:rsidR="00555123" w:rsidRPr="0060413A">
              <w:rPr>
                <w:rStyle w:val="Hyperlink"/>
                <w:noProof/>
              </w:rPr>
              <w:t>3.1 External Interface Requirements</w:t>
            </w:r>
            <w:r w:rsidR="00555123">
              <w:rPr>
                <w:noProof/>
                <w:webHidden/>
              </w:rPr>
              <w:tab/>
            </w:r>
            <w:r w:rsidR="00555123">
              <w:rPr>
                <w:noProof/>
                <w:webHidden/>
              </w:rPr>
              <w:fldChar w:fldCharType="begin"/>
            </w:r>
            <w:r w:rsidR="00555123">
              <w:rPr>
                <w:noProof/>
                <w:webHidden/>
              </w:rPr>
              <w:instrText xml:space="preserve"> PAGEREF _Toc53513572 \h </w:instrText>
            </w:r>
            <w:r w:rsidR="00555123">
              <w:rPr>
                <w:noProof/>
                <w:webHidden/>
              </w:rPr>
            </w:r>
            <w:r w:rsidR="00555123">
              <w:rPr>
                <w:noProof/>
                <w:webHidden/>
              </w:rPr>
              <w:fldChar w:fldCharType="separate"/>
            </w:r>
            <w:r w:rsidR="00555123">
              <w:rPr>
                <w:noProof/>
                <w:webHidden/>
              </w:rPr>
              <w:t>6</w:t>
            </w:r>
            <w:r w:rsidR="00555123">
              <w:rPr>
                <w:noProof/>
                <w:webHidden/>
              </w:rPr>
              <w:fldChar w:fldCharType="end"/>
            </w:r>
          </w:hyperlink>
        </w:p>
        <w:p w14:paraId="6E2AB32B" w14:textId="2AEE5847" w:rsidR="00555123" w:rsidRDefault="002F2C7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3" w:history="1">
            <w:r w:rsidR="00555123" w:rsidRPr="0060413A">
              <w:rPr>
                <w:rStyle w:val="Hyperlink"/>
                <w:noProof/>
              </w:rPr>
              <w:t>3.2</w:t>
            </w:r>
            <w:r w:rsidR="00555123">
              <w:rPr>
                <w:rFonts w:asciiTheme="minorHAnsi" w:eastAsiaTheme="minorEastAsia" w:hAnsiTheme="minorHAnsi" w:cstheme="minorBidi"/>
                <w:i w:val="0"/>
                <w:iCs w:val="0"/>
                <w:noProof/>
                <w:sz w:val="22"/>
                <w:szCs w:val="22"/>
              </w:rPr>
              <w:tab/>
            </w:r>
            <w:r w:rsidR="00555123" w:rsidRPr="0060413A">
              <w:rPr>
                <w:rStyle w:val="Hyperlink"/>
                <w:noProof/>
              </w:rPr>
              <w:t>User Interfaces</w:t>
            </w:r>
            <w:r w:rsidR="00555123">
              <w:rPr>
                <w:noProof/>
                <w:webHidden/>
              </w:rPr>
              <w:tab/>
            </w:r>
            <w:r w:rsidR="00555123">
              <w:rPr>
                <w:noProof/>
                <w:webHidden/>
              </w:rPr>
              <w:fldChar w:fldCharType="begin"/>
            </w:r>
            <w:r w:rsidR="00555123">
              <w:rPr>
                <w:noProof/>
                <w:webHidden/>
              </w:rPr>
              <w:instrText xml:space="preserve"> PAGEREF _Toc53513573 \h </w:instrText>
            </w:r>
            <w:r w:rsidR="00555123">
              <w:rPr>
                <w:noProof/>
                <w:webHidden/>
              </w:rPr>
            </w:r>
            <w:r w:rsidR="00555123">
              <w:rPr>
                <w:noProof/>
                <w:webHidden/>
              </w:rPr>
              <w:fldChar w:fldCharType="separate"/>
            </w:r>
            <w:r w:rsidR="00555123">
              <w:rPr>
                <w:noProof/>
                <w:webHidden/>
              </w:rPr>
              <w:t>6</w:t>
            </w:r>
            <w:r w:rsidR="00555123">
              <w:rPr>
                <w:noProof/>
                <w:webHidden/>
              </w:rPr>
              <w:fldChar w:fldCharType="end"/>
            </w:r>
          </w:hyperlink>
        </w:p>
        <w:p w14:paraId="168713E9" w14:textId="52CF27C8" w:rsidR="00555123" w:rsidRDefault="002F2C7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7" w:history="1">
            <w:r w:rsidR="00555123" w:rsidRPr="0060413A">
              <w:rPr>
                <w:rStyle w:val="Hyperlink"/>
                <w:noProof/>
              </w:rPr>
              <w:t>3.3</w:t>
            </w:r>
            <w:r w:rsidR="00555123">
              <w:rPr>
                <w:rFonts w:asciiTheme="minorHAnsi" w:eastAsiaTheme="minorEastAsia" w:hAnsiTheme="minorHAnsi" w:cstheme="minorBidi"/>
                <w:i w:val="0"/>
                <w:iCs w:val="0"/>
                <w:noProof/>
                <w:sz w:val="22"/>
                <w:szCs w:val="22"/>
              </w:rPr>
              <w:tab/>
            </w:r>
            <w:r w:rsidR="00555123" w:rsidRPr="0060413A">
              <w:rPr>
                <w:rStyle w:val="Hyperlink"/>
                <w:noProof/>
              </w:rPr>
              <w:t>Hardware Interfaces</w:t>
            </w:r>
            <w:r w:rsidR="00555123">
              <w:rPr>
                <w:noProof/>
                <w:webHidden/>
              </w:rPr>
              <w:tab/>
            </w:r>
            <w:r w:rsidR="00555123">
              <w:rPr>
                <w:noProof/>
                <w:webHidden/>
              </w:rPr>
              <w:fldChar w:fldCharType="begin"/>
            </w:r>
            <w:r w:rsidR="00555123">
              <w:rPr>
                <w:noProof/>
                <w:webHidden/>
              </w:rPr>
              <w:instrText xml:space="preserve"> PAGEREF _Toc53513577 \h </w:instrText>
            </w:r>
            <w:r w:rsidR="00555123">
              <w:rPr>
                <w:noProof/>
                <w:webHidden/>
              </w:rPr>
            </w:r>
            <w:r w:rsidR="00555123">
              <w:rPr>
                <w:noProof/>
                <w:webHidden/>
              </w:rPr>
              <w:fldChar w:fldCharType="separate"/>
            </w:r>
            <w:r w:rsidR="00555123">
              <w:rPr>
                <w:noProof/>
                <w:webHidden/>
              </w:rPr>
              <w:t>8</w:t>
            </w:r>
            <w:r w:rsidR="00555123">
              <w:rPr>
                <w:noProof/>
                <w:webHidden/>
              </w:rPr>
              <w:fldChar w:fldCharType="end"/>
            </w:r>
          </w:hyperlink>
        </w:p>
        <w:p w14:paraId="247EF592" w14:textId="79F491F8" w:rsidR="00555123" w:rsidRDefault="002F2C7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79" w:history="1">
            <w:r w:rsidR="00555123" w:rsidRPr="0060413A">
              <w:rPr>
                <w:rStyle w:val="Hyperlink"/>
                <w:noProof/>
              </w:rPr>
              <w:t>3.4</w:t>
            </w:r>
            <w:r w:rsidR="00555123">
              <w:rPr>
                <w:rFonts w:asciiTheme="minorHAnsi" w:eastAsiaTheme="minorEastAsia" w:hAnsiTheme="minorHAnsi" w:cstheme="minorBidi"/>
                <w:i w:val="0"/>
                <w:iCs w:val="0"/>
                <w:noProof/>
                <w:sz w:val="22"/>
                <w:szCs w:val="22"/>
              </w:rPr>
              <w:tab/>
            </w:r>
            <w:r w:rsidR="00555123" w:rsidRPr="0060413A">
              <w:rPr>
                <w:rStyle w:val="Hyperlink"/>
                <w:noProof/>
              </w:rPr>
              <w:t>Software Interfaces</w:t>
            </w:r>
            <w:r w:rsidR="00555123">
              <w:rPr>
                <w:noProof/>
                <w:webHidden/>
              </w:rPr>
              <w:tab/>
            </w:r>
            <w:r w:rsidR="00555123">
              <w:rPr>
                <w:noProof/>
                <w:webHidden/>
              </w:rPr>
              <w:fldChar w:fldCharType="begin"/>
            </w:r>
            <w:r w:rsidR="00555123">
              <w:rPr>
                <w:noProof/>
                <w:webHidden/>
              </w:rPr>
              <w:instrText xml:space="preserve"> PAGEREF _Toc53513579 \h </w:instrText>
            </w:r>
            <w:r w:rsidR="00555123">
              <w:rPr>
                <w:noProof/>
                <w:webHidden/>
              </w:rPr>
            </w:r>
            <w:r w:rsidR="00555123">
              <w:rPr>
                <w:noProof/>
                <w:webHidden/>
              </w:rPr>
              <w:fldChar w:fldCharType="separate"/>
            </w:r>
            <w:r w:rsidR="00555123">
              <w:rPr>
                <w:noProof/>
                <w:webHidden/>
              </w:rPr>
              <w:t>8</w:t>
            </w:r>
            <w:r w:rsidR="00555123">
              <w:rPr>
                <w:noProof/>
                <w:webHidden/>
              </w:rPr>
              <w:fldChar w:fldCharType="end"/>
            </w:r>
          </w:hyperlink>
        </w:p>
        <w:p w14:paraId="359FB1B0" w14:textId="293E6920" w:rsidR="00555123" w:rsidRDefault="002F2C7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80" w:history="1">
            <w:r w:rsidR="00555123" w:rsidRPr="0060413A">
              <w:rPr>
                <w:rStyle w:val="Hyperlink"/>
                <w:noProof/>
              </w:rPr>
              <w:t>3.5</w:t>
            </w:r>
            <w:r w:rsidR="00555123">
              <w:rPr>
                <w:rFonts w:asciiTheme="minorHAnsi" w:eastAsiaTheme="minorEastAsia" w:hAnsiTheme="minorHAnsi" w:cstheme="minorBidi"/>
                <w:i w:val="0"/>
                <w:iCs w:val="0"/>
                <w:noProof/>
                <w:sz w:val="22"/>
                <w:szCs w:val="22"/>
              </w:rPr>
              <w:tab/>
            </w:r>
            <w:r w:rsidR="00555123" w:rsidRPr="0060413A">
              <w:rPr>
                <w:rStyle w:val="Hyperlink"/>
                <w:noProof/>
              </w:rPr>
              <w:t>3.2 Functional Requirements</w:t>
            </w:r>
            <w:r w:rsidR="00555123">
              <w:rPr>
                <w:noProof/>
                <w:webHidden/>
              </w:rPr>
              <w:tab/>
            </w:r>
            <w:r w:rsidR="00555123">
              <w:rPr>
                <w:noProof/>
                <w:webHidden/>
              </w:rPr>
              <w:fldChar w:fldCharType="begin"/>
            </w:r>
            <w:r w:rsidR="00555123">
              <w:rPr>
                <w:noProof/>
                <w:webHidden/>
              </w:rPr>
              <w:instrText xml:space="preserve"> PAGEREF _Toc53513580 \h </w:instrText>
            </w:r>
            <w:r w:rsidR="00555123">
              <w:rPr>
                <w:noProof/>
                <w:webHidden/>
              </w:rPr>
            </w:r>
            <w:r w:rsidR="00555123">
              <w:rPr>
                <w:noProof/>
                <w:webHidden/>
              </w:rPr>
              <w:fldChar w:fldCharType="separate"/>
            </w:r>
            <w:r w:rsidR="00555123">
              <w:rPr>
                <w:noProof/>
                <w:webHidden/>
              </w:rPr>
              <w:t>8</w:t>
            </w:r>
            <w:r w:rsidR="00555123">
              <w:rPr>
                <w:noProof/>
                <w:webHidden/>
              </w:rPr>
              <w:fldChar w:fldCharType="end"/>
            </w:r>
          </w:hyperlink>
        </w:p>
        <w:p w14:paraId="4A708A00" w14:textId="7E14795E" w:rsidR="00555123" w:rsidRPr="00773D7B" w:rsidRDefault="002F2C7C">
          <w:pPr>
            <w:pStyle w:val="TOC3"/>
            <w:tabs>
              <w:tab w:val="left" w:pos="1200"/>
              <w:tab w:val="right" w:leader="dot" w:pos="9350"/>
            </w:tabs>
            <w:rPr>
              <w:rFonts w:asciiTheme="minorHAnsi" w:eastAsiaTheme="minorEastAsia" w:hAnsiTheme="minorHAnsi" w:cstheme="minorBidi"/>
              <w:noProof/>
              <w:sz w:val="22"/>
              <w:szCs w:val="22"/>
            </w:rPr>
          </w:pPr>
          <w:hyperlink w:anchor="_Toc53513581" w:history="1">
            <w:r w:rsidR="00555123" w:rsidRPr="00773D7B">
              <w:rPr>
                <w:rStyle w:val="Hyperlink"/>
                <w:rFonts w:asciiTheme="majorHAnsi" w:hAnsiTheme="majorHAnsi" w:cstheme="majorHAnsi"/>
                <w:iCs/>
                <w:noProof/>
              </w:rPr>
              <w:t>3.5.1</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FR1: Database Creation</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_Toc53513581 \h </w:instrText>
            </w:r>
            <w:r w:rsidR="00555123" w:rsidRPr="00773D7B">
              <w:rPr>
                <w:noProof/>
                <w:webHidden/>
              </w:rPr>
            </w:r>
            <w:r w:rsidR="00555123" w:rsidRPr="00773D7B">
              <w:rPr>
                <w:noProof/>
                <w:webHidden/>
              </w:rPr>
              <w:fldChar w:fldCharType="separate"/>
            </w:r>
            <w:r w:rsidR="00555123" w:rsidRPr="00773D7B">
              <w:rPr>
                <w:noProof/>
                <w:webHidden/>
              </w:rPr>
              <w:t>8</w:t>
            </w:r>
            <w:r w:rsidR="00555123" w:rsidRPr="00773D7B">
              <w:rPr>
                <w:noProof/>
                <w:webHidden/>
              </w:rPr>
              <w:fldChar w:fldCharType="end"/>
            </w:r>
          </w:hyperlink>
        </w:p>
        <w:p w14:paraId="5A6AEC67" w14:textId="105656F8" w:rsidR="00555123" w:rsidRPr="00773D7B" w:rsidRDefault="002F2C7C">
          <w:pPr>
            <w:pStyle w:val="TOC3"/>
            <w:tabs>
              <w:tab w:val="left" w:pos="1200"/>
              <w:tab w:val="right" w:leader="dot" w:pos="9350"/>
            </w:tabs>
            <w:rPr>
              <w:rFonts w:asciiTheme="minorHAnsi" w:eastAsiaTheme="minorEastAsia" w:hAnsiTheme="minorHAnsi" w:cstheme="minorBidi"/>
              <w:noProof/>
              <w:sz w:val="22"/>
              <w:szCs w:val="22"/>
            </w:rPr>
          </w:pPr>
          <w:hyperlink w:anchor="_Toc53513582" w:history="1">
            <w:r w:rsidR="00555123" w:rsidRPr="00773D7B">
              <w:rPr>
                <w:rStyle w:val="Hyperlink"/>
                <w:rFonts w:asciiTheme="majorHAnsi" w:hAnsiTheme="majorHAnsi" w:cstheme="majorHAnsi"/>
                <w:iCs/>
                <w:noProof/>
              </w:rPr>
              <w:t>3.5.2</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FR2: User type</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_Toc53513582 \h </w:instrText>
            </w:r>
            <w:r w:rsidR="00555123" w:rsidRPr="00773D7B">
              <w:rPr>
                <w:noProof/>
                <w:webHidden/>
              </w:rPr>
            </w:r>
            <w:r w:rsidR="00555123" w:rsidRPr="00773D7B">
              <w:rPr>
                <w:noProof/>
                <w:webHidden/>
              </w:rPr>
              <w:fldChar w:fldCharType="separate"/>
            </w:r>
            <w:r w:rsidR="00555123" w:rsidRPr="00773D7B">
              <w:rPr>
                <w:noProof/>
                <w:webHidden/>
              </w:rPr>
              <w:t>8</w:t>
            </w:r>
            <w:r w:rsidR="00555123" w:rsidRPr="00773D7B">
              <w:rPr>
                <w:noProof/>
                <w:webHidden/>
              </w:rPr>
              <w:fldChar w:fldCharType="end"/>
            </w:r>
          </w:hyperlink>
        </w:p>
        <w:p w14:paraId="52FC136B" w14:textId="177A6740" w:rsidR="00555123" w:rsidRPr="00773D7B" w:rsidRDefault="002F2C7C">
          <w:pPr>
            <w:pStyle w:val="TOC3"/>
            <w:tabs>
              <w:tab w:val="left" w:pos="1200"/>
              <w:tab w:val="right" w:leader="dot" w:pos="9350"/>
            </w:tabs>
            <w:rPr>
              <w:rFonts w:asciiTheme="minorHAnsi" w:eastAsiaTheme="minorEastAsia" w:hAnsiTheme="minorHAnsi" w:cstheme="minorBidi"/>
              <w:noProof/>
              <w:sz w:val="22"/>
              <w:szCs w:val="22"/>
            </w:rPr>
          </w:pPr>
          <w:hyperlink w:anchor="_Toc53513583" w:history="1">
            <w:r w:rsidR="00555123" w:rsidRPr="00773D7B">
              <w:rPr>
                <w:rStyle w:val="Hyperlink"/>
                <w:rFonts w:asciiTheme="majorHAnsi" w:hAnsiTheme="majorHAnsi" w:cstheme="majorHAnsi"/>
                <w:iCs/>
                <w:noProof/>
              </w:rPr>
              <w:t>3.5.3</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FR3:  Log in Page</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_Toc53513583 \h </w:instrText>
            </w:r>
            <w:r w:rsidR="00555123" w:rsidRPr="00773D7B">
              <w:rPr>
                <w:noProof/>
                <w:webHidden/>
              </w:rPr>
            </w:r>
            <w:r w:rsidR="00555123" w:rsidRPr="00773D7B">
              <w:rPr>
                <w:noProof/>
                <w:webHidden/>
              </w:rPr>
              <w:fldChar w:fldCharType="separate"/>
            </w:r>
            <w:r w:rsidR="00555123" w:rsidRPr="00773D7B">
              <w:rPr>
                <w:noProof/>
                <w:webHidden/>
              </w:rPr>
              <w:t>9</w:t>
            </w:r>
            <w:r w:rsidR="00555123" w:rsidRPr="00773D7B">
              <w:rPr>
                <w:noProof/>
                <w:webHidden/>
              </w:rPr>
              <w:fldChar w:fldCharType="end"/>
            </w:r>
          </w:hyperlink>
        </w:p>
        <w:p w14:paraId="2B81CE35" w14:textId="6D136F1D" w:rsidR="00555123" w:rsidRPr="00773D7B" w:rsidRDefault="002F2C7C">
          <w:pPr>
            <w:pStyle w:val="TOC3"/>
            <w:tabs>
              <w:tab w:val="left" w:pos="1200"/>
              <w:tab w:val="right" w:leader="dot" w:pos="9350"/>
            </w:tabs>
            <w:rPr>
              <w:rFonts w:asciiTheme="minorHAnsi" w:eastAsiaTheme="minorEastAsia" w:hAnsiTheme="minorHAnsi" w:cstheme="minorBidi"/>
              <w:noProof/>
              <w:sz w:val="22"/>
              <w:szCs w:val="22"/>
            </w:rPr>
          </w:pPr>
          <w:hyperlink w:anchor="_Toc53513584" w:history="1">
            <w:r w:rsidR="00555123" w:rsidRPr="00773D7B">
              <w:rPr>
                <w:rStyle w:val="Hyperlink"/>
                <w:rFonts w:asciiTheme="majorHAnsi" w:hAnsiTheme="majorHAnsi" w:cstheme="majorHAnsi"/>
                <w:iCs/>
                <w:noProof/>
              </w:rPr>
              <w:t>3.5.4</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FR4: Search Page</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_Toc53513584 \h </w:instrText>
            </w:r>
            <w:r w:rsidR="00555123" w:rsidRPr="00773D7B">
              <w:rPr>
                <w:noProof/>
                <w:webHidden/>
              </w:rPr>
            </w:r>
            <w:r w:rsidR="00555123" w:rsidRPr="00773D7B">
              <w:rPr>
                <w:noProof/>
                <w:webHidden/>
              </w:rPr>
              <w:fldChar w:fldCharType="separate"/>
            </w:r>
            <w:r w:rsidR="00555123" w:rsidRPr="00773D7B">
              <w:rPr>
                <w:noProof/>
                <w:webHidden/>
              </w:rPr>
              <w:t>9</w:t>
            </w:r>
            <w:r w:rsidR="00555123" w:rsidRPr="00773D7B">
              <w:rPr>
                <w:noProof/>
                <w:webHidden/>
              </w:rPr>
              <w:fldChar w:fldCharType="end"/>
            </w:r>
          </w:hyperlink>
        </w:p>
        <w:p w14:paraId="2DD09508" w14:textId="10EA476A" w:rsidR="00555123" w:rsidRPr="00773D7B" w:rsidRDefault="002F2C7C">
          <w:pPr>
            <w:pStyle w:val="TOC3"/>
            <w:tabs>
              <w:tab w:val="left" w:pos="1200"/>
              <w:tab w:val="right" w:leader="dot" w:pos="9350"/>
            </w:tabs>
            <w:rPr>
              <w:rFonts w:asciiTheme="minorHAnsi" w:eastAsiaTheme="minorEastAsia" w:hAnsiTheme="minorHAnsi" w:cstheme="minorBidi"/>
              <w:noProof/>
              <w:sz w:val="22"/>
              <w:szCs w:val="22"/>
            </w:rPr>
          </w:pPr>
          <w:hyperlink w:anchor="_Toc53513585" w:history="1">
            <w:r w:rsidR="00555123" w:rsidRPr="00773D7B">
              <w:rPr>
                <w:rStyle w:val="Hyperlink"/>
                <w:rFonts w:asciiTheme="majorHAnsi" w:hAnsiTheme="majorHAnsi" w:cstheme="majorHAnsi"/>
                <w:iCs/>
                <w:noProof/>
              </w:rPr>
              <w:t>3.5.5</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FR5: Profile information</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_Toc53513585 \h </w:instrText>
            </w:r>
            <w:r w:rsidR="00555123" w:rsidRPr="00773D7B">
              <w:rPr>
                <w:noProof/>
                <w:webHidden/>
              </w:rPr>
            </w:r>
            <w:r w:rsidR="00555123" w:rsidRPr="00773D7B">
              <w:rPr>
                <w:noProof/>
                <w:webHidden/>
              </w:rPr>
              <w:fldChar w:fldCharType="separate"/>
            </w:r>
            <w:r w:rsidR="00555123" w:rsidRPr="00773D7B">
              <w:rPr>
                <w:noProof/>
                <w:webHidden/>
              </w:rPr>
              <w:t>9</w:t>
            </w:r>
            <w:r w:rsidR="00555123" w:rsidRPr="00773D7B">
              <w:rPr>
                <w:noProof/>
                <w:webHidden/>
              </w:rPr>
              <w:fldChar w:fldCharType="end"/>
            </w:r>
          </w:hyperlink>
        </w:p>
        <w:p w14:paraId="35F21C37" w14:textId="48E53EAE" w:rsidR="00555123" w:rsidRPr="00773D7B" w:rsidRDefault="002F2C7C">
          <w:pPr>
            <w:pStyle w:val="TOC3"/>
            <w:tabs>
              <w:tab w:val="left" w:pos="1200"/>
              <w:tab w:val="right" w:leader="dot" w:pos="9350"/>
            </w:tabs>
            <w:rPr>
              <w:rFonts w:asciiTheme="minorHAnsi" w:eastAsiaTheme="minorEastAsia" w:hAnsiTheme="minorHAnsi" w:cstheme="minorBidi"/>
              <w:noProof/>
              <w:sz w:val="22"/>
              <w:szCs w:val="22"/>
            </w:rPr>
          </w:pPr>
          <w:hyperlink w:anchor="_Toc53513586" w:history="1">
            <w:r w:rsidR="00555123" w:rsidRPr="00773D7B">
              <w:rPr>
                <w:rStyle w:val="Hyperlink"/>
                <w:rFonts w:asciiTheme="majorHAnsi" w:hAnsiTheme="majorHAnsi" w:cstheme="majorHAnsi"/>
                <w:iCs/>
                <w:noProof/>
              </w:rPr>
              <w:t>3.5.6</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FR6: Forget Password</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_Toc53513586 \h </w:instrText>
            </w:r>
            <w:r w:rsidR="00555123" w:rsidRPr="00773D7B">
              <w:rPr>
                <w:noProof/>
                <w:webHidden/>
              </w:rPr>
            </w:r>
            <w:r w:rsidR="00555123" w:rsidRPr="00773D7B">
              <w:rPr>
                <w:noProof/>
                <w:webHidden/>
              </w:rPr>
              <w:fldChar w:fldCharType="separate"/>
            </w:r>
            <w:r w:rsidR="00555123" w:rsidRPr="00773D7B">
              <w:rPr>
                <w:noProof/>
                <w:webHidden/>
              </w:rPr>
              <w:t>10</w:t>
            </w:r>
            <w:r w:rsidR="00555123" w:rsidRPr="00773D7B">
              <w:rPr>
                <w:noProof/>
                <w:webHidden/>
              </w:rPr>
              <w:fldChar w:fldCharType="end"/>
            </w:r>
          </w:hyperlink>
        </w:p>
        <w:p w14:paraId="24312853" w14:textId="74D40130" w:rsidR="00555123" w:rsidRPr="00773D7B" w:rsidRDefault="002F2C7C">
          <w:pPr>
            <w:pStyle w:val="TOC3"/>
            <w:tabs>
              <w:tab w:val="left" w:pos="1200"/>
              <w:tab w:val="right" w:leader="dot" w:pos="9350"/>
            </w:tabs>
            <w:rPr>
              <w:rFonts w:asciiTheme="minorHAnsi" w:eastAsiaTheme="minorEastAsia" w:hAnsiTheme="minorHAnsi" w:cstheme="minorBidi"/>
              <w:noProof/>
              <w:sz w:val="22"/>
              <w:szCs w:val="22"/>
            </w:rPr>
          </w:pPr>
          <w:hyperlink w:anchor="_Toc53513587" w:history="1">
            <w:r w:rsidR="00555123" w:rsidRPr="00773D7B">
              <w:rPr>
                <w:rStyle w:val="Hyperlink"/>
                <w:rFonts w:asciiTheme="majorHAnsi" w:hAnsiTheme="majorHAnsi" w:cstheme="majorHAnsi"/>
                <w:iCs/>
                <w:noProof/>
              </w:rPr>
              <w:t>3.5.7</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FR7: View Profile</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_Toc53513587 \h </w:instrText>
            </w:r>
            <w:r w:rsidR="00555123" w:rsidRPr="00773D7B">
              <w:rPr>
                <w:noProof/>
                <w:webHidden/>
              </w:rPr>
            </w:r>
            <w:r w:rsidR="00555123" w:rsidRPr="00773D7B">
              <w:rPr>
                <w:noProof/>
                <w:webHidden/>
              </w:rPr>
              <w:fldChar w:fldCharType="separate"/>
            </w:r>
            <w:r w:rsidR="00555123" w:rsidRPr="00773D7B">
              <w:rPr>
                <w:noProof/>
                <w:webHidden/>
              </w:rPr>
              <w:t>10</w:t>
            </w:r>
            <w:r w:rsidR="00555123" w:rsidRPr="00773D7B">
              <w:rPr>
                <w:noProof/>
                <w:webHidden/>
              </w:rPr>
              <w:fldChar w:fldCharType="end"/>
            </w:r>
          </w:hyperlink>
        </w:p>
        <w:p w14:paraId="0CE4B06D" w14:textId="3137DA41" w:rsidR="00555123" w:rsidRPr="00773D7B" w:rsidRDefault="002F2C7C">
          <w:pPr>
            <w:pStyle w:val="TOC3"/>
            <w:tabs>
              <w:tab w:val="left" w:pos="1200"/>
              <w:tab w:val="right" w:leader="dot" w:pos="9350"/>
            </w:tabs>
            <w:rPr>
              <w:rFonts w:asciiTheme="minorHAnsi" w:eastAsiaTheme="minorEastAsia" w:hAnsiTheme="minorHAnsi" w:cstheme="minorBidi"/>
              <w:noProof/>
              <w:sz w:val="22"/>
              <w:szCs w:val="22"/>
            </w:rPr>
          </w:pPr>
          <w:hyperlink w:anchor="_Toc53513588" w:history="1">
            <w:r w:rsidR="00555123" w:rsidRPr="00773D7B">
              <w:rPr>
                <w:rStyle w:val="Hyperlink"/>
                <w:rFonts w:asciiTheme="majorHAnsi" w:hAnsiTheme="majorHAnsi" w:cstheme="majorHAnsi"/>
                <w:iCs/>
                <w:noProof/>
              </w:rPr>
              <w:t>3.5.8</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FR8: Edit General information</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_Toc53513588 \h </w:instrText>
            </w:r>
            <w:r w:rsidR="00555123" w:rsidRPr="00773D7B">
              <w:rPr>
                <w:noProof/>
                <w:webHidden/>
              </w:rPr>
            </w:r>
            <w:r w:rsidR="00555123" w:rsidRPr="00773D7B">
              <w:rPr>
                <w:noProof/>
                <w:webHidden/>
              </w:rPr>
              <w:fldChar w:fldCharType="separate"/>
            </w:r>
            <w:r w:rsidR="00555123" w:rsidRPr="00773D7B">
              <w:rPr>
                <w:noProof/>
                <w:webHidden/>
              </w:rPr>
              <w:t>10</w:t>
            </w:r>
            <w:r w:rsidR="00555123" w:rsidRPr="00773D7B">
              <w:rPr>
                <w:noProof/>
                <w:webHidden/>
              </w:rPr>
              <w:fldChar w:fldCharType="end"/>
            </w:r>
          </w:hyperlink>
        </w:p>
        <w:p w14:paraId="3C5108E2" w14:textId="5227968C" w:rsidR="00555123" w:rsidRDefault="002F2C7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89" w:history="1">
            <w:r w:rsidR="00555123" w:rsidRPr="0060413A">
              <w:rPr>
                <w:rStyle w:val="Hyperlink"/>
                <w:noProof/>
              </w:rPr>
              <w:t>3.6</w:t>
            </w:r>
            <w:r w:rsidR="00555123">
              <w:rPr>
                <w:rFonts w:asciiTheme="minorHAnsi" w:eastAsiaTheme="minorEastAsia" w:hAnsiTheme="minorHAnsi" w:cstheme="minorBidi"/>
                <w:i w:val="0"/>
                <w:iCs w:val="0"/>
                <w:noProof/>
                <w:sz w:val="22"/>
                <w:szCs w:val="22"/>
              </w:rPr>
              <w:tab/>
            </w:r>
            <w:r w:rsidR="00555123" w:rsidRPr="0060413A">
              <w:rPr>
                <w:rStyle w:val="Hyperlink"/>
                <w:noProof/>
              </w:rPr>
              <w:t>3.3 Non-Functional Requirements</w:t>
            </w:r>
            <w:r w:rsidR="00555123">
              <w:rPr>
                <w:noProof/>
                <w:webHidden/>
              </w:rPr>
              <w:tab/>
            </w:r>
            <w:r w:rsidR="00555123">
              <w:rPr>
                <w:noProof/>
                <w:webHidden/>
              </w:rPr>
              <w:fldChar w:fldCharType="begin"/>
            </w:r>
            <w:r w:rsidR="00555123">
              <w:rPr>
                <w:noProof/>
                <w:webHidden/>
              </w:rPr>
              <w:instrText xml:space="preserve"> PAGEREF _Toc53513589 \h </w:instrText>
            </w:r>
            <w:r w:rsidR="00555123">
              <w:rPr>
                <w:noProof/>
                <w:webHidden/>
              </w:rPr>
            </w:r>
            <w:r w:rsidR="00555123">
              <w:rPr>
                <w:noProof/>
                <w:webHidden/>
              </w:rPr>
              <w:fldChar w:fldCharType="separate"/>
            </w:r>
            <w:r w:rsidR="00555123">
              <w:rPr>
                <w:noProof/>
                <w:webHidden/>
              </w:rPr>
              <w:t>10</w:t>
            </w:r>
            <w:r w:rsidR="00555123">
              <w:rPr>
                <w:noProof/>
                <w:webHidden/>
              </w:rPr>
              <w:fldChar w:fldCharType="end"/>
            </w:r>
          </w:hyperlink>
        </w:p>
        <w:p w14:paraId="0BCEA44A" w14:textId="422B4EF9" w:rsidR="00555123" w:rsidRPr="00773D7B" w:rsidRDefault="002F2C7C">
          <w:pPr>
            <w:pStyle w:val="TOC3"/>
            <w:tabs>
              <w:tab w:val="left" w:pos="1200"/>
              <w:tab w:val="right" w:leader="dot" w:pos="9350"/>
            </w:tabs>
            <w:rPr>
              <w:rFonts w:asciiTheme="minorHAnsi" w:eastAsiaTheme="minorEastAsia" w:hAnsiTheme="minorHAnsi" w:cstheme="minorBidi"/>
              <w:noProof/>
              <w:sz w:val="22"/>
              <w:szCs w:val="22"/>
            </w:rPr>
          </w:pPr>
          <w:hyperlink w:anchor="_Toc53513590" w:history="1">
            <w:r w:rsidR="00555123" w:rsidRPr="00773D7B">
              <w:rPr>
                <w:rStyle w:val="Hyperlink"/>
                <w:rFonts w:asciiTheme="majorHAnsi" w:hAnsiTheme="majorHAnsi" w:cstheme="majorHAnsi"/>
                <w:iCs/>
                <w:noProof/>
              </w:rPr>
              <w:t>3.6.1</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 xml:space="preserve">NFR1:  </w:t>
            </w:r>
            <w:r w:rsidR="00555123" w:rsidRPr="00773D7B">
              <w:rPr>
                <w:rStyle w:val="Hyperlink"/>
                <w:rFonts w:asciiTheme="majorBidi" w:hAnsiTheme="majorBidi" w:cstheme="majorBidi"/>
                <w:iCs/>
                <w:noProof/>
                <w:spacing w:val="-1"/>
                <w:shd w:val="clear" w:color="auto" w:fill="FFFFFF"/>
              </w:rPr>
              <w:t>Reliability</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_Toc53513590 \h </w:instrText>
            </w:r>
            <w:r w:rsidR="00555123" w:rsidRPr="00773D7B">
              <w:rPr>
                <w:noProof/>
                <w:webHidden/>
              </w:rPr>
            </w:r>
            <w:r w:rsidR="00555123" w:rsidRPr="00773D7B">
              <w:rPr>
                <w:noProof/>
                <w:webHidden/>
              </w:rPr>
              <w:fldChar w:fldCharType="separate"/>
            </w:r>
            <w:r w:rsidR="00555123" w:rsidRPr="00773D7B">
              <w:rPr>
                <w:noProof/>
                <w:webHidden/>
              </w:rPr>
              <w:t>10</w:t>
            </w:r>
            <w:r w:rsidR="00555123" w:rsidRPr="00773D7B">
              <w:rPr>
                <w:noProof/>
                <w:webHidden/>
              </w:rPr>
              <w:fldChar w:fldCharType="end"/>
            </w:r>
          </w:hyperlink>
        </w:p>
        <w:p w14:paraId="11816ABA" w14:textId="30328DB1" w:rsidR="00555123" w:rsidRPr="00773D7B" w:rsidRDefault="002F2C7C">
          <w:pPr>
            <w:pStyle w:val="TOC3"/>
            <w:tabs>
              <w:tab w:val="left" w:pos="1200"/>
              <w:tab w:val="right" w:leader="dot" w:pos="9350"/>
            </w:tabs>
            <w:rPr>
              <w:rFonts w:asciiTheme="minorHAnsi" w:eastAsiaTheme="minorEastAsia" w:hAnsiTheme="minorHAnsi" w:cstheme="minorBidi"/>
              <w:noProof/>
              <w:sz w:val="22"/>
              <w:szCs w:val="22"/>
            </w:rPr>
          </w:pPr>
          <w:hyperlink w:anchor="_Toc53513591" w:history="1">
            <w:r w:rsidR="00555123" w:rsidRPr="00773D7B">
              <w:rPr>
                <w:rStyle w:val="Hyperlink"/>
                <w:rFonts w:asciiTheme="majorHAnsi" w:hAnsiTheme="majorHAnsi" w:cstheme="majorHAnsi"/>
                <w:iCs/>
                <w:noProof/>
              </w:rPr>
              <w:t>3.6.2</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 xml:space="preserve">NFR2: </w:t>
            </w:r>
            <w:r w:rsidR="00555123" w:rsidRPr="00773D7B">
              <w:rPr>
                <w:rStyle w:val="Hyperlink"/>
                <w:rFonts w:asciiTheme="majorHAnsi" w:hAnsiTheme="majorHAnsi" w:cstheme="majorHAnsi"/>
                <w:iCs/>
                <w:noProof/>
                <w:rtl/>
              </w:rPr>
              <w:t xml:space="preserve"> </w:t>
            </w:r>
            <w:r w:rsidR="00555123" w:rsidRPr="00773D7B">
              <w:rPr>
                <w:rStyle w:val="Hyperlink"/>
                <w:rFonts w:asciiTheme="majorHAnsi" w:hAnsiTheme="majorHAnsi" w:cstheme="majorHAnsi"/>
                <w:iCs/>
                <w:noProof/>
                <w:shd w:val="clear" w:color="auto" w:fill="FFFFFF"/>
              </w:rPr>
              <w:t>Scalability</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_Toc53513591 \h </w:instrText>
            </w:r>
            <w:r w:rsidR="00555123" w:rsidRPr="00773D7B">
              <w:rPr>
                <w:noProof/>
                <w:webHidden/>
              </w:rPr>
            </w:r>
            <w:r w:rsidR="00555123" w:rsidRPr="00773D7B">
              <w:rPr>
                <w:noProof/>
                <w:webHidden/>
              </w:rPr>
              <w:fldChar w:fldCharType="separate"/>
            </w:r>
            <w:r w:rsidR="00555123" w:rsidRPr="00773D7B">
              <w:rPr>
                <w:noProof/>
                <w:webHidden/>
              </w:rPr>
              <w:t>10</w:t>
            </w:r>
            <w:r w:rsidR="00555123" w:rsidRPr="00773D7B">
              <w:rPr>
                <w:noProof/>
                <w:webHidden/>
              </w:rPr>
              <w:fldChar w:fldCharType="end"/>
            </w:r>
          </w:hyperlink>
        </w:p>
        <w:p w14:paraId="2CE80BC2" w14:textId="1DA9928A" w:rsidR="00555123" w:rsidRPr="00773D7B" w:rsidRDefault="002F2C7C">
          <w:pPr>
            <w:pStyle w:val="TOC3"/>
            <w:tabs>
              <w:tab w:val="left" w:pos="1200"/>
              <w:tab w:val="right" w:leader="dot" w:pos="9350"/>
            </w:tabs>
            <w:rPr>
              <w:rFonts w:asciiTheme="minorHAnsi" w:eastAsiaTheme="minorEastAsia" w:hAnsiTheme="minorHAnsi" w:cstheme="minorBidi"/>
              <w:noProof/>
              <w:sz w:val="22"/>
              <w:szCs w:val="22"/>
            </w:rPr>
          </w:pPr>
          <w:hyperlink w:anchor="_Toc53513592" w:history="1">
            <w:r w:rsidR="00555123" w:rsidRPr="00773D7B">
              <w:rPr>
                <w:rStyle w:val="Hyperlink"/>
                <w:rFonts w:asciiTheme="majorHAnsi" w:hAnsiTheme="majorHAnsi" w:cstheme="majorHAnsi"/>
                <w:iCs/>
                <w:noProof/>
              </w:rPr>
              <w:t>3.6.3</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NFR3  Security</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_Toc53513592 \h </w:instrText>
            </w:r>
            <w:r w:rsidR="00555123" w:rsidRPr="00773D7B">
              <w:rPr>
                <w:noProof/>
                <w:webHidden/>
              </w:rPr>
            </w:r>
            <w:r w:rsidR="00555123" w:rsidRPr="00773D7B">
              <w:rPr>
                <w:noProof/>
                <w:webHidden/>
              </w:rPr>
              <w:fldChar w:fldCharType="separate"/>
            </w:r>
            <w:r w:rsidR="00555123" w:rsidRPr="00773D7B">
              <w:rPr>
                <w:noProof/>
                <w:webHidden/>
              </w:rPr>
              <w:t>11</w:t>
            </w:r>
            <w:r w:rsidR="00555123" w:rsidRPr="00773D7B">
              <w:rPr>
                <w:noProof/>
                <w:webHidden/>
              </w:rPr>
              <w:fldChar w:fldCharType="end"/>
            </w:r>
          </w:hyperlink>
        </w:p>
        <w:p w14:paraId="5D17CF11" w14:textId="643E995C" w:rsidR="00555123" w:rsidRPr="00773D7B" w:rsidRDefault="002F2C7C">
          <w:pPr>
            <w:pStyle w:val="TOC3"/>
            <w:tabs>
              <w:tab w:val="left" w:pos="1200"/>
              <w:tab w:val="right" w:leader="dot" w:pos="9350"/>
            </w:tabs>
            <w:rPr>
              <w:rFonts w:asciiTheme="minorHAnsi" w:eastAsiaTheme="minorEastAsia" w:hAnsiTheme="minorHAnsi" w:cstheme="minorBidi"/>
              <w:noProof/>
              <w:sz w:val="22"/>
              <w:szCs w:val="22"/>
            </w:rPr>
          </w:pPr>
          <w:hyperlink w:anchor="_Toc53513593" w:history="1">
            <w:r w:rsidR="00555123" w:rsidRPr="00773D7B">
              <w:rPr>
                <w:rStyle w:val="Hyperlink"/>
                <w:rFonts w:asciiTheme="majorHAnsi" w:hAnsiTheme="majorHAnsi" w:cstheme="majorHAnsi"/>
                <w:iCs/>
                <w:noProof/>
              </w:rPr>
              <w:t>3.6.4</w:t>
            </w:r>
            <w:r w:rsidR="00555123" w:rsidRPr="00773D7B">
              <w:rPr>
                <w:rFonts w:asciiTheme="minorHAnsi" w:eastAsiaTheme="minorEastAsia" w:hAnsiTheme="minorHAnsi" w:cstheme="minorBidi"/>
                <w:noProof/>
                <w:sz w:val="22"/>
                <w:szCs w:val="22"/>
              </w:rPr>
              <w:tab/>
            </w:r>
            <w:r w:rsidR="00555123" w:rsidRPr="00773D7B">
              <w:rPr>
                <w:rStyle w:val="Hyperlink"/>
                <w:rFonts w:asciiTheme="majorHAnsi" w:hAnsiTheme="majorHAnsi" w:cstheme="majorHAnsi"/>
                <w:iCs/>
                <w:noProof/>
              </w:rPr>
              <w:t>NFR4: Use-ability</w:t>
            </w:r>
            <w:r w:rsidR="00555123" w:rsidRPr="00773D7B">
              <w:rPr>
                <w:noProof/>
                <w:webHidden/>
              </w:rPr>
              <w:tab/>
            </w:r>
            <w:r w:rsidR="00555123" w:rsidRPr="00773D7B">
              <w:rPr>
                <w:noProof/>
                <w:webHidden/>
              </w:rPr>
              <w:fldChar w:fldCharType="begin"/>
            </w:r>
            <w:r w:rsidR="00555123" w:rsidRPr="00773D7B">
              <w:rPr>
                <w:noProof/>
                <w:webHidden/>
              </w:rPr>
              <w:instrText xml:space="preserve"> PAGEREF _Toc53513593 \h </w:instrText>
            </w:r>
            <w:r w:rsidR="00555123" w:rsidRPr="00773D7B">
              <w:rPr>
                <w:noProof/>
                <w:webHidden/>
              </w:rPr>
            </w:r>
            <w:r w:rsidR="00555123" w:rsidRPr="00773D7B">
              <w:rPr>
                <w:noProof/>
                <w:webHidden/>
              </w:rPr>
              <w:fldChar w:fldCharType="separate"/>
            </w:r>
            <w:r w:rsidR="00555123" w:rsidRPr="00773D7B">
              <w:rPr>
                <w:noProof/>
                <w:webHidden/>
              </w:rPr>
              <w:t>11</w:t>
            </w:r>
            <w:r w:rsidR="00555123" w:rsidRPr="00773D7B">
              <w:rPr>
                <w:noProof/>
                <w:webHidden/>
              </w:rPr>
              <w:fldChar w:fldCharType="end"/>
            </w:r>
          </w:hyperlink>
        </w:p>
        <w:p w14:paraId="756FA4DA" w14:textId="5E307471" w:rsidR="00555123" w:rsidRDefault="002F2C7C">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13594" w:history="1">
            <w:r w:rsidR="00555123" w:rsidRPr="0060413A">
              <w:rPr>
                <w:rStyle w:val="Hyperlink"/>
                <w:rFonts w:eastAsia="Calibri"/>
                <w:noProof/>
              </w:rPr>
              <w:t>3.7</w:t>
            </w:r>
            <w:r w:rsidR="00555123">
              <w:rPr>
                <w:rFonts w:asciiTheme="minorHAnsi" w:eastAsiaTheme="minorEastAsia" w:hAnsiTheme="minorHAnsi" w:cstheme="minorBidi"/>
                <w:i w:val="0"/>
                <w:iCs w:val="0"/>
                <w:noProof/>
                <w:sz w:val="22"/>
                <w:szCs w:val="22"/>
              </w:rPr>
              <w:tab/>
            </w:r>
            <w:r w:rsidR="00555123" w:rsidRPr="0060413A">
              <w:rPr>
                <w:rStyle w:val="Hyperlink"/>
                <w:rFonts w:eastAsia="Calibri"/>
                <w:noProof/>
              </w:rPr>
              <w:t>Use case Diagram</w:t>
            </w:r>
            <w:r w:rsidR="00555123">
              <w:rPr>
                <w:noProof/>
                <w:webHidden/>
              </w:rPr>
              <w:tab/>
            </w:r>
            <w:r w:rsidR="00555123">
              <w:rPr>
                <w:noProof/>
                <w:webHidden/>
              </w:rPr>
              <w:fldChar w:fldCharType="begin"/>
            </w:r>
            <w:r w:rsidR="00555123">
              <w:rPr>
                <w:noProof/>
                <w:webHidden/>
              </w:rPr>
              <w:instrText xml:space="preserve"> PAGEREF _Toc53513594 \h </w:instrText>
            </w:r>
            <w:r w:rsidR="00555123">
              <w:rPr>
                <w:noProof/>
                <w:webHidden/>
              </w:rPr>
            </w:r>
            <w:r w:rsidR="00555123">
              <w:rPr>
                <w:noProof/>
                <w:webHidden/>
              </w:rPr>
              <w:fldChar w:fldCharType="separate"/>
            </w:r>
            <w:r w:rsidR="00555123">
              <w:rPr>
                <w:noProof/>
                <w:webHidden/>
              </w:rPr>
              <w:t>11</w:t>
            </w:r>
            <w:r w:rsidR="00555123">
              <w:rPr>
                <w:noProof/>
                <w:webHidden/>
              </w:rPr>
              <w:fldChar w:fldCharType="end"/>
            </w:r>
          </w:hyperlink>
        </w:p>
        <w:p w14:paraId="57142BB1" w14:textId="61295529" w:rsidR="00555123" w:rsidRDefault="002F2C7C">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95" w:history="1">
            <w:r w:rsidR="00555123" w:rsidRPr="0060413A">
              <w:rPr>
                <w:rStyle w:val="Hyperlink"/>
                <w:noProof/>
              </w:rPr>
              <w:t>4.</w:t>
            </w:r>
            <w:r w:rsidR="00555123">
              <w:rPr>
                <w:rFonts w:asciiTheme="minorHAnsi" w:eastAsiaTheme="minorEastAsia" w:hAnsiTheme="minorHAnsi" w:cstheme="minorBidi"/>
                <w:b w:val="0"/>
                <w:bCs w:val="0"/>
                <w:noProof/>
                <w:sz w:val="22"/>
                <w:szCs w:val="22"/>
              </w:rPr>
              <w:tab/>
            </w:r>
            <w:r w:rsidR="00555123" w:rsidRPr="0060413A">
              <w:rPr>
                <w:rStyle w:val="Hyperlink"/>
                <w:noProof/>
              </w:rPr>
              <w:t>5. Team Members Contributions</w:t>
            </w:r>
            <w:r w:rsidR="00555123">
              <w:rPr>
                <w:noProof/>
                <w:webHidden/>
              </w:rPr>
              <w:tab/>
            </w:r>
            <w:r w:rsidR="00555123">
              <w:rPr>
                <w:noProof/>
                <w:webHidden/>
              </w:rPr>
              <w:fldChar w:fldCharType="begin"/>
            </w:r>
            <w:r w:rsidR="00555123">
              <w:rPr>
                <w:noProof/>
                <w:webHidden/>
              </w:rPr>
              <w:instrText xml:space="preserve"> PAGEREF _Toc53513595 \h </w:instrText>
            </w:r>
            <w:r w:rsidR="00555123">
              <w:rPr>
                <w:noProof/>
                <w:webHidden/>
              </w:rPr>
            </w:r>
            <w:r w:rsidR="00555123">
              <w:rPr>
                <w:noProof/>
                <w:webHidden/>
              </w:rPr>
              <w:fldChar w:fldCharType="separate"/>
            </w:r>
            <w:r w:rsidR="00555123">
              <w:rPr>
                <w:noProof/>
                <w:webHidden/>
              </w:rPr>
              <w:t>12</w:t>
            </w:r>
            <w:r w:rsidR="00555123">
              <w:rPr>
                <w:noProof/>
                <w:webHidden/>
              </w:rPr>
              <w:fldChar w:fldCharType="end"/>
            </w:r>
          </w:hyperlink>
        </w:p>
        <w:p w14:paraId="3BDCFFBD" w14:textId="2000ED30" w:rsidR="00555123" w:rsidRDefault="002F2C7C">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13596" w:history="1">
            <w:r w:rsidR="00555123" w:rsidRPr="0060413A">
              <w:rPr>
                <w:rStyle w:val="Hyperlink"/>
                <w:noProof/>
              </w:rPr>
              <w:t>5.</w:t>
            </w:r>
            <w:r w:rsidR="00555123">
              <w:rPr>
                <w:rFonts w:asciiTheme="minorHAnsi" w:eastAsiaTheme="minorEastAsia" w:hAnsiTheme="minorHAnsi" w:cstheme="minorBidi"/>
                <w:b w:val="0"/>
                <w:bCs w:val="0"/>
                <w:noProof/>
                <w:sz w:val="22"/>
                <w:szCs w:val="22"/>
              </w:rPr>
              <w:tab/>
            </w:r>
            <w:r w:rsidR="00555123" w:rsidRPr="0060413A">
              <w:rPr>
                <w:rStyle w:val="Hyperlink"/>
                <w:noProof/>
              </w:rPr>
              <w:t>Conclusion</w:t>
            </w:r>
            <w:r w:rsidR="00555123">
              <w:rPr>
                <w:noProof/>
                <w:webHidden/>
              </w:rPr>
              <w:tab/>
            </w:r>
            <w:r w:rsidR="00555123">
              <w:rPr>
                <w:noProof/>
                <w:webHidden/>
              </w:rPr>
              <w:fldChar w:fldCharType="begin"/>
            </w:r>
            <w:r w:rsidR="00555123">
              <w:rPr>
                <w:noProof/>
                <w:webHidden/>
              </w:rPr>
              <w:instrText xml:space="preserve"> PAGEREF _Toc53513596 \h </w:instrText>
            </w:r>
            <w:r w:rsidR="00555123">
              <w:rPr>
                <w:noProof/>
                <w:webHidden/>
              </w:rPr>
            </w:r>
            <w:r w:rsidR="00555123">
              <w:rPr>
                <w:noProof/>
                <w:webHidden/>
              </w:rPr>
              <w:fldChar w:fldCharType="separate"/>
            </w:r>
            <w:r w:rsidR="00555123">
              <w:rPr>
                <w:noProof/>
                <w:webHidden/>
              </w:rPr>
              <w:t>13</w:t>
            </w:r>
            <w:r w:rsidR="00555123">
              <w:rPr>
                <w:noProof/>
                <w:webHidden/>
              </w:rPr>
              <w:fldChar w:fldCharType="end"/>
            </w:r>
          </w:hyperlink>
        </w:p>
        <w:p w14:paraId="2959DBBB" w14:textId="49F90429" w:rsidR="00555123" w:rsidRDefault="00555123" w:rsidP="00555123">
          <w:pPr>
            <w:sectPr w:rsidR="00555123">
              <w:headerReference w:type="default" r:id="rId15"/>
              <w:footerReference w:type="default" r:id="rId16"/>
              <w:footerReference w:type="first" r:id="rId17"/>
              <w:pgSz w:w="12240" w:h="15840"/>
              <w:pgMar w:top="1440" w:right="1440" w:bottom="1440" w:left="1440" w:header="720" w:footer="720" w:gutter="0"/>
              <w:pgNumType w:fmt="lowerRoman" w:start="1"/>
              <w:cols w:space="720"/>
              <w:titlePg/>
            </w:sectPr>
          </w:pPr>
          <w:r>
            <w:rPr>
              <w:b/>
              <w:bCs/>
              <w:noProof/>
            </w:rPr>
            <w:fldChar w:fldCharType="end"/>
          </w:r>
        </w:p>
      </w:sdtContent>
    </w:sdt>
    <w:p w14:paraId="774F5212" w14:textId="36604830" w:rsidR="00751D4C" w:rsidRDefault="00751D4C" w:rsidP="00751D4C">
      <w:pPr>
        <w:pStyle w:val="Heading1"/>
        <w:jc w:val="both"/>
      </w:pPr>
      <w:bookmarkStart w:id="25" w:name="_Toc506458771"/>
      <w:bookmarkStart w:id="26" w:name="_Toc13066199"/>
      <w:bookmarkStart w:id="27" w:name="_Toc53326310"/>
      <w:bookmarkStart w:id="28" w:name="_Toc53513485"/>
      <w:bookmarkStart w:id="29" w:name="_Toc53513560"/>
      <w:r>
        <w:lastRenderedPageBreak/>
        <w:t xml:space="preserve"> Introduction</w:t>
      </w:r>
      <w:bookmarkEnd w:id="25"/>
      <w:bookmarkEnd w:id="26"/>
      <w:bookmarkEnd w:id="27"/>
      <w:bookmarkEnd w:id="28"/>
      <w:bookmarkEnd w:id="29"/>
    </w:p>
    <w:p w14:paraId="3A543096" w14:textId="77777777" w:rsidR="006E48C2" w:rsidRDefault="00751D4C" w:rsidP="006E48C2">
      <w:pPr>
        <w:pStyle w:val="BodyText"/>
        <w:ind w:left="0"/>
        <w:jc w:val="both"/>
      </w:pPr>
      <w:r>
        <w:t xml:space="preserve"> This section will provide you with an overview and a scope description of all the content of the SRS Document</w:t>
      </w:r>
    </w:p>
    <w:p w14:paraId="2192276F" w14:textId="4AD8B80B" w:rsidR="00751D4C" w:rsidRDefault="006E48C2" w:rsidP="006E48C2">
      <w:pPr>
        <w:pStyle w:val="BodyText"/>
        <w:ind w:left="0"/>
        <w:jc w:val="both"/>
      </w:pPr>
      <w:r>
        <w:t xml:space="preserve"> </w:t>
      </w:r>
      <w:r w:rsidR="00751D4C">
        <w:t xml:space="preserve">The goal of this document is to described and list of abbreviations and definitions that are provided.  </w:t>
      </w:r>
    </w:p>
    <w:p w14:paraId="305C4849" w14:textId="55119756" w:rsidR="00751D4C" w:rsidRDefault="00751D4C" w:rsidP="00751D4C">
      <w:pPr>
        <w:pStyle w:val="Heading2"/>
        <w:jc w:val="both"/>
      </w:pPr>
      <w:bookmarkStart w:id="30" w:name="_Toc506458772"/>
      <w:bookmarkStart w:id="31" w:name="_Toc13066200"/>
      <w:bookmarkStart w:id="32" w:name="_Toc53326311"/>
      <w:bookmarkStart w:id="33" w:name="_Toc53513486"/>
      <w:bookmarkStart w:id="34" w:name="_Toc53513561"/>
      <w:r>
        <w:t xml:space="preserve"> Purpose</w:t>
      </w:r>
      <w:bookmarkEnd w:id="30"/>
      <w:bookmarkEnd w:id="31"/>
      <w:bookmarkEnd w:id="32"/>
      <w:bookmarkEnd w:id="33"/>
      <w:bookmarkEnd w:id="34"/>
    </w:p>
    <w:p w14:paraId="7AEF53E7" w14:textId="0C7A1785" w:rsidR="00751D4C" w:rsidRDefault="00751D4C" w:rsidP="00751D4C">
      <w:pPr>
        <w:jc w:val="both"/>
        <w:rPr>
          <w:color w:val="000000"/>
        </w:rPr>
      </w:pPr>
      <w:r>
        <w:rPr>
          <w:color w:val="000000"/>
        </w:rPr>
        <w:t xml:space="preserve"> </w:t>
      </w:r>
      <w:r w:rsidRPr="00751D4C">
        <w:rPr>
          <w:color w:val="000000"/>
        </w:rPr>
        <w:t xml:space="preserve">The purpose of this document is to </w:t>
      </w:r>
      <w:r>
        <w:rPr>
          <w:color w:val="000000"/>
        </w:rPr>
        <w:t>provide</w:t>
      </w:r>
      <w:r w:rsidRPr="00751D4C">
        <w:rPr>
          <w:color w:val="000000"/>
        </w:rPr>
        <w:t xml:space="preserve"> a </w:t>
      </w:r>
      <w:r>
        <w:rPr>
          <w:color w:val="000000"/>
        </w:rPr>
        <w:t>complete</w:t>
      </w:r>
      <w:r w:rsidRPr="00751D4C">
        <w:rPr>
          <w:color w:val="000000"/>
        </w:rPr>
        <w:t xml:space="preserve"> description of the requirements</w:t>
      </w:r>
      <w:r>
        <w:rPr>
          <w:color w:val="000000"/>
        </w:rPr>
        <w:t xml:space="preserve"> for the ” </w:t>
      </w:r>
      <w:r w:rsidRPr="00751D4C">
        <w:t xml:space="preserve">DataBase Center </w:t>
      </w:r>
      <w:r>
        <w:rPr>
          <w:color w:val="000000"/>
        </w:rPr>
        <w:t>”</w:t>
      </w:r>
    </w:p>
    <w:p w14:paraId="5F4DF7AD" w14:textId="331FD99F" w:rsidR="00751D4C" w:rsidRPr="00751D4C" w:rsidRDefault="00751D4C" w:rsidP="00751D4C">
      <w:pPr>
        <w:jc w:val="both"/>
        <w:rPr>
          <w:i/>
          <w:sz w:val="16"/>
          <w:szCs w:val="16"/>
        </w:rPr>
      </w:pPr>
      <w:r>
        <w:rPr>
          <w:color w:val="000000"/>
        </w:rPr>
        <w:t>(</w:t>
      </w:r>
      <w:r>
        <w:t>DB-Center</w:t>
      </w:r>
      <w:r>
        <w:rPr>
          <w:color w:val="000000"/>
        </w:rPr>
        <w:t xml:space="preserve">), </w:t>
      </w:r>
      <w:r w:rsidRPr="00751D4C">
        <w:rPr>
          <w:color w:val="000000"/>
        </w:rPr>
        <w:t>This document is primarily intended to be submitted</w:t>
      </w:r>
      <w:r>
        <w:rPr>
          <w:color w:val="000000"/>
        </w:rPr>
        <w:t xml:space="preserve"> </w:t>
      </w:r>
      <w:r w:rsidRPr="00751D4C">
        <w:rPr>
          <w:color w:val="000000"/>
        </w:rPr>
        <w:t>to a</w:t>
      </w:r>
      <w:r w:rsidR="005A2E69">
        <w:rPr>
          <w:color w:val="000000"/>
        </w:rPr>
        <w:t xml:space="preserve"> </w:t>
      </w:r>
      <w:r w:rsidRPr="00751D4C">
        <w:rPr>
          <w:color w:val="000000"/>
        </w:rPr>
        <w:t>customer for its approval</w:t>
      </w:r>
      <w:r w:rsidRPr="00751D4C">
        <w:rPr>
          <w:color w:val="000000"/>
        </w:rPr>
        <w:br/>
        <w:t xml:space="preserve">and a </w:t>
      </w:r>
      <w:r>
        <w:rPr>
          <w:color w:val="000000"/>
        </w:rPr>
        <w:t>source</w:t>
      </w:r>
      <w:r w:rsidRPr="00751D4C">
        <w:rPr>
          <w:color w:val="000000"/>
        </w:rPr>
        <w:t xml:space="preserve"> for</w:t>
      </w:r>
      <w:r>
        <w:rPr>
          <w:color w:val="000000"/>
        </w:rPr>
        <w:t xml:space="preserve"> </w:t>
      </w:r>
      <w:r w:rsidRPr="00751D4C">
        <w:rPr>
          <w:color w:val="000000"/>
        </w:rPr>
        <w:t>developing the first version of the system for the development team</w:t>
      </w:r>
      <w:r>
        <w:rPr>
          <w:color w:val="000000"/>
        </w:rPr>
        <w:t>.</w:t>
      </w:r>
    </w:p>
    <w:p w14:paraId="4D239BE9" w14:textId="5A8BEA67" w:rsidR="00751D4C" w:rsidRDefault="00751D4C" w:rsidP="00751D4C">
      <w:pPr>
        <w:pStyle w:val="Heading2"/>
        <w:jc w:val="both"/>
      </w:pPr>
      <w:bookmarkStart w:id="35" w:name="_Toc506458773"/>
      <w:bookmarkStart w:id="36" w:name="_Toc13066201"/>
      <w:bookmarkStart w:id="37" w:name="_Toc53326312"/>
      <w:bookmarkStart w:id="38" w:name="_Toc53513487"/>
      <w:bookmarkStart w:id="39" w:name="_Toc53513562"/>
      <w:r>
        <w:t xml:space="preserve"> Scope</w:t>
      </w:r>
      <w:bookmarkEnd w:id="35"/>
      <w:bookmarkEnd w:id="36"/>
      <w:bookmarkEnd w:id="37"/>
      <w:bookmarkEnd w:id="38"/>
      <w:bookmarkEnd w:id="39"/>
    </w:p>
    <w:p w14:paraId="4208E9EE" w14:textId="5052FEDF" w:rsidR="00751D4C" w:rsidRPr="00751D4C" w:rsidRDefault="00751D4C" w:rsidP="00751D4C">
      <w:pPr>
        <w:jc w:val="both"/>
        <w:rPr>
          <w:iCs/>
          <w:rtl/>
        </w:rPr>
      </w:pPr>
      <w:r w:rsidRPr="00751D4C">
        <w:rPr>
          <w:iCs/>
        </w:rPr>
        <w:t>The development team thought it will speed up the process and save time and money for the government to have an online system that saves, store and keep track of the Citizens information online. the DB Center will allow the following Functionality online: To Search a citizen, to display a report about a citizen, To update citizen information,</w:t>
      </w:r>
      <w:r>
        <w:rPr>
          <w:rFonts w:hint="cs"/>
          <w:iCs/>
          <w:rtl/>
        </w:rPr>
        <w:t xml:space="preserve"> </w:t>
      </w:r>
      <w:r>
        <w:rPr>
          <w:iCs/>
        </w:rPr>
        <w:t xml:space="preserve"> To create a DataBas</w:t>
      </w:r>
      <w:r w:rsidR="00E7098D">
        <w:rPr>
          <w:iCs/>
        </w:rPr>
        <w:t>e</w:t>
      </w:r>
      <w:r w:rsidRPr="00751D4C">
        <w:rPr>
          <w:iCs/>
          <w:color w:val="0D0D0D" w:themeColor="text1" w:themeTint="F2"/>
        </w:rPr>
        <w:t>. the DB Center is expected to help the government by lowering the average time for a citizen to do a single task and to reduce the number of employees and the budget.</w:t>
      </w:r>
    </w:p>
    <w:p w14:paraId="21989554" w14:textId="77777777" w:rsidR="00751D4C" w:rsidRPr="00751D4C" w:rsidRDefault="00751D4C" w:rsidP="00751D4C">
      <w:pPr>
        <w:jc w:val="both"/>
        <w:rPr>
          <w:b/>
          <w:bCs/>
          <w:i/>
        </w:rPr>
      </w:pPr>
    </w:p>
    <w:p w14:paraId="4A4D976E" w14:textId="065688BF" w:rsidR="00751D4C" w:rsidRDefault="00751D4C" w:rsidP="00751D4C">
      <w:pPr>
        <w:pStyle w:val="Heading2"/>
        <w:jc w:val="both"/>
      </w:pPr>
      <w:bookmarkStart w:id="40" w:name="_Toc506458774"/>
      <w:bookmarkStart w:id="41" w:name="_Toc13066202"/>
      <w:bookmarkStart w:id="42" w:name="_Toc53326313"/>
      <w:bookmarkStart w:id="43" w:name="_Toc53513488"/>
      <w:bookmarkStart w:id="44" w:name="_Toc53513563"/>
      <w:r>
        <w:t xml:space="preserve"> Definitions, Acronyms, and Abbreviations</w:t>
      </w:r>
      <w:bookmarkEnd w:id="40"/>
      <w:bookmarkEnd w:id="41"/>
      <w:bookmarkEnd w:id="42"/>
      <w:bookmarkEnd w:id="43"/>
      <w:bookmarkEnd w:id="44"/>
    </w:p>
    <w:p w14:paraId="768CDDB8" w14:textId="5F19C04F" w:rsidR="00751D4C" w:rsidRDefault="00751D4C" w:rsidP="00751D4C"/>
    <w:tbl>
      <w:tblPr>
        <w:tblStyle w:val="TableGrid"/>
        <w:tblW w:w="9544" w:type="dxa"/>
        <w:tblLook w:val="04A0" w:firstRow="1" w:lastRow="0" w:firstColumn="1" w:lastColumn="0" w:noHBand="0" w:noVBand="1"/>
      </w:tblPr>
      <w:tblGrid>
        <w:gridCol w:w="4772"/>
        <w:gridCol w:w="4772"/>
      </w:tblGrid>
      <w:tr w:rsidR="007D51DF" w14:paraId="2415D572" w14:textId="77777777" w:rsidTr="007D51DF">
        <w:trPr>
          <w:trHeight w:val="503"/>
        </w:trPr>
        <w:tc>
          <w:tcPr>
            <w:tcW w:w="4772" w:type="dxa"/>
          </w:tcPr>
          <w:p w14:paraId="46A3B435" w14:textId="62539C80" w:rsidR="007D51DF" w:rsidRDefault="007D51DF" w:rsidP="007D51DF">
            <w:pPr>
              <w:jc w:val="center"/>
            </w:pPr>
            <w:r w:rsidRPr="00751D4C">
              <w:rPr>
                <w:b/>
                <w:bCs/>
                <w:iCs/>
              </w:rPr>
              <w:t>Term</w:t>
            </w:r>
          </w:p>
        </w:tc>
        <w:tc>
          <w:tcPr>
            <w:tcW w:w="4772" w:type="dxa"/>
          </w:tcPr>
          <w:p w14:paraId="11452129" w14:textId="3CA7C9D8" w:rsidR="007D51DF" w:rsidRDefault="007D51DF" w:rsidP="007D51DF">
            <w:pPr>
              <w:jc w:val="center"/>
            </w:pPr>
            <w:r>
              <w:rPr>
                <w:b/>
                <w:bCs/>
                <w:iCs/>
              </w:rPr>
              <w:t>Definition</w:t>
            </w:r>
          </w:p>
        </w:tc>
      </w:tr>
      <w:tr w:rsidR="007D51DF" w14:paraId="6DE5EECE" w14:textId="77777777" w:rsidTr="007D51DF">
        <w:trPr>
          <w:trHeight w:val="1079"/>
        </w:trPr>
        <w:tc>
          <w:tcPr>
            <w:tcW w:w="4772" w:type="dxa"/>
          </w:tcPr>
          <w:p w14:paraId="74AA4F0D" w14:textId="0BF73A2A" w:rsidR="007D51DF" w:rsidRDefault="007D51DF" w:rsidP="007D51DF">
            <w:pPr>
              <w:jc w:val="center"/>
            </w:pPr>
            <w:r w:rsidRPr="00751D4C">
              <w:rPr>
                <w:rFonts w:asciiTheme="majorBidi" w:hAnsiTheme="majorBidi" w:cstheme="majorBidi"/>
                <w:iCs/>
              </w:rPr>
              <w:t>User</w:t>
            </w:r>
          </w:p>
        </w:tc>
        <w:tc>
          <w:tcPr>
            <w:tcW w:w="4772" w:type="dxa"/>
          </w:tcPr>
          <w:p w14:paraId="44A7A15B" w14:textId="267F16CE" w:rsidR="007D51DF" w:rsidRDefault="007D51DF" w:rsidP="007D51DF">
            <w:pPr>
              <w:jc w:val="center"/>
            </w:pPr>
            <w:r w:rsidRPr="00751D4C">
              <w:rPr>
                <w:rFonts w:asciiTheme="majorBidi" w:hAnsiTheme="majorBidi" w:cstheme="majorBidi"/>
                <w:iCs/>
              </w:rPr>
              <w:t xml:space="preserve">Anyone who is interacting with the </w:t>
            </w:r>
            <w:r>
              <w:rPr>
                <w:rFonts w:asciiTheme="majorBidi" w:hAnsiTheme="majorBidi" w:cstheme="majorBidi"/>
                <w:iCs/>
              </w:rPr>
              <w:t>web-based system</w:t>
            </w:r>
          </w:p>
        </w:tc>
      </w:tr>
      <w:tr w:rsidR="007D51DF" w14:paraId="7F602ED2" w14:textId="77777777" w:rsidTr="007D51DF">
        <w:trPr>
          <w:trHeight w:val="1142"/>
        </w:trPr>
        <w:tc>
          <w:tcPr>
            <w:tcW w:w="4772" w:type="dxa"/>
          </w:tcPr>
          <w:p w14:paraId="2907515E" w14:textId="749AA37E" w:rsidR="007D51DF" w:rsidRDefault="007D51DF" w:rsidP="007D51DF">
            <w:pPr>
              <w:jc w:val="center"/>
            </w:pPr>
            <w:r w:rsidRPr="00751D4C">
              <w:rPr>
                <w:rFonts w:asciiTheme="majorBidi" w:hAnsiTheme="majorBidi" w:cstheme="majorBidi"/>
                <w:iCs/>
              </w:rPr>
              <w:t>High-Level Management</w:t>
            </w:r>
          </w:p>
        </w:tc>
        <w:tc>
          <w:tcPr>
            <w:tcW w:w="4772" w:type="dxa"/>
          </w:tcPr>
          <w:p w14:paraId="18C958CB" w14:textId="6B7EFDA0" w:rsidR="007D51DF" w:rsidRDefault="007D51DF" w:rsidP="007D51DF">
            <w:pPr>
              <w:jc w:val="center"/>
            </w:pPr>
            <w:r w:rsidRPr="00751D4C">
              <w:rPr>
                <w:rFonts w:asciiTheme="majorBidi" w:hAnsiTheme="majorBidi" w:cstheme="majorBidi"/>
              </w:rPr>
              <w:t>Top-level managers, or top managers, are also called senior management or executives. Will have permission to see almost everything about the citizen.</w:t>
            </w:r>
          </w:p>
        </w:tc>
      </w:tr>
      <w:tr w:rsidR="007D51DF" w14:paraId="4416C775" w14:textId="77777777" w:rsidTr="007D51DF">
        <w:trPr>
          <w:trHeight w:val="1079"/>
        </w:trPr>
        <w:tc>
          <w:tcPr>
            <w:tcW w:w="4772" w:type="dxa"/>
          </w:tcPr>
          <w:p w14:paraId="27F12EA5" w14:textId="01D4CFDA" w:rsidR="007D51DF" w:rsidRDefault="007D51DF" w:rsidP="007D51DF">
            <w:pPr>
              <w:jc w:val="center"/>
            </w:pPr>
            <w:r w:rsidRPr="00751D4C">
              <w:rPr>
                <w:rFonts w:asciiTheme="majorBidi" w:hAnsiTheme="majorBidi" w:cstheme="majorBidi"/>
                <w:iCs/>
              </w:rPr>
              <w:t>Middle-Level Management</w:t>
            </w:r>
          </w:p>
        </w:tc>
        <w:tc>
          <w:tcPr>
            <w:tcW w:w="4772" w:type="dxa"/>
          </w:tcPr>
          <w:p w14:paraId="6A972942" w14:textId="5C3680E3" w:rsidR="007D51DF" w:rsidRDefault="007D51DF" w:rsidP="007D51DF">
            <w:pPr>
              <w:jc w:val="center"/>
            </w:pPr>
            <w:r w:rsidRPr="00751D4C">
              <w:rPr>
                <w:rFonts w:asciiTheme="majorBidi" w:hAnsiTheme="majorBidi" w:cstheme="majorBidi"/>
                <w:color w:val="151515"/>
              </w:rPr>
              <w:t xml:space="preserve">Middle-level managers, or middle managers, are those in the levels below top managers, Will have permission to see the relevant information that he/she needs to see </w:t>
            </w:r>
            <w:r>
              <w:rPr>
                <w:rFonts w:asciiTheme="majorBidi" w:hAnsiTheme="majorBidi" w:cstheme="majorBidi"/>
                <w:color w:val="151515"/>
              </w:rPr>
              <w:t xml:space="preserve">in there field </w:t>
            </w:r>
            <w:r w:rsidRPr="00751D4C">
              <w:rPr>
                <w:rFonts w:asciiTheme="majorBidi" w:hAnsiTheme="majorBidi" w:cstheme="majorBidi"/>
                <w:color w:val="151515"/>
              </w:rPr>
              <w:t xml:space="preserve"> about the citizens</w:t>
            </w:r>
          </w:p>
        </w:tc>
      </w:tr>
      <w:tr w:rsidR="007D51DF" w14:paraId="24D9E4D6" w14:textId="77777777" w:rsidTr="007D51DF">
        <w:trPr>
          <w:trHeight w:val="1142"/>
        </w:trPr>
        <w:tc>
          <w:tcPr>
            <w:tcW w:w="4772" w:type="dxa"/>
          </w:tcPr>
          <w:p w14:paraId="38EE9E5C" w14:textId="18CCC473" w:rsidR="007D51DF" w:rsidRDefault="007D51DF" w:rsidP="007D51DF">
            <w:pPr>
              <w:jc w:val="center"/>
            </w:pPr>
            <w:r w:rsidRPr="00751D4C">
              <w:rPr>
                <w:rFonts w:asciiTheme="majorBidi" w:hAnsiTheme="majorBidi" w:cstheme="majorBidi"/>
                <w:iCs/>
              </w:rPr>
              <w:t>Low-Level Management</w:t>
            </w:r>
          </w:p>
        </w:tc>
        <w:tc>
          <w:tcPr>
            <w:tcW w:w="4772" w:type="dxa"/>
          </w:tcPr>
          <w:p w14:paraId="353DF482" w14:textId="13F0586B" w:rsidR="007D51DF" w:rsidRDefault="007D51DF" w:rsidP="007D51DF">
            <w:pPr>
              <w:jc w:val="center"/>
            </w:pPr>
            <w:r w:rsidRPr="00751D4C">
              <w:rPr>
                <w:rFonts w:asciiTheme="majorBidi" w:hAnsiTheme="majorBidi" w:cstheme="majorBidi"/>
                <w:color w:val="151515"/>
              </w:rPr>
              <w:t xml:space="preserve">First-level managers are also called first-line managers, shop-level managers, or supervisors. Will have permission to see </w:t>
            </w:r>
            <w:r>
              <w:rPr>
                <w:rFonts w:asciiTheme="majorBidi" w:hAnsiTheme="majorBidi" w:cstheme="majorBidi"/>
                <w:color w:val="151515"/>
              </w:rPr>
              <w:t xml:space="preserve">only in one field of </w:t>
            </w:r>
            <w:r w:rsidRPr="00751D4C">
              <w:rPr>
                <w:rFonts w:asciiTheme="majorBidi" w:hAnsiTheme="majorBidi" w:cstheme="majorBidi"/>
                <w:color w:val="151515"/>
              </w:rPr>
              <w:t>information that he/she needs to see about the citizens</w:t>
            </w:r>
            <w:r>
              <w:rPr>
                <w:rFonts w:asciiTheme="majorBidi" w:hAnsiTheme="majorBidi" w:cstheme="majorBidi"/>
                <w:color w:val="151515"/>
              </w:rPr>
              <w:t>.</w:t>
            </w:r>
          </w:p>
        </w:tc>
      </w:tr>
      <w:tr w:rsidR="007D51DF" w14:paraId="738ACA2F" w14:textId="77777777" w:rsidTr="007D51DF">
        <w:trPr>
          <w:trHeight w:val="1079"/>
        </w:trPr>
        <w:tc>
          <w:tcPr>
            <w:tcW w:w="4772" w:type="dxa"/>
          </w:tcPr>
          <w:p w14:paraId="562CB5C4" w14:textId="067CBED7" w:rsidR="007D51DF" w:rsidRDefault="007D51DF" w:rsidP="007D51DF">
            <w:pPr>
              <w:jc w:val="center"/>
            </w:pPr>
            <w:r w:rsidRPr="00751D4C">
              <w:rPr>
                <w:rFonts w:asciiTheme="majorBidi" w:hAnsiTheme="majorBidi" w:cstheme="majorBidi"/>
                <w:iCs/>
              </w:rPr>
              <w:t>Admin/Administrator</w:t>
            </w:r>
          </w:p>
        </w:tc>
        <w:tc>
          <w:tcPr>
            <w:tcW w:w="4772" w:type="dxa"/>
          </w:tcPr>
          <w:p w14:paraId="0C45F9BF" w14:textId="7AB1F9E5" w:rsidR="007D51DF" w:rsidRDefault="007D51DF" w:rsidP="007D51DF">
            <w:pPr>
              <w:jc w:val="center"/>
            </w:pPr>
            <w:r w:rsidRPr="00751D4C">
              <w:rPr>
                <w:rFonts w:asciiTheme="majorBidi" w:hAnsiTheme="majorBidi" w:cstheme="majorBidi"/>
                <w:iCs/>
              </w:rPr>
              <w:t>an Administrator who is given the authorization to manage, organize, and supervise the way the system functions.</w:t>
            </w:r>
          </w:p>
        </w:tc>
      </w:tr>
    </w:tbl>
    <w:p w14:paraId="118CBC20" w14:textId="77777777" w:rsidR="007D51DF" w:rsidRPr="00751D4C" w:rsidRDefault="007D51DF" w:rsidP="00751D4C"/>
    <w:p w14:paraId="35FFDC26" w14:textId="77777777" w:rsidR="00751D4C" w:rsidRDefault="00751D4C" w:rsidP="00751D4C">
      <w:pPr>
        <w:jc w:val="both"/>
        <w:rPr>
          <w:i/>
        </w:rPr>
      </w:pPr>
    </w:p>
    <w:p w14:paraId="19C0A429" w14:textId="435DF25F" w:rsidR="00751D4C" w:rsidRDefault="00751D4C" w:rsidP="00751D4C">
      <w:pPr>
        <w:pStyle w:val="Heading2"/>
        <w:jc w:val="both"/>
      </w:pPr>
      <w:bookmarkStart w:id="45" w:name="_Toc506458775"/>
      <w:bookmarkStart w:id="46" w:name="_Toc13066203"/>
      <w:bookmarkStart w:id="47" w:name="_Toc53326314"/>
      <w:bookmarkStart w:id="48" w:name="_Toc53513489"/>
      <w:bookmarkStart w:id="49" w:name="_Toc53513564"/>
      <w:r>
        <w:t>References</w:t>
      </w:r>
      <w:bookmarkEnd w:id="45"/>
      <w:bookmarkEnd w:id="46"/>
      <w:bookmarkEnd w:id="47"/>
      <w:bookmarkEnd w:id="48"/>
      <w:bookmarkEnd w:id="49"/>
    </w:p>
    <w:p w14:paraId="3CD63F20" w14:textId="16DEFD24" w:rsidR="00751D4C" w:rsidRPr="005A2E69" w:rsidRDefault="00751D4C" w:rsidP="00751D4C">
      <w:pPr>
        <w:pStyle w:val="ListParagraph"/>
        <w:numPr>
          <w:ilvl w:val="0"/>
          <w:numId w:val="8"/>
        </w:numPr>
        <w:jc w:val="both"/>
        <w:rPr>
          <w:iCs/>
          <w:sz w:val="18"/>
          <w:szCs w:val="18"/>
        </w:rPr>
      </w:pPr>
      <w:r w:rsidRPr="005A2E69">
        <w:rPr>
          <w:iCs/>
          <w:color w:val="000000"/>
        </w:rPr>
        <w:t>IEEE Software Engineering Standards Committee, “IEEE Std 830-1998, IEEE Recommended</w:t>
      </w:r>
      <w:r w:rsidRPr="005A2E69">
        <w:rPr>
          <w:iCs/>
          <w:color w:val="000000"/>
        </w:rPr>
        <w:br/>
        <w:t>Practice for Software Requirements Specifications”, October 20, 199</w:t>
      </w:r>
    </w:p>
    <w:p w14:paraId="65EF4626" w14:textId="541A26BA" w:rsidR="00751D4C" w:rsidRPr="00751D4C" w:rsidRDefault="00751D4C" w:rsidP="00751D4C">
      <w:pPr>
        <w:pStyle w:val="Heading2"/>
        <w:jc w:val="both"/>
        <w:rPr>
          <w:iCs/>
        </w:rPr>
      </w:pPr>
      <w:bookmarkStart w:id="50" w:name="_Toc506458776"/>
      <w:bookmarkStart w:id="51" w:name="_Toc13066204"/>
      <w:bookmarkStart w:id="52" w:name="_Toc53326315"/>
      <w:bookmarkStart w:id="53" w:name="_Toc53513490"/>
      <w:bookmarkStart w:id="54" w:name="_Toc53513565"/>
      <w:r w:rsidRPr="007F5614">
        <w:rPr>
          <w:iCs/>
          <w:sz w:val="24"/>
          <w:szCs w:val="24"/>
        </w:rPr>
        <w:lastRenderedPageBreak/>
        <w:t>Overview</w:t>
      </w:r>
      <w:bookmarkEnd w:id="50"/>
      <w:bookmarkEnd w:id="51"/>
      <w:bookmarkEnd w:id="52"/>
      <w:bookmarkEnd w:id="53"/>
      <w:bookmarkEnd w:id="54"/>
    </w:p>
    <w:p w14:paraId="38263C91" w14:textId="403EDDB6" w:rsidR="00751D4C" w:rsidRPr="005A2E69" w:rsidRDefault="00751D4C" w:rsidP="00751D4C">
      <w:pPr>
        <w:keepNext/>
        <w:keepLines/>
        <w:spacing w:before="200" w:line="276" w:lineRule="auto"/>
        <w:jc w:val="both"/>
        <w:rPr>
          <w:rFonts w:asciiTheme="majorBidi" w:eastAsia="Calibri" w:hAnsiTheme="majorBidi" w:cstheme="majorBidi"/>
          <w:iCs/>
          <w:sz w:val="18"/>
          <w:szCs w:val="18"/>
        </w:rPr>
      </w:pPr>
      <w:r w:rsidRPr="005A2E69">
        <w:rPr>
          <w:iCs/>
          <w:sz w:val="18"/>
          <w:szCs w:val="18"/>
        </w:rPr>
        <w:t xml:space="preserve"> </w:t>
      </w:r>
      <w:r w:rsidRPr="005A2E69">
        <w:rPr>
          <w:rFonts w:asciiTheme="majorBidi" w:eastAsia="Calibri" w:hAnsiTheme="majorBidi" w:cstheme="majorBidi"/>
          <w:iCs/>
          <w:szCs w:val="16"/>
        </w:rPr>
        <w:t>This SRS document will let the customer and developing team understand and have good knowledge about requirements and specifications in detail. As we going through this document we will approach and elucidate general description as the first chapter and specific requirement as the second chapter. For the first chapter, the general description will explain the product perspective, product functions, user characteristics, and assumptions, and Dependencies. In the second chapter, the specific requirement it's important to go in detail through functional requirements and non-functional requirements to have the complete picture of the system.</w:t>
      </w:r>
    </w:p>
    <w:p w14:paraId="7CEA00F6" w14:textId="2DEE5427" w:rsidR="00751D4C" w:rsidRDefault="00751D4C" w:rsidP="00751D4C">
      <w:pPr>
        <w:ind w:left="360" w:hanging="360"/>
        <w:jc w:val="both"/>
        <w:rPr>
          <w:i/>
        </w:rPr>
      </w:pPr>
    </w:p>
    <w:p w14:paraId="3833C7EB" w14:textId="250E139C" w:rsidR="00751D4C" w:rsidRDefault="00751D4C" w:rsidP="00751D4C">
      <w:pPr>
        <w:pStyle w:val="Heading1"/>
        <w:jc w:val="both"/>
      </w:pPr>
      <w:bookmarkStart w:id="55" w:name="_Toc506458777"/>
      <w:bookmarkStart w:id="56" w:name="_Toc13066205"/>
      <w:bookmarkStart w:id="57" w:name="_Toc53326316"/>
      <w:r>
        <w:t xml:space="preserve"> </w:t>
      </w:r>
      <w:bookmarkStart w:id="58" w:name="_Toc53513491"/>
      <w:bookmarkStart w:id="59" w:name="_Toc53513566"/>
      <w:r>
        <w:t>General Description</w:t>
      </w:r>
      <w:bookmarkEnd w:id="55"/>
      <w:bookmarkEnd w:id="56"/>
      <w:bookmarkEnd w:id="57"/>
      <w:bookmarkEnd w:id="58"/>
      <w:bookmarkEnd w:id="59"/>
    </w:p>
    <w:p w14:paraId="5CF3D1CE" w14:textId="3781AFED" w:rsidR="00751D4C" w:rsidRDefault="00751D4C" w:rsidP="00751D4C">
      <w:pPr>
        <w:jc w:val="both"/>
        <w:rPr>
          <w:color w:val="000000"/>
        </w:rPr>
      </w:pPr>
      <w:bookmarkStart w:id="60" w:name="_Toc506458778"/>
      <w:bookmarkStart w:id="61" w:name="_Toc13066206"/>
      <w:r w:rsidRPr="00751D4C">
        <w:rPr>
          <w:color w:val="000000"/>
        </w:rPr>
        <w:t>Th</w:t>
      </w:r>
      <w:r>
        <w:rPr>
          <w:color w:val="000000"/>
        </w:rPr>
        <w:t>e DB Center has many affecting factors that will make it hard to implement, one of the factors is how to store citizens information for the system, the system will search for citizen by the id number and it will display the information about the citizen.</w:t>
      </w:r>
    </w:p>
    <w:p w14:paraId="0546F044" w14:textId="20E98E35" w:rsidR="00751D4C" w:rsidRPr="00751D4C" w:rsidRDefault="00751D4C" w:rsidP="00751D4C">
      <w:pPr>
        <w:jc w:val="both"/>
        <w:rPr>
          <w:i/>
          <w:sz w:val="18"/>
          <w:szCs w:val="18"/>
        </w:rPr>
      </w:pPr>
    </w:p>
    <w:p w14:paraId="6D9883D8" w14:textId="648A9B43" w:rsidR="00751D4C" w:rsidRPr="005A2E69" w:rsidRDefault="00751D4C" w:rsidP="00751D4C">
      <w:pPr>
        <w:jc w:val="both"/>
        <w:rPr>
          <w:b/>
          <w:bCs/>
          <w:sz w:val="22"/>
          <w:szCs w:val="22"/>
        </w:rPr>
      </w:pPr>
      <w:r w:rsidRPr="005A2E69">
        <w:rPr>
          <w:b/>
          <w:bCs/>
          <w:sz w:val="22"/>
          <w:szCs w:val="22"/>
        </w:rPr>
        <w:t>2.1 Product Perspective</w:t>
      </w:r>
      <w:bookmarkEnd w:id="60"/>
      <w:bookmarkEnd w:id="61"/>
    </w:p>
    <w:p w14:paraId="30B9D4A3" w14:textId="62561EC0" w:rsidR="007D51DF" w:rsidRDefault="00751D4C" w:rsidP="00751D4C">
      <w:pPr>
        <w:jc w:val="both"/>
        <w:rPr>
          <w:rFonts w:asciiTheme="majorBidi" w:eastAsia="Calibri" w:hAnsiTheme="majorBidi" w:cstheme="majorBidi"/>
          <w:iCs/>
          <w:szCs w:val="16"/>
        </w:rPr>
      </w:pPr>
      <w:r w:rsidRPr="00751D4C">
        <w:rPr>
          <w:rFonts w:asciiTheme="majorBidi" w:eastAsia="Calibri" w:hAnsiTheme="majorBidi" w:cstheme="majorBidi"/>
          <w:iCs/>
          <w:szCs w:val="16"/>
        </w:rPr>
        <w:t>The DB Center is a Web-Base System. The system is connected to a database through a server, The system provides a secure environment for all information of the citizens and for storing and retrieving the information</w:t>
      </w:r>
    </w:p>
    <w:p w14:paraId="1EF6D09D" w14:textId="31B46BF8" w:rsidR="007D51DF" w:rsidRDefault="007D51DF" w:rsidP="00751D4C">
      <w:pPr>
        <w:jc w:val="both"/>
        <w:rPr>
          <w:rFonts w:asciiTheme="majorBidi" w:eastAsia="Calibri" w:hAnsiTheme="majorBidi" w:cstheme="majorBidi"/>
          <w:iCs/>
          <w:szCs w:val="16"/>
        </w:rPr>
      </w:pPr>
    </w:p>
    <w:p w14:paraId="132A0821" w14:textId="5B4DE43D" w:rsidR="007D51DF" w:rsidRDefault="007D51DF" w:rsidP="00751D4C">
      <w:pPr>
        <w:jc w:val="both"/>
        <w:rPr>
          <w:rFonts w:asciiTheme="majorBidi" w:eastAsia="Calibri" w:hAnsiTheme="majorBidi" w:cstheme="majorBidi"/>
          <w:iCs/>
          <w:szCs w:val="16"/>
        </w:rPr>
      </w:pPr>
    </w:p>
    <w:p w14:paraId="260EE420" w14:textId="719EE27B" w:rsidR="00751D4C" w:rsidRDefault="007F5614" w:rsidP="00751D4C">
      <w:pPr>
        <w:jc w:val="both"/>
        <w:rPr>
          <w:rFonts w:asciiTheme="majorBidi" w:eastAsia="Calibri" w:hAnsiTheme="majorBidi" w:cstheme="majorBidi"/>
          <w:iCs/>
          <w:szCs w:val="16"/>
        </w:rPr>
      </w:pPr>
      <w:r>
        <w:rPr>
          <w:rFonts w:asciiTheme="majorBidi" w:hAnsiTheme="majorBidi" w:cstheme="majorBidi"/>
          <w:iCs/>
          <w:noProof/>
        </w:rPr>
        <w:drawing>
          <wp:anchor distT="0" distB="0" distL="114300" distR="114300" simplePos="0" relativeHeight="251659264" behindDoc="1" locked="0" layoutInCell="1" allowOverlap="1" wp14:anchorId="3EE8B8A2" wp14:editId="1D7EB25B">
            <wp:simplePos x="0" y="0"/>
            <wp:positionH relativeFrom="margin">
              <wp:posOffset>847725</wp:posOffset>
            </wp:positionH>
            <wp:positionV relativeFrom="margin">
              <wp:posOffset>3457575</wp:posOffset>
            </wp:positionV>
            <wp:extent cx="4066540" cy="2466975"/>
            <wp:effectExtent l="0" t="0" r="0" b="9525"/>
            <wp:wrapThrough wrapText="bothSides">
              <wp:wrapPolygon edited="0">
                <wp:start x="0" y="0"/>
                <wp:lineTo x="0" y="21517"/>
                <wp:lineTo x="21452" y="21517"/>
                <wp:lineTo x="21452" y="0"/>
                <wp:lineTo x="0" y="0"/>
              </wp:wrapPolygon>
            </wp:wrapThrough>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66540" cy="2466975"/>
                    </a:xfrm>
                    <a:prstGeom prst="rect">
                      <a:avLst/>
                    </a:prstGeom>
                  </pic:spPr>
                </pic:pic>
              </a:graphicData>
            </a:graphic>
            <wp14:sizeRelH relativeFrom="page">
              <wp14:pctWidth>0</wp14:pctWidth>
            </wp14:sizeRelH>
            <wp14:sizeRelV relativeFrom="page">
              <wp14:pctHeight>0</wp14:pctHeight>
            </wp14:sizeRelV>
          </wp:anchor>
        </w:drawing>
      </w:r>
    </w:p>
    <w:p w14:paraId="791D5E50" w14:textId="7412DB7E" w:rsidR="007D51DF" w:rsidRDefault="007D51DF" w:rsidP="00751D4C">
      <w:pPr>
        <w:jc w:val="both"/>
        <w:rPr>
          <w:rFonts w:asciiTheme="majorBidi" w:eastAsia="Calibri" w:hAnsiTheme="majorBidi" w:cstheme="majorBidi"/>
          <w:iCs/>
          <w:szCs w:val="16"/>
        </w:rPr>
      </w:pPr>
    </w:p>
    <w:p w14:paraId="12500C51" w14:textId="1914D760" w:rsidR="007D51DF" w:rsidRDefault="007D51DF" w:rsidP="00751D4C">
      <w:pPr>
        <w:jc w:val="both"/>
        <w:rPr>
          <w:rFonts w:asciiTheme="majorBidi" w:eastAsia="Calibri" w:hAnsiTheme="majorBidi" w:cstheme="majorBidi"/>
          <w:iCs/>
          <w:szCs w:val="16"/>
        </w:rPr>
      </w:pPr>
    </w:p>
    <w:p w14:paraId="4F9740B6" w14:textId="736FA110" w:rsidR="007D51DF" w:rsidRDefault="007D51DF" w:rsidP="00751D4C">
      <w:pPr>
        <w:jc w:val="both"/>
        <w:rPr>
          <w:rFonts w:asciiTheme="majorBidi" w:eastAsia="Calibri" w:hAnsiTheme="majorBidi" w:cstheme="majorBidi"/>
          <w:iCs/>
          <w:szCs w:val="16"/>
        </w:rPr>
      </w:pPr>
    </w:p>
    <w:p w14:paraId="06B10590" w14:textId="1409D635" w:rsidR="007D51DF" w:rsidRDefault="007D51DF" w:rsidP="00751D4C">
      <w:pPr>
        <w:jc w:val="both"/>
        <w:rPr>
          <w:rFonts w:asciiTheme="majorBidi" w:eastAsia="Calibri" w:hAnsiTheme="majorBidi" w:cstheme="majorBidi"/>
          <w:iCs/>
          <w:szCs w:val="16"/>
        </w:rPr>
      </w:pPr>
    </w:p>
    <w:p w14:paraId="2F3F4865" w14:textId="397626C3" w:rsidR="007D51DF" w:rsidRDefault="007D51DF" w:rsidP="00751D4C">
      <w:pPr>
        <w:jc w:val="both"/>
        <w:rPr>
          <w:rFonts w:asciiTheme="majorBidi" w:eastAsia="Calibri" w:hAnsiTheme="majorBidi" w:cstheme="majorBidi"/>
          <w:iCs/>
          <w:szCs w:val="16"/>
        </w:rPr>
      </w:pPr>
    </w:p>
    <w:p w14:paraId="04B9D24C" w14:textId="3A866D9C" w:rsidR="007D51DF" w:rsidRDefault="007D51DF" w:rsidP="00751D4C">
      <w:pPr>
        <w:jc w:val="both"/>
        <w:rPr>
          <w:rFonts w:asciiTheme="majorBidi" w:eastAsia="Calibri" w:hAnsiTheme="majorBidi" w:cstheme="majorBidi"/>
          <w:iCs/>
          <w:szCs w:val="16"/>
        </w:rPr>
      </w:pPr>
    </w:p>
    <w:p w14:paraId="19A9007D" w14:textId="1A6256AD" w:rsidR="007D51DF" w:rsidRDefault="007D51DF" w:rsidP="00751D4C">
      <w:pPr>
        <w:jc w:val="both"/>
        <w:rPr>
          <w:rFonts w:asciiTheme="majorBidi" w:eastAsia="Calibri" w:hAnsiTheme="majorBidi" w:cstheme="majorBidi"/>
          <w:iCs/>
          <w:szCs w:val="16"/>
        </w:rPr>
      </w:pPr>
    </w:p>
    <w:p w14:paraId="099937E9" w14:textId="2EAC43BB" w:rsidR="007D51DF" w:rsidRDefault="007D51DF" w:rsidP="00751D4C">
      <w:pPr>
        <w:jc w:val="both"/>
        <w:rPr>
          <w:rFonts w:asciiTheme="majorBidi" w:eastAsia="Calibri" w:hAnsiTheme="majorBidi" w:cstheme="majorBidi"/>
          <w:iCs/>
          <w:szCs w:val="16"/>
        </w:rPr>
      </w:pPr>
    </w:p>
    <w:p w14:paraId="2F575722" w14:textId="1B9B4DCD" w:rsidR="007D51DF" w:rsidRDefault="007D51DF" w:rsidP="00751D4C">
      <w:pPr>
        <w:jc w:val="both"/>
        <w:rPr>
          <w:rFonts w:asciiTheme="majorBidi" w:eastAsia="Calibri" w:hAnsiTheme="majorBidi" w:cstheme="majorBidi"/>
          <w:iCs/>
          <w:szCs w:val="16"/>
        </w:rPr>
      </w:pPr>
    </w:p>
    <w:p w14:paraId="28119C78" w14:textId="77777777" w:rsidR="007D51DF" w:rsidRDefault="007D51DF" w:rsidP="00751D4C">
      <w:pPr>
        <w:jc w:val="both"/>
        <w:rPr>
          <w:rFonts w:asciiTheme="majorBidi" w:eastAsia="Calibri" w:hAnsiTheme="majorBidi" w:cstheme="majorBidi"/>
          <w:iCs/>
          <w:szCs w:val="16"/>
        </w:rPr>
      </w:pPr>
    </w:p>
    <w:p w14:paraId="3B5D3B95" w14:textId="44E61A24" w:rsidR="007D51DF" w:rsidRDefault="007D51DF" w:rsidP="00751D4C">
      <w:pPr>
        <w:jc w:val="both"/>
        <w:rPr>
          <w:rFonts w:asciiTheme="majorBidi" w:eastAsia="Calibri" w:hAnsiTheme="majorBidi" w:cstheme="majorBidi"/>
          <w:iCs/>
          <w:szCs w:val="16"/>
        </w:rPr>
      </w:pPr>
    </w:p>
    <w:p w14:paraId="4A85A4C7" w14:textId="7C678757" w:rsidR="007D51DF" w:rsidRDefault="007D51DF" w:rsidP="00751D4C">
      <w:pPr>
        <w:jc w:val="both"/>
        <w:rPr>
          <w:rFonts w:asciiTheme="majorBidi" w:eastAsia="Calibri" w:hAnsiTheme="majorBidi" w:cstheme="majorBidi"/>
          <w:iCs/>
          <w:szCs w:val="16"/>
        </w:rPr>
      </w:pPr>
    </w:p>
    <w:p w14:paraId="2AC001C7" w14:textId="06F745D8" w:rsidR="007D51DF" w:rsidRDefault="007D51DF" w:rsidP="00751D4C">
      <w:pPr>
        <w:jc w:val="both"/>
        <w:rPr>
          <w:rFonts w:asciiTheme="majorBidi" w:eastAsia="Calibri" w:hAnsiTheme="majorBidi" w:cstheme="majorBidi"/>
          <w:iCs/>
          <w:szCs w:val="16"/>
        </w:rPr>
      </w:pPr>
    </w:p>
    <w:p w14:paraId="5D98860B" w14:textId="72F659B4" w:rsidR="007D51DF" w:rsidRDefault="007D51DF" w:rsidP="00751D4C">
      <w:pPr>
        <w:jc w:val="both"/>
        <w:rPr>
          <w:rFonts w:asciiTheme="majorBidi" w:eastAsia="Calibri" w:hAnsiTheme="majorBidi" w:cstheme="majorBidi"/>
          <w:iCs/>
          <w:szCs w:val="16"/>
        </w:rPr>
      </w:pPr>
    </w:p>
    <w:p w14:paraId="289B352C" w14:textId="6553B1C6" w:rsidR="007D51DF" w:rsidRDefault="007D51DF" w:rsidP="00751D4C">
      <w:pPr>
        <w:jc w:val="both"/>
        <w:rPr>
          <w:rFonts w:asciiTheme="majorBidi" w:eastAsia="Calibri" w:hAnsiTheme="majorBidi" w:cstheme="majorBidi"/>
          <w:iCs/>
          <w:szCs w:val="16"/>
        </w:rPr>
      </w:pPr>
    </w:p>
    <w:p w14:paraId="56D7DC22" w14:textId="698630BB" w:rsidR="007D51DF" w:rsidRDefault="007D51DF" w:rsidP="00751D4C">
      <w:pPr>
        <w:jc w:val="both"/>
        <w:rPr>
          <w:rFonts w:asciiTheme="majorBidi" w:eastAsia="Calibri" w:hAnsiTheme="majorBidi" w:cstheme="majorBidi"/>
          <w:iCs/>
          <w:szCs w:val="16"/>
        </w:rPr>
      </w:pPr>
    </w:p>
    <w:p w14:paraId="4E412EE2" w14:textId="58DC6AA5" w:rsidR="007D51DF" w:rsidRDefault="007F5614" w:rsidP="00751D4C">
      <w:pPr>
        <w:jc w:val="both"/>
        <w:rPr>
          <w:rFonts w:asciiTheme="majorBidi" w:eastAsia="Calibri" w:hAnsiTheme="majorBidi" w:cstheme="majorBidi"/>
          <w:iCs/>
          <w:szCs w:val="16"/>
        </w:rPr>
      </w:pPr>
      <w:r>
        <w:rPr>
          <w:noProof/>
        </w:rPr>
        <mc:AlternateContent>
          <mc:Choice Requires="wps">
            <w:drawing>
              <wp:anchor distT="0" distB="0" distL="114300" distR="114300" simplePos="0" relativeHeight="251677696" behindDoc="0" locked="0" layoutInCell="1" allowOverlap="1" wp14:anchorId="40DEE6BA" wp14:editId="60E663F4">
                <wp:simplePos x="0" y="0"/>
                <wp:positionH relativeFrom="column">
                  <wp:posOffset>866775</wp:posOffset>
                </wp:positionH>
                <wp:positionV relativeFrom="paragraph">
                  <wp:posOffset>24130</wp:posOffset>
                </wp:positionV>
                <wp:extent cx="365887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3658870" cy="635"/>
                        </a:xfrm>
                        <a:prstGeom prst="rect">
                          <a:avLst/>
                        </a:prstGeom>
                        <a:solidFill>
                          <a:prstClr val="white"/>
                        </a:solidFill>
                        <a:ln>
                          <a:noFill/>
                        </a:ln>
                      </wps:spPr>
                      <wps:txbx>
                        <w:txbxContent>
                          <w:p w14:paraId="7CBD3786" w14:textId="3765C5CB" w:rsidR="007D51DF" w:rsidRPr="005A2E69" w:rsidRDefault="007F5614" w:rsidP="007D51DF">
                            <w:pPr>
                              <w:pStyle w:val="Caption"/>
                              <w:rPr>
                                <w:rFonts w:asciiTheme="majorBidi" w:hAnsiTheme="majorBidi" w:cstheme="majorBidi"/>
                                <w:i w:val="0"/>
                                <w:iCs w:val="0"/>
                                <w:noProof/>
                                <w:sz w:val="20"/>
                                <w:szCs w:val="20"/>
                              </w:rPr>
                            </w:pPr>
                            <w:r w:rsidRPr="005A2E69">
                              <w:rPr>
                                <w:i w:val="0"/>
                                <w:iCs w:val="0"/>
                              </w:rPr>
                              <w:t xml:space="preserve">                                                </w:t>
                            </w:r>
                            <w:r w:rsidR="007D51DF" w:rsidRPr="005A2E69">
                              <w:rPr>
                                <w:i w:val="0"/>
                                <w:iCs w:val="0"/>
                              </w:rPr>
                              <w:t xml:space="preserve">Figure </w:t>
                            </w:r>
                            <w:r w:rsidRPr="005A2E69">
                              <w:rPr>
                                <w:i w:val="0"/>
                                <w:iCs w:val="0"/>
                              </w:rPr>
                              <w:t>1: system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DEE6BA" id="_x0000_t202" coordsize="21600,21600" o:spt="202" path="m,l,21600r21600,l21600,xe">
                <v:stroke joinstyle="miter"/>
                <v:path gradientshapeok="t" o:connecttype="rect"/>
              </v:shapetype>
              <v:shape id="Text Box 6" o:spid="_x0000_s1026" type="#_x0000_t202" style="position:absolute;left:0;text-align:left;margin-left:68.25pt;margin-top:1.9pt;width:288.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T4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" stroked="f">
                <v:textbox style="mso-fit-shape-to-text:t" inset="0,0,0,0">
                  <w:txbxContent>
                    <w:p w14:paraId="7CBD3786" w14:textId="3765C5CB" w:rsidR="007D51DF" w:rsidRPr="005A2E69" w:rsidRDefault="007F5614" w:rsidP="007D51DF">
                      <w:pPr>
                        <w:pStyle w:val="Caption"/>
                        <w:rPr>
                          <w:rFonts w:asciiTheme="majorBidi" w:hAnsiTheme="majorBidi" w:cstheme="majorBidi"/>
                          <w:i w:val="0"/>
                          <w:iCs w:val="0"/>
                          <w:noProof/>
                          <w:sz w:val="20"/>
                          <w:szCs w:val="20"/>
                        </w:rPr>
                      </w:pPr>
                      <w:r w:rsidRPr="005A2E69">
                        <w:rPr>
                          <w:i w:val="0"/>
                          <w:iCs w:val="0"/>
                        </w:rPr>
                        <w:t xml:space="preserve">                                                </w:t>
                      </w:r>
                      <w:r w:rsidR="007D51DF" w:rsidRPr="005A2E69">
                        <w:rPr>
                          <w:i w:val="0"/>
                          <w:iCs w:val="0"/>
                        </w:rPr>
                        <w:t xml:space="preserve">Figure </w:t>
                      </w:r>
                      <w:r w:rsidRPr="005A2E69">
                        <w:rPr>
                          <w:i w:val="0"/>
                          <w:iCs w:val="0"/>
                        </w:rPr>
                        <w:t>1: system overview</w:t>
                      </w:r>
                    </w:p>
                  </w:txbxContent>
                </v:textbox>
                <w10:wrap type="through"/>
              </v:shape>
            </w:pict>
          </mc:Fallback>
        </mc:AlternateContent>
      </w:r>
    </w:p>
    <w:p w14:paraId="4BFDCDA7" w14:textId="5E074B30" w:rsidR="007D51DF" w:rsidRDefault="007D51DF" w:rsidP="00751D4C">
      <w:pPr>
        <w:jc w:val="both"/>
        <w:rPr>
          <w:rFonts w:asciiTheme="majorBidi" w:eastAsia="Calibri" w:hAnsiTheme="majorBidi" w:cstheme="majorBidi"/>
          <w:iCs/>
          <w:szCs w:val="16"/>
        </w:rPr>
      </w:pPr>
    </w:p>
    <w:p w14:paraId="355EF985" w14:textId="30E65F3E" w:rsidR="007D51DF" w:rsidRPr="00751D4C" w:rsidRDefault="007D51DF" w:rsidP="00751D4C">
      <w:pPr>
        <w:jc w:val="both"/>
        <w:rPr>
          <w:rFonts w:asciiTheme="majorBidi" w:hAnsiTheme="majorBidi" w:cstheme="majorBidi"/>
          <w:iCs/>
          <w:sz w:val="18"/>
          <w:szCs w:val="18"/>
        </w:rPr>
      </w:pPr>
    </w:p>
    <w:p w14:paraId="4E6A4E91" w14:textId="4D8B2981" w:rsidR="00751D4C" w:rsidRDefault="00751D4C" w:rsidP="00751D4C">
      <w:pPr>
        <w:pStyle w:val="Heading2"/>
        <w:jc w:val="both"/>
      </w:pPr>
      <w:bookmarkStart w:id="62" w:name="_Toc506458779"/>
      <w:bookmarkStart w:id="63" w:name="_Toc13066207"/>
      <w:bookmarkStart w:id="64" w:name="_Toc53326317"/>
      <w:r>
        <w:t xml:space="preserve"> </w:t>
      </w:r>
      <w:bookmarkStart w:id="65" w:name="_Toc53513492"/>
      <w:bookmarkStart w:id="66" w:name="_Toc53513567"/>
      <w:r>
        <w:t>Product Functions</w:t>
      </w:r>
      <w:bookmarkEnd w:id="62"/>
      <w:bookmarkEnd w:id="63"/>
      <w:bookmarkEnd w:id="64"/>
      <w:bookmarkEnd w:id="65"/>
      <w:bookmarkEnd w:id="66"/>
    </w:p>
    <w:p w14:paraId="141AFE35" w14:textId="6474E804" w:rsidR="00751D4C" w:rsidRDefault="00751D4C" w:rsidP="00751D4C">
      <w:r>
        <w:t xml:space="preserve">The DB Center will allow the government to save more money and time and display citizen information more </w:t>
      </w:r>
      <w:r w:rsidRPr="00751D4C">
        <w:t>efficient</w:t>
      </w:r>
      <w:r>
        <w:t>ly</w:t>
      </w:r>
      <w:r w:rsidRPr="00751D4C">
        <w:t xml:space="preserve"> and effective</w:t>
      </w:r>
      <w:r>
        <w:t>ly, after the government worker login in</w:t>
      </w:r>
      <w:r w:rsidR="005A2E69">
        <w:t xml:space="preserve">to </w:t>
      </w:r>
      <w:r>
        <w:t>the system the person will write the id of the citizen to display a report with only relevant information to the worker field</w:t>
      </w:r>
      <w:r w:rsidR="005A2E69">
        <w:t xml:space="preserve"> of work</w:t>
      </w:r>
      <w:r>
        <w:t xml:space="preserve">, the higher the person is in the </w:t>
      </w:r>
      <w:r w:rsidRPr="00751D4C">
        <w:t>hierarchy</w:t>
      </w:r>
      <w:r>
        <w:t xml:space="preserve"> of the government the more information it will display in the report.</w:t>
      </w:r>
    </w:p>
    <w:p w14:paraId="621F6606" w14:textId="6999D536" w:rsidR="007D51DF" w:rsidRDefault="007D51DF" w:rsidP="00751D4C"/>
    <w:p w14:paraId="4D955B13" w14:textId="06CA72A8" w:rsidR="007D51DF" w:rsidRDefault="007D51DF" w:rsidP="00751D4C"/>
    <w:p w14:paraId="1F9D45B7" w14:textId="0487333E" w:rsidR="007D51DF" w:rsidRDefault="007D51DF" w:rsidP="00751D4C"/>
    <w:p w14:paraId="51C57916" w14:textId="77777777" w:rsidR="007D51DF" w:rsidRPr="00751D4C" w:rsidRDefault="007D51DF" w:rsidP="00751D4C"/>
    <w:p w14:paraId="5F550231" w14:textId="15E0DEA9" w:rsidR="00751D4C" w:rsidRDefault="00751D4C" w:rsidP="00751D4C">
      <w:pPr>
        <w:pStyle w:val="Heading2"/>
        <w:jc w:val="both"/>
      </w:pPr>
      <w:bookmarkStart w:id="67" w:name="_Toc506458780"/>
      <w:bookmarkStart w:id="68" w:name="_Toc13066208"/>
      <w:bookmarkStart w:id="69" w:name="_Toc53326318"/>
      <w:bookmarkStart w:id="70" w:name="_Toc53513493"/>
      <w:bookmarkStart w:id="71" w:name="_Toc53513568"/>
      <w:r>
        <w:lastRenderedPageBreak/>
        <w:t xml:space="preserve"> User Characteristics</w:t>
      </w:r>
      <w:bookmarkEnd w:id="67"/>
      <w:bookmarkEnd w:id="68"/>
      <w:bookmarkEnd w:id="69"/>
      <w:bookmarkEnd w:id="70"/>
      <w:bookmarkEnd w:id="71"/>
    </w:p>
    <w:p w14:paraId="550F24A1" w14:textId="63FC3260" w:rsidR="00C83743" w:rsidRDefault="00751D4C" w:rsidP="006E48C2">
      <w:pPr>
        <w:pStyle w:val="BodyText"/>
        <w:ind w:left="0"/>
        <w:jc w:val="both"/>
      </w:pPr>
      <w:r>
        <w:t>The DB Center has three main groups and two subgroups in the system citizens, employees which consist of two parts: citizen services, executives, and the administrator.</w:t>
      </w:r>
    </w:p>
    <w:p w14:paraId="4A7417A6" w14:textId="65EF5B66" w:rsidR="00C83743" w:rsidRDefault="00C83743" w:rsidP="00751D4C">
      <w:pPr>
        <w:pStyle w:val="BodyText"/>
        <w:ind w:left="0"/>
        <w:jc w:val="both"/>
      </w:pPr>
      <w:r>
        <w:t>The citizen can only register</w:t>
      </w:r>
      <w:r w:rsidR="00940305">
        <w:t>,</w:t>
      </w:r>
      <w:r>
        <w:t xml:space="preserve"> update minor information in </w:t>
      </w:r>
      <w:r w:rsidR="00940305">
        <w:t xml:space="preserve">the </w:t>
      </w:r>
      <w:r>
        <w:t>profile.</w:t>
      </w:r>
    </w:p>
    <w:p w14:paraId="7886C3AA" w14:textId="1D7E78C7" w:rsidR="00751D4C" w:rsidRDefault="007D51DF" w:rsidP="00940305">
      <w:pPr>
        <w:pStyle w:val="BodyText"/>
        <w:ind w:left="0"/>
        <w:jc w:val="both"/>
      </w:pPr>
      <w:r>
        <w:t>T</w:t>
      </w:r>
      <w:r w:rsidR="00751D4C">
        <w:t xml:space="preserve">he employee group has two subgroups they have a lot of shared </w:t>
      </w:r>
      <w:r w:rsidR="00751D4C" w:rsidRPr="00751D4C">
        <w:t>features</w:t>
      </w:r>
      <w:r w:rsidR="00751D4C">
        <w:t xml:space="preserve"> like searching for a citizen by their id number and the citizen relevant information will be displayed on the screen</w:t>
      </w:r>
      <w:r w:rsidR="00940305">
        <w:t xml:space="preserve"> for the citizen services employees</w:t>
      </w:r>
      <w:r w:rsidR="00751D4C">
        <w:t>.</w:t>
      </w:r>
      <w:r w:rsidR="00940305">
        <w:t xml:space="preserve"> </w:t>
      </w:r>
      <w:r w:rsidR="00751D4C">
        <w:t xml:space="preserve">All the information about the citizen will be displayed for the executives. The citizens and employees groups their educational level is unknown and all </w:t>
      </w:r>
      <w:r w:rsidR="00940305">
        <w:t xml:space="preserve">of them </w:t>
      </w:r>
      <w:r w:rsidR="00751D4C">
        <w:t xml:space="preserve">don’t need any training just the ability to browse a website. </w:t>
      </w:r>
    </w:p>
    <w:p w14:paraId="424F5A4E" w14:textId="6CB6022D" w:rsidR="00940305" w:rsidRDefault="00751D4C" w:rsidP="00940305">
      <w:pPr>
        <w:pStyle w:val="BodyText"/>
        <w:ind w:left="0"/>
        <w:jc w:val="both"/>
      </w:pPr>
      <w:r>
        <w:t xml:space="preserve">The administrators are managing the </w:t>
      </w:r>
      <w:r w:rsidRPr="00751D4C">
        <w:t>entire</w:t>
      </w:r>
      <w:r>
        <w:t xml:space="preserve"> system</w:t>
      </w:r>
      <w:r w:rsidR="00940305">
        <w:t>, if there is incorrect information within the system, also they can manage the information for each citizen.</w:t>
      </w:r>
    </w:p>
    <w:p w14:paraId="0CCA950A" w14:textId="79483FEB" w:rsidR="00751D4C" w:rsidRDefault="00751D4C" w:rsidP="00751D4C">
      <w:pPr>
        <w:pStyle w:val="BodyText"/>
        <w:ind w:left="0"/>
        <w:jc w:val="both"/>
      </w:pPr>
    </w:p>
    <w:p w14:paraId="5E5F7DA1" w14:textId="2C79FD69" w:rsidR="00751D4C" w:rsidRDefault="00751D4C" w:rsidP="00751D4C">
      <w:pPr>
        <w:pStyle w:val="BodyText"/>
        <w:ind w:left="0"/>
        <w:jc w:val="both"/>
        <w:rPr>
          <w:rtl/>
        </w:rPr>
      </w:pPr>
    </w:p>
    <w:p w14:paraId="0C0AD7F8" w14:textId="1889E890" w:rsidR="00751D4C" w:rsidRDefault="00751D4C" w:rsidP="00751D4C">
      <w:pPr>
        <w:pStyle w:val="Heading2"/>
        <w:jc w:val="both"/>
      </w:pPr>
      <w:bookmarkStart w:id="72" w:name="_Toc506458781"/>
      <w:bookmarkStart w:id="73" w:name="_Toc13066209"/>
      <w:bookmarkStart w:id="74" w:name="_Toc53326319"/>
      <w:bookmarkStart w:id="75" w:name="_Toc53513494"/>
      <w:bookmarkStart w:id="76" w:name="_Toc53513569"/>
      <w:r>
        <w:t>General Constraints</w:t>
      </w:r>
      <w:bookmarkEnd w:id="72"/>
      <w:bookmarkEnd w:id="73"/>
      <w:bookmarkEnd w:id="74"/>
      <w:bookmarkEnd w:id="75"/>
      <w:bookmarkEnd w:id="76"/>
    </w:p>
    <w:p w14:paraId="400CB911" w14:textId="54F1720B" w:rsidR="00751D4C" w:rsidRPr="00C83743" w:rsidRDefault="006E48C2" w:rsidP="00751D4C">
      <w:pPr>
        <w:jc w:val="both"/>
        <w:rPr>
          <w:iCs/>
          <w:rtl/>
        </w:rPr>
      </w:pPr>
      <w:r>
        <w:rPr>
          <w:iCs/>
        </w:rPr>
        <w:t>T</w:t>
      </w:r>
      <w:r w:rsidR="00751D4C" w:rsidRPr="00C83743">
        <w:rPr>
          <w:iCs/>
        </w:rPr>
        <w:t xml:space="preserve">he system provides web access for the citizens and the employee's functions, the user interface will be simple enough for everyone, so there is no training is required, all citizen's information will be stored in a secure environment, persistent storage of citizen information will be maintained.  </w:t>
      </w:r>
    </w:p>
    <w:p w14:paraId="432497A5" w14:textId="62609361" w:rsidR="00751D4C" w:rsidRDefault="00751D4C" w:rsidP="00751D4C">
      <w:pPr>
        <w:pStyle w:val="Heading2"/>
        <w:jc w:val="both"/>
      </w:pPr>
      <w:bookmarkStart w:id="77" w:name="_Toc506458782"/>
      <w:bookmarkStart w:id="78" w:name="_Toc13066210"/>
      <w:bookmarkStart w:id="79" w:name="_Toc53326320"/>
      <w:bookmarkStart w:id="80" w:name="_Toc53513495"/>
      <w:bookmarkStart w:id="81" w:name="_Toc53513570"/>
      <w:r>
        <w:t xml:space="preserve"> Assumptions and Dependencies</w:t>
      </w:r>
      <w:bookmarkEnd w:id="77"/>
      <w:bookmarkEnd w:id="78"/>
      <w:bookmarkEnd w:id="79"/>
      <w:bookmarkEnd w:id="80"/>
      <w:bookmarkEnd w:id="81"/>
    </w:p>
    <w:p w14:paraId="5554F68E" w14:textId="0F28196F" w:rsidR="00751D4C" w:rsidRPr="00C83743" w:rsidRDefault="00751D4C" w:rsidP="00751D4C">
      <w:pPr>
        <w:pStyle w:val="BodyText"/>
        <w:ind w:left="0"/>
        <w:jc w:val="both"/>
      </w:pPr>
      <w:r w:rsidRPr="00C83743">
        <w:t>One assumption about the product is that if an employee how is working for the government went to change his information in his own profile will need to logout of the</w:t>
      </w:r>
      <w:r w:rsidR="00940305">
        <w:t>ir</w:t>
      </w:r>
      <w:r w:rsidRPr="00C83743">
        <w:t xml:space="preserve"> account and then log in to his citizen account to change the minor information.</w:t>
      </w:r>
    </w:p>
    <w:p w14:paraId="6EBC9851" w14:textId="77777777" w:rsidR="00C83743" w:rsidRDefault="00C83743" w:rsidP="00751D4C">
      <w:pPr>
        <w:pStyle w:val="BodyText"/>
        <w:ind w:left="0"/>
        <w:jc w:val="both"/>
      </w:pPr>
    </w:p>
    <w:p w14:paraId="6D9F99EF" w14:textId="6EF64F80" w:rsidR="00751D4C" w:rsidRDefault="00751D4C" w:rsidP="00751D4C">
      <w:pPr>
        <w:pStyle w:val="Heading1"/>
        <w:jc w:val="both"/>
      </w:pPr>
      <w:bookmarkStart w:id="82" w:name="_Toc506458783"/>
      <w:bookmarkStart w:id="83" w:name="_Toc13066211"/>
      <w:bookmarkStart w:id="84" w:name="_Toc53326321"/>
      <w:bookmarkStart w:id="85" w:name="_Toc53513496"/>
      <w:bookmarkStart w:id="86" w:name="_Toc53513571"/>
      <w:r>
        <w:t>Specific Requirements</w:t>
      </w:r>
      <w:bookmarkEnd w:id="82"/>
      <w:bookmarkEnd w:id="83"/>
      <w:bookmarkEnd w:id="84"/>
      <w:bookmarkEnd w:id="85"/>
      <w:bookmarkEnd w:id="86"/>
    </w:p>
    <w:p w14:paraId="4D55F379" w14:textId="495DA777" w:rsidR="00751D4C" w:rsidRPr="00751D4C" w:rsidRDefault="00751D4C" w:rsidP="00751D4C">
      <w:r>
        <w:t xml:space="preserve">This section </w:t>
      </w:r>
      <w:r w:rsidRPr="00751D4C">
        <w:t>includes</w:t>
      </w:r>
      <w:r>
        <w:t xml:space="preserve"> all functional and quality requirements of the system, </w:t>
      </w:r>
      <w:r w:rsidRPr="00751D4C">
        <w:t>it will describe all the features of the system</w:t>
      </w:r>
      <w:r>
        <w:t xml:space="preserve"> </w:t>
      </w:r>
      <w:r w:rsidRPr="00751D4C">
        <w:t>in detail</w:t>
      </w:r>
      <w:r>
        <w:t>.</w:t>
      </w:r>
    </w:p>
    <w:p w14:paraId="64C04680" w14:textId="691A4AB3" w:rsidR="00751D4C" w:rsidRDefault="00751D4C" w:rsidP="00751D4C">
      <w:pPr>
        <w:pStyle w:val="Heading2"/>
        <w:jc w:val="both"/>
      </w:pPr>
      <w:bookmarkStart w:id="87" w:name="_Toc506458784"/>
      <w:bookmarkStart w:id="88" w:name="_Toc13066212"/>
      <w:bookmarkStart w:id="89" w:name="_Toc53326322"/>
      <w:bookmarkStart w:id="90" w:name="_Toc53513497"/>
      <w:bookmarkStart w:id="91" w:name="_Toc53513572"/>
      <w:r>
        <w:t xml:space="preserve"> External Interface Requirements</w:t>
      </w:r>
      <w:bookmarkEnd w:id="87"/>
      <w:bookmarkEnd w:id="88"/>
      <w:bookmarkEnd w:id="89"/>
      <w:bookmarkEnd w:id="90"/>
      <w:bookmarkEnd w:id="91"/>
    </w:p>
    <w:p w14:paraId="1427BF27" w14:textId="39D30617" w:rsidR="00751D4C" w:rsidRPr="00751D4C" w:rsidRDefault="00751D4C" w:rsidP="00751D4C">
      <w:r>
        <w:t>This section will describe the inputs and outputs and hardware from the system in detail. Also, the prototype of the software and communication interface of the user interface will be provided.</w:t>
      </w:r>
    </w:p>
    <w:p w14:paraId="147D10A6" w14:textId="6355EF8D" w:rsidR="00440C60" w:rsidRPr="00E507D6" w:rsidRDefault="00751D4C" w:rsidP="00E507D6">
      <w:pPr>
        <w:pStyle w:val="Heading2"/>
      </w:pPr>
      <w:bookmarkStart w:id="92" w:name="_Toc506458785"/>
      <w:bookmarkStart w:id="93" w:name="_Toc13066213"/>
      <w:r>
        <w:t xml:space="preserve"> </w:t>
      </w:r>
      <w:bookmarkStart w:id="94" w:name="_Toc53326323"/>
      <w:bookmarkStart w:id="95" w:name="_Toc53513498"/>
      <w:bookmarkStart w:id="96" w:name="_Toc53513573"/>
      <w:r w:rsidRPr="00E507D6">
        <w:t>User Interfaces</w:t>
      </w:r>
      <w:bookmarkEnd w:id="92"/>
      <w:bookmarkEnd w:id="93"/>
      <w:bookmarkEnd w:id="94"/>
      <w:bookmarkEnd w:id="95"/>
      <w:bookmarkEnd w:id="96"/>
      <w:r w:rsidR="00440C60" w:rsidRPr="00E507D6">
        <w:t xml:space="preserve">                                                                                                                                        </w:t>
      </w:r>
    </w:p>
    <w:p w14:paraId="4CEF1403" w14:textId="45B4EDF4" w:rsidR="00440C60" w:rsidRPr="005A2E69" w:rsidRDefault="00440C60" w:rsidP="00440C60">
      <w:pPr>
        <w:pStyle w:val="Heading3"/>
        <w:numPr>
          <w:ilvl w:val="0"/>
          <w:numId w:val="0"/>
        </w:numPr>
        <w:jc w:val="both"/>
        <w:rPr>
          <w:rFonts w:asciiTheme="majorBidi" w:hAnsiTheme="majorBidi" w:cstheme="majorBidi"/>
          <w:i w:val="0"/>
          <w:iCs/>
        </w:rPr>
      </w:pPr>
      <w:bookmarkStart w:id="97" w:name="_Toc53326324"/>
      <w:bookmarkStart w:id="98" w:name="_Toc53513499"/>
      <w:bookmarkStart w:id="99" w:name="_Toc53513574"/>
      <w:r w:rsidRPr="005A2E69">
        <w:rPr>
          <w:rFonts w:asciiTheme="majorBidi" w:hAnsiTheme="majorBidi" w:cstheme="majorBidi"/>
          <w:i w:val="0"/>
          <w:iCs/>
        </w:rPr>
        <w:t xml:space="preserve">When </w:t>
      </w:r>
      <w:r w:rsidR="00E7098D" w:rsidRPr="005A2E69">
        <w:rPr>
          <w:rFonts w:asciiTheme="majorBidi" w:hAnsiTheme="majorBidi" w:cstheme="majorBidi"/>
          <w:i w:val="0"/>
          <w:iCs/>
        </w:rPr>
        <w:t xml:space="preserve">a </w:t>
      </w:r>
      <w:r w:rsidRPr="005A2E69">
        <w:rPr>
          <w:rFonts w:asciiTheme="majorBidi" w:hAnsiTheme="majorBidi" w:cstheme="majorBidi"/>
          <w:i w:val="0"/>
          <w:iCs/>
        </w:rPr>
        <w:t>user enter</w:t>
      </w:r>
      <w:r w:rsidR="00E7098D" w:rsidRPr="005A2E69">
        <w:rPr>
          <w:rFonts w:asciiTheme="majorBidi" w:hAnsiTheme="majorBidi" w:cstheme="majorBidi"/>
          <w:i w:val="0"/>
          <w:iCs/>
        </w:rPr>
        <w:t>s</w:t>
      </w:r>
      <w:r w:rsidRPr="005A2E69">
        <w:rPr>
          <w:rFonts w:asciiTheme="majorBidi" w:hAnsiTheme="majorBidi" w:cstheme="majorBidi"/>
          <w:i w:val="0"/>
          <w:iCs/>
        </w:rPr>
        <w:t xml:space="preserve"> our website </w:t>
      </w:r>
      <w:r w:rsidR="00E7098D" w:rsidRPr="005A2E69">
        <w:rPr>
          <w:rFonts w:asciiTheme="majorBidi" w:hAnsiTheme="majorBidi" w:cstheme="majorBidi"/>
          <w:i w:val="0"/>
          <w:iCs/>
        </w:rPr>
        <w:t>they</w:t>
      </w:r>
      <w:r w:rsidRPr="005A2E69">
        <w:rPr>
          <w:rFonts w:asciiTheme="majorBidi" w:hAnsiTheme="majorBidi" w:cstheme="majorBidi"/>
          <w:i w:val="0"/>
          <w:iCs/>
        </w:rPr>
        <w:t xml:space="preserve"> will cho</w:t>
      </w:r>
      <w:r w:rsidR="00E7098D" w:rsidRPr="005A2E69">
        <w:rPr>
          <w:rFonts w:asciiTheme="majorBidi" w:hAnsiTheme="majorBidi" w:cstheme="majorBidi"/>
          <w:i w:val="0"/>
          <w:iCs/>
        </w:rPr>
        <w:t>ose</w:t>
      </w:r>
      <w:r w:rsidRPr="005A2E69">
        <w:rPr>
          <w:rFonts w:asciiTheme="majorBidi" w:hAnsiTheme="majorBidi" w:cstheme="majorBidi"/>
          <w:i w:val="0"/>
          <w:iCs/>
        </w:rPr>
        <w:t xml:space="preserve"> ether </w:t>
      </w:r>
      <w:r w:rsidR="00E7098D" w:rsidRPr="005A2E69">
        <w:rPr>
          <w:rFonts w:asciiTheme="majorBidi" w:hAnsiTheme="majorBidi" w:cstheme="majorBidi"/>
          <w:i w:val="0"/>
          <w:iCs/>
        </w:rPr>
        <w:t>which type of user</w:t>
      </w:r>
      <w:r w:rsidRPr="005A2E69">
        <w:rPr>
          <w:rFonts w:asciiTheme="majorBidi" w:hAnsiTheme="majorBidi" w:cstheme="majorBidi"/>
          <w:i w:val="0"/>
          <w:iCs/>
        </w:rPr>
        <w:t xml:space="preserve"> are</w:t>
      </w:r>
      <w:r w:rsidR="005A2E69" w:rsidRPr="005A2E69">
        <w:rPr>
          <w:rFonts w:asciiTheme="majorBidi" w:hAnsiTheme="majorBidi" w:cstheme="majorBidi"/>
          <w:i w:val="0"/>
          <w:iCs/>
        </w:rPr>
        <w:t xml:space="preserve"> they</w:t>
      </w:r>
      <w:r w:rsidR="00E7098D" w:rsidRPr="005A2E69">
        <w:rPr>
          <w:rFonts w:asciiTheme="majorBidi" w:hAnsiTheme="majorBidi" w:cstheme="majorBidi"/>
          <w:i w:val="0"/>
          <w:iCs/>
        </w:rPr>
        <w:t xml:space="preserve"> </w:t>
      </w:r>
      <w:r w:rsidRPr="005A2E69">
        <w:rPr>
          <w:rFonts w:asciiTheme="majorBidi" w:hAnsiTheme="majorBidi" w:cstheme="majorBidi"/>
          <w:i w:val="0"/>
          <w:iCs/>
        </w:rPr>
        <w:t>Citizen, Executive</w:t>
      </w:r>
      <w:r w:rsidR="00E7098D" w:rsidRPr="005A2E69">
        <w:rPr>
          <w:rFonts w:asciiTheme="majorBidi" w:hAnsiTheme="majorBidi" w:cstheme="majorBidi"/>
          <w:i w:val="0"/>
          <w:iCs/>
        </w:rPr>
        <w:t>,</w:t>
      </w:r>
      <w:r w:rsidRPr="005A2E69">
        <w:rPr>
          <w:rFonts w:asciiTheme="majorBidi" w:hAnsiTheme="majorBidi" w:cstheme="majorBidi"/>
          <w:i w:val="0"/>
          <w:iCs/>
        </w:rPr>
        <w:t xml:space="preserve"> or Citizen Services figure </w:t>
      </w:r>
      <w:r w:rsidR="005A2E69" w:rsidRPr="005A2E69">
        <w:rPr>
          <w:rFonts w:asciiTheme="majorBidi" w:hAnsiTheme="majorBidi" w:cstheme="majorBidi"/>
          <w:i w:val="0"/>
          <w:iCs/>
        </w:rPr>
        <w:t>2</w:t>
      </w:r>
      <w:r w:rsidR="005A2E69" w:rsidRPr="005A2E69">
        <w:rPr>
          <w:rFonts w:asciiTheme="majorBidi" w:hAnsiTheme="majorBidi" w:cstheme="majorBidi"/>
        </w:rPr>
        <w:t xml:space="preserve"> </w:t>
      </w:r>
      <w:r w:rsidR="005A2E69" w:rsidRPr="005A2E69">
        <w:rPr>
          <w:rFonts w:asciiTheme="majorBidi" w:hAnsiTheme="majorBidi" w:cstheme="majorBidi"/>
          <w:i w:val="0"/>
          <w:iCs/>
        </w:rPr>
        <w:t xml:space="preserve">User Type page </w:t>
      </w:r>
      <w:r w:rsidRPr="005A2E69">
        <w:rPr>
          <w:rFonts w:asciiTheme="majorBidi" w:hAnsiTheme="majorBidi" w:cstheme="majorBidi"/>
          <w:i w:val="0"/>
          <w:iCs/>
        </w:rPr>
        <w:t xml:space="preserve"> then they will go to</w:t>
      </w:r>
      <w:r w:rsidR="005A2E69" w:rsidRPr="005A2E69">
        <w:rPr>
          <w:rFonts w:asciiTheme="majorBidi" w:hAnsiTheme="majorBidi" w:cstheme="majorBidi"/>
          <w:i w:val="0"/>
          <w:iCs/>
        </w:rPr>
        <w:t xml:space="preserve"> the</w:t>
      </w:r>
      <w:r w:rsidRPr="005A2E69">
        <w:rPr>
          <w:rFonts w:asciiTheme="majorBidi" w:hAnsiTheme="majorBidi" w:cstheme="majorBidi"/>
          <w:i w:val="0"/>
          <w:iCs/>
        </w:rPr>
        <w:t xml:space="preserve"> login page figure </w:t>
      </w:r>
      <w:r w:rsidR="005A2E69" w:rsidRPr="005A2E69">
        <w:rPr>
          <w:rFonts w:asciiTheme="majorBidi" w:hAnsiTheme="majorBidi" w:cstheme="majorBidi"/>
          <w:i w:val="0"/>
          <w:iCs/>
        </w:rPr>
        <w:t>3 login page</w:t>
      </w:r>
      <w:r w:rsidRPr="005A2E69">
        <w:rPr>
          <w:rFonts w:asciiTheme="majorBidi" w:hAnsiTheme="majorBidi" w:cstheme="majorBidi"/>
          <w:i w:val="0"/>
          <w:iCs/>
        </w:rPr>
        <w:t xml:space="preserve"> after they enter the username and password the website will move them to </w:t>
      </w:r>
      <w:r w:rsidR="00E7098D" w:rsidRPr="005A2E69">
        <w:rPr>
          <w:rFonts w:asciiTheme="majorBidi" w:hAnsiTheme="majorBidi" w:cstheme="majorBidi"/>
          <w:i w:val="0"/>
          <w:iCs/>
        </w:rPr>
        <w:t xml:space="preserve">the </w:t>
      </w:r>
      <w:r w:rsidRPr="005A2E69">
        <w:rPr>
          <w:rFonts w:asciiTheme="majorBidi" w:hAnsiTheme="majorBidi" w:cstheme="majorBidi"/>
          <w:i w:val="0"/>
          <w:iCs/>
        </w:rPr>
        <w:t xml:space="preserve">next page </w:t>
      </w:r>
      <w:r w:rsidR="00E7098D" w:rsidRPr="005A2E69">
        <w:rPr>
          <w:rFonts w:asciiTheme="majorBidi" w:hAnsiTheme="majorBidi" w:cstheme="majorBidi"/>
          <w:i w:val="0"/>
          <w:iCs/>
        </w:rPr>
        <w:t>like</w:t>
      </w:r>
      <w:r w:rsidRPr="005A2E69">
        <w:rPr>
          <w:rFonts w:asciiTheme="majorBidi" w:hAnsiTheme="majorBidi" w:cstheme="majorBidi"/>
          <w:i w:val="0"/>
          <w:iCs/>
        </w:rPr>
        <w:t xml:space="preserve"> the following,</w:t>
      </w:r>
      <w:bookmarkEnd w:id="97"/>
      <w:bookmarkEnd w:id="98"/>
      <w:bookmarkEnd w:id="99"/>
      <w:r w:rsidRPr="005A2E69">
        <w:rPr>
          <w:rFonts w:asciiTheme="majorBidi" w:hAnsiTheme="majorBidi" w:cstheme="majorBidi"/>
          <w:i w:val="0"/>
          <w:iCs/>
        </w:rPr>
        <w:t xml:space="preserve"> </w:t>
      </w:r>
    </w:p>
    <w:p w14:paraId="0ADFA83C" w14:textId="74B6FDA4" w:rsidR="00440C60" w:rsidRPr="005A2E69" w:rsidRDefault="00440C60" w:rsidP="00162A54">
      <w:pPr>
        <w:rPr>
          <w:rFonts w:asciiTheme="majorBidi" w:hAnsiTheme="majorBidi" w:cstheme="majorBidi"/>
          <w:i/>
        </w:rPr>
      </w:pPr>
      <w:r w:rsidRPr="005A2E69">
        <w:rPr>
          <w:rFonts w:asciiTheme="majorBidi" w:hAnsiTheme="majorBidi" w:cstheme="majorBidi"/>
        </w:rPr>
        <w:t xml:space="preserve">if they are </w:t>
      </w:r>
      <w:r w:rsidR="00E7098D" w:rsidRPr="005A2E69">
        <w:rPr>
          <w:rFonts w:asciiTheme="majorBidi" w:hAnsiTheme="majorBidi" w:cstheme="majorBidi"/>
        </w:rPr>
        <w:t xml:space="preserve">a </w:t>
      </w:r>
      <w:r w:rsidRPr="005A2E69">
        <w:rPr>
          <w:rFonts w:asciiTheme="majorBidi" w:hAnsiTheme="majorBidi" w:cstheme="majorBidi"/>
        </w:rPr>
        <w:t>citizen the website will move them to their page and they can just edit general information</w:t>
      </w:r>
      <w:r w:rsidR="005A2E69" w:rsidRPr="005A2E69">
        <w:rPr>
          <w:rFonts w:asciiTheme="majorBidi" w:hAnsiTheme="majorBidi" w:cstheme="majorBidi"/>
        </w:rPr>
        <w:t xml:space="preserve"> about them</w:t>
      </w:r>
      <w:r w:rsidRPr="005A2E69">
        <w:rPr>
          <w:rFonts w:asciiTheme="majorBidi" w:hAnsiTheme="majorBidi" w:cstheme="majorBidi"/>
        </w:rPr>
        <w:t xml:space="preserve"> figure</w:t>
      </w:r>
      <w:r w:rsidR="005A2E69">
        <w:rPr>
          <w:rFonts w:asciiTheme="majorBidi" w:hAnsiTheme="majorBidi" w:cstheme="majorBidi"/>
        </w:rPr>
        <w:t xml:space="preserve"> 4</w:t>
      </w:r>
      <w:r w:rsidR="005A2E69" w:rsidRPr="005A2E69">
        <w:rPr>
          <w:i/>
          <w:iCs/>
        </w:rPr>
        <w:t xml:space="preserve"> </w:t>
      </w:r>
      <w:r w:rsidR="005A2E69" w:rsidRPr="005A2E69">
        <w:t>Citizen profile for the Citizen</w:t>
      </w:r>
      <w:r w:rsidRPr="005A2E69">
        <w:rPr>
          <w:rFonts w:asciiTheme="majorBidi" w:hAnsiTheme="majorBidi" w:cstheme="majorBidi"/>
        </w:rPr>
        <w:t>.</w:t>
      </w:r>
    </w:p>
    <w:p w14:paraId="4145C3EA" w14:textId="0E7AECFC" w:rsidR="00440C60" w:rsidRPr="005A2E69" w:rsidRDefault="00440C60" w:rsidP="00440C60">
      <w:pPr>
        <w:pStyle w:val="Heading3"/>
        <w:keepNext w:val="0"/>
        <w:widowControl/>
        <w:numPr>
          <w:ilvl w:val="0"/>
          <w:numId w:val="9"/>
        </w:numPr>
        <w:spacing w:before="100" w:beforeAutospacing="1" w:after="100" w:afterAutospacing="1" w:line="240" w:lineRule="auto"/>
        <w:jc w:val="both"/>
        <w:rPr>
          <w:rFonts w:asciiTheme="majorBidi" w:hAnsiTheme="majorBidi" w:cstheme="majorBidi"/>
          <w:i w:val="0"/>
          <w:iCs/>
        </w:rPr>
      </w:pPr>
      <w:bookmarkStart w:id="100" w:name="_Toc53326325"/>
      <w:bookmarkStart w:id="101" w:name="_Toc53513500"/>
      <w:bookmarkStart w:id="102" w:name="_Toc53513575"/>
      <w:r w:rsidRPr="005A2E69">
        <w:rPr>
          <w:rFonts w:asciiTheme="majorBidi" w:hAnsiTheme="majorBidi" w:cstheme="majorBidi"/>
          <w:i w:val="0"/>
          <w:iCs/>
        </w:rPr>
        <w:t xml:space="preserve">If they are Executive the web-site will move them to </w:t>
      </w:r>
      <w:r w:rsidR="00E7098D" w:rsidRPr="005A2E69">
        <w:rPr>
          <w:rFonts w:asciiTheme="majorBidi" w:hAnsiTheme="majorBidi" w:cstheme="majorBidi"/>
          <w:i w:val="0"/>
          <w:iCs/>
        </w:rPr>
        <w:t xml:space="preserve">the </w:t>
      </w:r>
      <w:r w:rsidRPr="005A2E69">
        <w:rPr>
          <w:rFonts w:asciiTheme="majorBidi" w:hAnsiTheme="majorBidi" w:cstheme="majorBidi"/>
          <w:i w:val="0"/>
          <w:iCs/>
        </w:rPr>
        <w:t xml:space="preserve">search page and they can search by </w:t>
      </w:r>
      <w:r w:rsidR="00E7098D" w:rsidRPr="005A2E69">
        <w:rPr>
          <w:rFonts w:asciiTheme="majorBidi" w:hAnsiTheme="majorBidi" w:cstheme="majorBidi"/>
          <w:i w:val="0"/>
          <w:iCs/>
        </w:rPr>
        <w:t xml:space="preserve">a </w:t>
      </w:r>
      <w:r w:rsidRPr="005A2E69">
        <w:rPr>
          <w:rFonts w:asciiTheme="majorBidi" w:hAnsiTheme="majorBidi" w:cstheme="majorBidi"/>
          <w:i w:val="0"/>
          <w:iCs/>
        </w:rPr>
        <w:t>citizen ID number and the</w:t>
      </w:r>
      <w:r w:rsidR="007F5614" w:rsidRPr="005A2E69">
        <w:rPr>
          <w:rFonts w:asciiTheme="majorBidi" w:hAnsiTheme="majorBidi" w:cstheme="majorBidi"/>
          <w:i w:val="0"/>
          <w:iCs/>
        </w:rPr>
        <w:t>y</w:t>
      </w:r>
      <w:r w:rsidRPr="005A2E69">
        <w:rPr>
          <w:rFonts w:asciiTheme="majorBidi" w:hAnsiTheme="majorBidi" w:cstheme="majorBidi"/>
          <w:i w:val="0"/>
          <w:iCs/>
        </w:rPr>
        <w:t xml:space="preserve"> will see information about the citizen </w:t>
      </w:r>
      <w:bookmarkEnd w:id="100"/>
      <w:bookmarkEnd w:id="101"/>
      <w:bookmarkEnd w:id="102"/>
    </w:p>
    <w:p w14:paraId="5C43728E" w14:textId="2856E7A0" w:rsidR="00751D4C" w:rsidRPr="005A2E69" w:rsidRDefault="00440C60" w:rsidP="00880C5C">
      <w:pPr>
        <w:pStyle w:val="Heading3"/>
        <w:keepNext w:val="0"/>
        <w:widowControl/>
        <w:numPr>
          <w:ilvl w:val="0"/>
          <w:numId w:val="9"/>
        </w:numPr>
        <w:spacing w:before="100" w:beforeAutospacing="1" w:after="100" w:afterAutospacing="1" w:line="240" w:lineRule="auto"/>
        <w:jc w:val="both"/>
        <w:rPr>
          <w:rFonts w:asciiTheme="majorBidi" w:hAnsiTheme="majorBidi" w:cstheme="majorBidi"/>
          <w:i w:val="0"/>
          <w:iCs/>
        </w:rPr>
      </w:pPr>
      <w:bookmarkStart w:id="103" w:name="_Toc53513501"/>
      <w:bookmarkStart w:id="104" w:name="_Toc53513576"/>
      <w:bookmarkStart w:id="105" w:name="_Toc53326326"/>
      <w:r w:rsidRPr="005A2E69">
        <w:rPr>
          <w:rFonts w:asciiTheme="majorBidi" w:hAnsiTheme="majorBidi" w:cstheme="majorBidi"/>
          <w:i w:val="0"/>
          <w:iCs/>
        </w:rPr>
        <w:t xml:space="preserve">If they are </w:t>
      </w:r>
      <w:r w:rsidR="005A2E69">
        <w:rPr>
          <w:rFonts w:asciiTheme="majorBidi" w:hAnsiTheme="majorBidi" w:cstheme="majorBidi"/>
          <w:i w:val="0"/>
          <w:iCs/>
        </w:rPr>
        <w:t>citizen service employees</w:t>
      </w:r>
      <w:r w:rsidRPr="005A2E69">
        <w:rPr>
          <w:rFonts w:asciiTheme="majorBidi" w:hAnsiTheme="majorBidi" w:cstheme="majorBidi"/>
          <w:i w:val="0"/>
          <w:iCs/>
        </w:rPr>
        <w:t xml:space="preserve"> the web-site will move them to </w:t>
      </w:r>
      <w:r w:rsidR="00E7098D" w:rsidRPr="005A2E69">
        <w:rPr>
          <w:rFonts w:asciiTheme="majorBidi" w:hAnsiTheme="majorBidi" w:cstheme="majorBidi"/>
          <w:i w:val="0"/>
          <w:iCs/>
        </w:rPr>
        <w:t xml:space="preserve">the </w:t>
      </w:r>
      <w:r w:rsidRPr="005A2E69">
        <w:rPr>
          <w:rFonts w:asciiTheme="majorBidi" w:hAnsiTheme="majorBidi" w:cstheme="majorBidi"/>
          <w:i w:val="0"/>
          <w:iCs/>
        </w:rPr>
        <w:t xml:space="preserve">search page and they can search by </w:t>
      </w:r>
      <w:r w:rsidR="005A2E69">
        <w:rPr>
          <w:rFonts w:asciiTheme="majorBidi" w:hAnsiTheme="majorBidi" w:cstheme="majorBidi"/>
          <w:i w:val="0"/>
          <w:iCs/>
        </w:rPr>
        <w:t xml:space="preserve">a </w:t>
      </w:r>
      <w:r w:rsidRPr="005A2E69">
        <w:rPr>
          <w:rFonts w:asciiTheme="majorBidi" w:hAnsiTheme="majorBidi" w:cstheme="majorBidi"/>
          <w:i w:val="0"/>
          <w:iCs/>
        </w:rPr>
        <w:t>citizen ID number and the</w:t>
      </w:r>
      <w:r w:rsidR="007F5614" w:rsidRPr="005A2E69">
        <w:rPr>
          <w:rFonts w:asciiTheme="majorBidi" w:hAnsiTheme="majorBidi" w:cstheme="majorBidi"/>
          <w:i w:val="0"/>
          <w:iCs/>
        </w:rPr>
        <w:t>y</w:t>
      </w:r>
      <w:r w:rsidRPr="005A2E69">
        <w:rPr>
          <w:rFonts w:asciiTheme="majorBidi" w:hAnsiTheme="majorBidi" w:cstheme="majorBidi"/>
          <w:i w:val="0"/>
          <w:iCs/>
        </w:rPr>
        <w:t xml:space="preserve"> will see Specific information</w:t>
      </w:r>
      <w:r w:rsidRPr="005A2E69">
        <w:rPr>
          <w:rFonts w:asciiTheme="majorBidi" w:hAnsiTheme="majorBidi" w:cstheme="majorBidi"/>
          <w:i w:val="0"/>
          <w:iCs/>
          <w:rtl/>
        </w:rPr>
        <w:t xml:space="preserve"> </w:t>
      </w:r>
      <w:r w:rsidRPr="005A2E69">
        <w:rPr>
          <w:rFonts w:asciiTheme="majorBidi" w:hAnsiTheme="majorBidi" w:cstheme="majorBidi"/>
          <w:i w:val="0"/>
          <w:iCs/>
        </w:rPr>
        <w:t>depend</w:t>
      </w:r>
      <w:r w:rsidR="00E7098D" w:rsidRPr="005A2E69">
        <w:rPr>
          <w:rFonts w:asciiTheme="majorBidi" w:hAnsiTheme="majorBidi" w:cstheme="majorBidi"/>
          <w:i w:val="0"/>
          <w:iCs/>
        </w:rPr>
        <w:t xml:space="preserve"> on</w:t>
      </w:r>
      <w:r w:rsidRPr="005A2E69">
        <w:rPr>
          <w:rFonts w:asciiTheme="majorBidi" w:hAnsiTheme="majorBidi" w:cstheme="majorBidi"/>
          <w:i w:val="0"/>
          <w:iCs/>
        </w:rPr>
        <w:t xml:space="preserve"> where they work </w:t>
      </w:r>
      <w:r w:rsidR="005A2E69">
        <w:rPr>
          <w:rFonts w:asciiTheme="majorBidi" w:hAnsiTheme="majorBidi" w:cstheme="majorBidi"/>
          <w:i w:val="0"/>
          <w:iCs/>
        </w:rPr>
        <w:t xml:space="preserve">in </w:t>
      </w:r>
      <w:r w:rsidRPr="005A2E69">
        <w:rPr>
          <w:rFonts w:asciiTheme="majorBidi" w:hAnsiTheme="majorBidi" w:cstheme="majorBidi"/>
          <w:i w:val="0"/>
          <w:iCs/>
        </w:rPr>
        <w:t xml:space="preserve">figure </w:t>
      </w:r>
      <w:r w:rsidR="005A2E69" w:rsidRPr="005A2E69">
        <w:rPr>
          <w:rFonts w:asciiTheme="majorBidi" w:hAnsiTheme="majorBidi" w:cstheme="majorBidi"/>
          <w:i w:val="0"/>
          <w:iCs/>
        </w:rPr>
        <w:t>5 Search function &amp; Citizen profile for citizen service</w:t>
      </w:r>
      <w:r w:rsidRPr="005A2E69">
        <w:rPr>
          <w:rFonts w:asciiTheme="majorBidi" w:hAnsiTheme="majorBidi" w:cstheme="majorBidi"/>
          <w:i w:val="0"/>
          <w:iCs/>
        </w:rPr>
        <w:t>.</w:t>
      </w:r>
      <w:bookmarkEnd w:id="103"/>
      <w:bookmarkEnd w:id="104"/>
      <w:r w:rsidR="00880C5C" w:rsidRPr="005A2E69">
        <w:rPr>
          <w:rFonts w:asciiTheme="majorBidi" w:hAnsiTheme="majorBidi" w:cstheme="majorBidi"/>
          <w:i w:val="0"/>
          <w:iCs/>
          <w:noProof/>
        </w:rPr>
        <w:t xml:space="preserve"> </w:t>
      </w:r>
      <w:r w:rsidRPr="005A2E69">
        <w:rPr>
          <w:rFonts w:asciiTheme="majorBidi" w:hAnsiTheme="majorBidi" w:cstheme="majorBidi"/>
          <w:i w:val="0"/>
          <w:iCs/>
        </w:rPr>
        <w:t xml:space="preserve">  </w:t>
      </w:r>
      <w:bookmarkEnd w:id="105"/>
    </w:p>
    <w:p w14:paraId="7BFD0D85" w14:textId="35FCA5CC" w:rsidR="00C83743" w:rsidRDefault="00C83743" w:rsidP="00C83743"/>
    <w:p w14:paraId="19FF161D" w14:textId="5C667BEC" w:rsidR="00A241F5" w:rsidRDefault="005A2E69" w:rsidP="005A2E69">
      <w:pPr>
        <w:jc w:val="center"/>
      </w:pPr>
      <w:r>
        <w:rPr>
          <w:noProof/>
        </w:rPr>
        <w:lastRenderedPageBreak/>
        <w:drawing>
          <wp:inline distT="0" distB="0" distL="0" distR="0" wp14:anchorId="4D9B442A" wp14:editId="2D96D1CE">
            <wp:extent cx="3740830" cy="2390775"/>
            <wp:effectExtent l="0" t="0" r="0" b="0"/>
            <wp:docPr id="3" name="Picture 3"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72367" cy="2410931"/>
                    </a:xfrm>
                    <a:prstGeom prst="rect">
                      <a:avLst/>
                    </a:prstGeom>
                  </pic:spPr>
                </pic:pic>
              </a:graphicData>
            </a:graphic>
          </wp:inline>
        </w:drawing>
      </w:r>
    </w:p>
    <w:p w14:paraId="0EC13CB9" w14:textId="76D482D8" w:rsidR="00B92344" w:rsidRPr="005A2E69" w:rsidRDefault="00A241F5" w:rsidP="00A241F5">
      <w:pPr>
        <w:pStyle w:val="Caption"/>
        <w:jc w:val="center"/>
        <w:rPr>
          <w:i w:val="0"/>
          <w:iCs w:val="0"/>
        </w:rPr>
      </w:pPr>
      <w:r w:rsidRPr="005A2E69">
        <w:rPr>
          <w:i w:val="0"/>
          <w:iCs w:val="0"/>
        </w:rPr>
        <w:t xml:space="preserve">Figure </w:t>
      </w:r>
      <w:r w:rsidR="005A2E69" w:rsidRPr="005A2E69">
        <w:rPr>
          <w:i w:val="0"/>
          <w:iCs w:val="0"/>
        </w:rPr>
        <w:t>2</w:t>
      </w:r>
      <w:r w:rsidR="007F5614" w:rsidRPr="005A2E69">
        <w:rPr>
          <w:i w:val="0"/>
          <w:iCs w:val="0"/>
        </w:rPr>
        <w:t>: User Type page</w:t>
      </w:r>
    </w:p>
    <w:p w14:paraId="32A4029F" w14:textId="6A49CE2A" w:rsidR="00A241F5" w:rsidRDefault="005A2E69" w:rsidP="00A241F5">
      <w:pPr>
        <w:keepNext/>
        <w:jc w:val="center"/>
      </w:pPr>
      <w:r>
        <w:rPr>
          <w:noProof/>
        </w:rPr>
        <w:drawing>
          <wp:inline distT="0" distB="0" distL="0" distR="0" wp14:anchorId="2C7712DA" wp14:editId="588981B5">
            <wp:extent cx="3838575" cy="2453243"/>
            <wp:effectExtent l="0" t="0" r="0" b="444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29175" cy="2511146"/>
                    </a:xfrm>
                    <a:prstGeom prst="rect">
                      <a:avLst/>
                    </a:prstGeom>
                  </pic:spPr>
                </pic:pic>
              </a:graphicData>
            </a:graphic>
          </wp:inline>
        </w:drawing>
      </w:r>
    </w:p>
    <w:p w14:paraId="153D0A26" w14:textId="669C0436" w:rsidR="00A241F5" w:rsidRPr="005A2E69" w:rsidRDefault="00A241F5" w:rsidP="00A241F5">
      <w:pPr>
        <w:pStyle w:val="Caption"/>
        <w:jc w:val="center"/>
        <w:rPr>
          <w:i w:val="0"/>
          <w:iCs w:val="0"/>
        </w:rPr>
      </w:pPr>
      <w:r w:rsidRPr="005A2E69">
        <w:rPr>
          <w:i w:val="0"/>
          <w:iCs w:val="0"/>
        </w:rPr>
        <w:t xml:space="preserve">Figure </w:t>
      </w:r>
      <w:r w:rsidR="005A2E69">
        <w:rPr>
          <w:i w:val="0"/>
          <w:iCs w:val="0"/>
        </w:rPr>
        <w:t>3</w:t>
      </w:r>
      <w:r w:rsidR="007F5614" w:rsidRPr="005A2E69">
        <w:rPr>
          <w:i w:val="0"/>
          <w:iCs w:val="0"/>
        </w:rPr>
        <w:t>: login page</w:t>
      </w:r>
    </w:p>
    <w:p w14:paraId="4D97D0C8" w14:textId="02A8F8E6" w:rsidR="008E7441" w:rsidRDefault="008E7441" w:rsidP="00A241F5">
      <w:pPr>
        <w:jc w:val="center"/>
      </w:pPr>
    </w:p>
    <w:p w14:paraId="1AEDE2CB" w14:textId="39D213F3" w:rsidR="00A241F5" w:rsidRDefault="005A2E69" w:rsidP="00A241F5">
      <w:pPr>
        <w:keepNext/>
        <w:jc w:val="center"/>
      </w:pPr>
      <w:r>
        <w:rPr>
          <w:noProof/>
        </w:rPr>
        <w:drawing>
          <wp:inline distT="0" distB="0" distL="0" distR="0" wp14:anchorId="4B541DB4" wp14:editId="5E1B460E">
            <wp:extent cx="3847791" cy="2459135"/>
            <wp:effectExtent l="0" t="0" r="635"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91275" cy="2486926"/>
                    </a:xfrm>
                    <a:prstGeom prst="rect">
                      <a:avLst/>
                    </a:prstGeom>
                  </pic:spPr>
                </pic:pic>
              </a:graphicData>
            </a:graphic>
          </wp:inline>
        </w:drawing>
      </w:r>
    </w:p>
    <w:p w14:paraId="42185AFE" w14:textId="0772A083" w:rsidR="00A241F5" w:rsidRPr="005A2E69" w:rsidRDefault="00A241F5" w:rsidP="00A241F5">
      <w:pPr>
        <w:pStyle w:val="Caption"/>
        <w:jc w:val="center"/>
        <w:rPr>
          <w:i w:val="0"/>
          <w:iCs w:val="0"/>
        </w:rPr>
      </w:pPr>
      <w:r w:rsidRPr="005A2E69">
        <w:rPr>
          <w:i w:val="0"/>
          <w:iCs w:val="0"/>
        </w:rPr>
        <w:t xml:space="preserve">Figure </w:t>
      </w:r>
      <w:r w:rsidR="005A2E69">
        <w:rPr>
          <w:i w:val="0"/>
          <w:iCs w:val="0"/>
        </w:rPr>
        <w:t>4</w:t>
      </w:r>
      <w:r w:rsidR="007F5614" w:rsidRPr="005A2E69">
        <w:rPr>
          <w:i w:val="0"/>
          <w:iCs w:val="0"/>
        </w:rPr>
        <w:t>: Citizen profile for the Citizen</w:t>
      </w:r>
    </w:p>
    <w:p w14:paraId="2C2C2921" w14:textId="1ED2D95F" w:rsidR="00A241F5" w:rsidRDefault="005A2E69" w:rsidP="00A241F5">
      <w:pPr>
        <w:keepNext/>
        <w:jc w:val="center"/>
      </w:pPr>
      <w:r>
        <w:rPr>
          <w:noProof/>
        </w:rPr>
        <w:lastRenderedPageBreak/>
        <w:drawing>
          <wp:inline distT="0" distB="0" distL="0" distR="0" wp14:anchorId="19E9D4CD" wp14:editId="5E7A633E">
            <wp:extent cx="3895725" cy="2489768"/>
            <wp:effectExtent l="0" t="0" r="0" b="635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16402" cy="2502983"/>
                    </a:xfrm>
                    <a:prstGeom prst="rect">
                      <a:avLst/>
                    </a:prstGeom>
                  </pic:spPr>
                </pic:pic>
              </a:graphicData>
            </a:graphic>
          </wp:inline>
        </w:drawing>
      </w:r>
    </w:p>
    <w:p w14:paraId="468BD39E" w14:textId="12841DB8" w:rsidR="008E7441" w:rsidRPr="005A2E69" w:rsidRDefault="00A241F5" w:rsidP="005A2E69">
      <w:pPr>
        <w:pStyle w:val="Caption"/>
        <w:jc w:val="center"/>
        <w:rPr>
          <w:i w:val="0"/>
          <w:iCs w:val="0"/>
        </w:rPr>
      </w:pPr>
      <w:r w:rsidRPr="005A2E69">
        <w:rPr>
          <w:i w:val="0"/>
          <w:iCs w:val="0"/>
        </w:rPr>
        <w:t xml:space="preserve">Figure </w:t>
      </w:r>
      <w:r w:rsidR="005A2E69">
        <w:rPr>
          <w:i w:val="0"/>
          <w:iCs w:val="0"/>
        </w:rPr>
        <w:t>5</w:t>
      </w:r>
      <w:r w:rsidR="007F5614" w:rsidRPr="005A2E69">
        <w:rPr>
          <w:i w:val="0"/>
          <w:iCs w:val="0"/>
        </w:rPr>
        <w:t>: Search function</w:t>
      </w:r>
      <w:r w:rsidR="005A2E69">
        <w:rPr>
          <w:i w:val="0"/>
          <w:iCs w:val="0"/>
        </w:rPr>
        <w:t xml:space="preserve"> &amp; </w:t>
      </w:r>
      <w:r w:rsidR="005A2E69" w:rsidRPr="005A2E69">
        <w:rPr>
          <w:i w:val="0"/>
          <w:iCs w:val="0"/>
        </w:rPr>
        <w:t xml:space="preserve">Citizen profile for </w:t>
      </w:r>
      <w:r w:rsidR="005A2E69">
        <w:rPr>
          <w:i w:val="0"/>
          <w:iCs w:val="0"/>
        </w:rPr>
        <w:t>citizen service</w:t>
      </w:r>
    </w:p>
    <w:p w14:paraId="1BA9FC9A" w14:textId="77777777" w:rsidR="008E7441" w:rsidRPr="008E7441" w:rsidRDefault="008E7441" w:rsidP="008E7441"/>
    <w:p w14:paraId="0323D028" w14:textId="578596D6" w:rsidR="00751D4C" w:rsidRPr="008D72CC" w:rsidRDefault="00751D4C" w:rsidP="00E507D6">
      <w:pPr>
        <w:pStyle w:val="Heading2"/>
      </w:pPr>
      <w:bookmarkStart w:id="106" w:name="_Toc506458786"/>
      <w:bookmarkStart w:id="107" w:name="_Toc13066214"/>
      <w:bookmarkStart w:id="108" w:name="_Toc53326327"/>
      <w:bookmarkStart w:id="109" w:name="_Toc53513502"/>
      <w:bookmarkStart w:id="110" w:name="_Toc53513577"/>
      <w:r w:rsidRPr="008D72CC">
        <w:t>Hardware Interfaces</w:t>
      </w:r>
      <w:bookmarkEnd w:id="106"/>
      <w:bookmarkEnd w:id="107"/>
      <w:bookmarkEnd w:id="108"/>
      <w:bookmarkEnd w:id="109"/>
      <w:bookmarkEnd w:id="110"/>
    </w:p>
    <w:p w14:paraId="2E74CCAB" w14:textId="26B93DA4" w:rsidR="00440C60" w:rsidRPr="005A2E69" w:rsidRDefault="00440C60" w:rsidP="00440C60">
      <w:pPr>
        <w:pStyle w:val="Heading3"/>
        <w:numPr>
          <w:ilvl w:val="0"/>
          <w:numId w:val="0"/>
        </w:numPr>
        <w:jc w:val="both"/>
        <w:rPr>
          <w:rFonts w:asciiTheme="majorBidi" w:hAnsiTheme="majorBidi" w:cstheme="majorBidi"/>
          <w:i w:val="0"/>
          <w:iCs/>
        </w:rPr>
      </w:pPr>
      <w:bookmarkStart w:id="111" w:name="_Toc53326328"/>
      <w:bookmarkStart w:id="112" w:name="_Toc53513503"/>
      <w:bookmarkStart w:id="113" w:name="_Toc53513578"/>
      <w:r w:rsidRPr="005A2E69">
        <w:rPr>
          <w:rFonts w:asciiTheme="majorBidi" w:hAnsiTheme="majorBidi" w:cstheme="majorBidi"/>
          <w:i w:val="0"/>
          <w:iCs/>
        </w:rPr>
        <w:t>Since our database server is managed by the underlying operating system on the website we don’t have any direct hardware interface</w:t>
      </w:r>
      <w:bookmarkEnd w:id="111"/>
      <w:bookmarkEnd w:id="112"/>
      <w:bookmarkEnd w:id="113"/>
      <w:r w:rsidRPr="005A2E69">
        <w:rPr>
          <w:rFonts w:asciiTheme="majorBidi" w:hAnsiTheme="majorBidi" w:cstheme="majorBidi"/>
          <w:i w:val="0"/>
          <w:iCs/>
        </w:rPr>
        <w:t xml:space="preserve"> </w:t>
      </w:r>
    </w:p>
    <w:p w14:paraId="51E0C242" w14:textId="77777777" w:rsidR="00751D4C" w:rsidRPr="00751D4C" w:rsidRDefault="00751D4C" w:rsidP="00751D4C"/>
    <w:p w14:paraId="0FF53B6B" w14:textId="5B1CFFF3" w:rsidR="00751D4C" w:rsidRPr="007D51DF" w:rsidRDefault="00751D4C" w:rsidP="00E507D6">
      <w:pPr>
        <w:pStyle w:val="Heading2"/>
      </w:pPr>
      <w:bookmarkStart w:id="114" w:name="_Toc506458787"/>
      <w:bookmarkStart w:id="115" w:name="_Toc13066215"/>
      <w:r w:rsidRPr="007D51DF">
        <w:t xml:space="preserve"> </w:t>
      </w:r>
      <w:bookmarkStart w:id="116" w:name="_Toc53326329"/>
      <w:bookmarkStart w:id="117" w:name="_Toc53513504"/>
      <w:bookmarkStart w:id="118" w:name="_Toc53513579"/>
      <w:r w:rsidRPr="007D51DF">
        <w:t>Software Interfaces</w:t>
      </w:r>
      <w:bookmarkEnd w:id="114"/>
      <w:bookmarkEnd w:id="115"/>
      <w:bookmarkEnd w:id="116"/>
      <w:bookmarkEnd w:id="117"/>
      <w:bookmarkEnd w:id="118"/>
    </w:p>
    <w:p w14:paraId="760C3983" w14:textId="7BEAB7F8" w:rsidR="00440C60" w:rsidRPr="005A2E69" w:rsidRDefault="00440C60" w:rsidP="00440C60">
      <w:pPr>
        <w:rPr>
          <w:rFonts w:asciiTheme="majorBidi" w:hAnsiTheme="majorBidi" w:cstheme="majorBidi"/>
          <w:iCs/>
        </w:rPr>
      </w:pPr>
      <w:r w:rsidRPr="005A2E69">
        <w:rPr>
          <w:rFonts w:asciiTheme="majorBidi" w:hAnsiTheme="majorBidi" w:cstheme="majorBidi"/>
          <w:iCs/>
        </w:rPr>
        <w:t xml:space="preserve">The website communicates with the users to get the name of </w:t>
      </w:r>
      <w:r w:rsidR="00E507D6" w:rsidRPr="005A2E69">
        <w:rPr>
          <w:rFonts w:asciiTheme="majorBidi" w:hAnsiTheme="majorBidi" w:cstheme="majorBidi"/>
          <w:iCs/>
        </w:rPr>
        <w:t xml:space="preserve">the </w:t>
      </w:r>
      <w:r w:rsidRPr="005A2E69">
        <w:rPr>
          <w:rFonts w:asciiTheme="majorBidi" w:hAnsiTheme="majorBidi" w:cstheme="majorBidi"/>
          <w:iCs/>
        </w:rPr>
        <w:t>citizen then the server checks in the Database for the citizen name and user access and give him the information depend on user access figure 1</w:t>
      </w:r>
      <w:r w:rsidR="005A2E69" w:rsidRPr="005A2E69">
        <w:rPr>
          <w:rFonts w:asciiTheme="majorBidi" w:hAnsiTheme="majorBidi" w:cstheme="majorBidi"/>
          <w:iCs/>
        </w:rPr>
        <w:t xml:space="preserve"> System overview</w:t>
      </w:r>
      <w:r w:rsidRPr="005A2E69">
        <w:rPr>
          <w:rFonts w:asciiTheme="majorBidi" w:hAnsiTheme="majorBidi" w:cstheme="majorBidi"/>
          <w:iCs/>
        </w:rPr>
        <w:t xml:space="preserve">.   </w:t>
      </w:r>
    </w:p>
    <w:p w14:paraId="4CF7D304" w14:textId="77777777" w:rsidR="00751D4C" w:rsidRPr="00751D4C" w:rsidRDefault="00751D4C" w:rsidP="00751D4C"/>
    <w:p w14:paraId="4DF523C8" w14:textId="36802743" w:rsidR="00751D4C" w:rsidRDefault="00751D4C" w:rsidP="00751D4C">
      <w:pPr>
        <w:pStyle w:val="Heading2"/>
        <w:jc w:val="both"/>
      </w:pPr>
      <w:bookmarkStart w:id="119" w:name="_Toc506458789"/>
      <w:bookmarkStart w:id="120" w:name="_Toc13066216"/>
      <w:bookmarkStart w:id="121" w:name="_Toc53326330"/>
      <w:bookmarkStart w:id="122" w:name="_Toc53513505"/>
      <w:bookmarkStart w:id="123" w:name="_Toc53513580"/>
      <w:r>
        <w:t xml:space="preserve"> Functional Requirements</w:t>
      </w:r>
      <w:bookmarkEnd w:id="119"/>
      <w:bookmarkEnd w:id="120"/>
      <w:bookmarkEnd w:id="121"/>
      <w:bookmarkEnd w:id="122"/>
      <w:bookmarkEnd w:id="123"/>
    </w:p>
    <w:p w14:paraId="506A8B11" w14:textId="57F99BB8" w:rsidR="00751D4C" w:rsidRDefault="00751D4C" w:rsidP="005A2E69">
      <w:pPr>
        <w:pStyle w:val="BodyText"/>
        <w:ind w:left="0"/>
        <w:jc w:val="both"/>
      </w:pPr>
      <w:r>
        <w:t>This section describes the specific features of the software project.  If desired, some requirements may be specified in the use-case format and listed in the Use Cases Section.</w:t>
      </w:r>
    </w:p>
    <w:p w14:paraId="1DD7D324" w14:textId="77777777" w:rsidR="00E507D6" w:rsidRPr="004A2F2A" w:rsidRDefault="00E507D6" w:rsidP="00751D4C">
      <w:pPr>
        <w:pStyle w:val="BodyText"/>
        <w:jc w:val="both"/>
        <w:rPr>
          <w:sz w:val="22"/>
          <w:szCs w:val="22"/>
        </w:rPr>
      </w:pPr>
    </w:p>
    <w:p w14:paraId="688F4455" w14:textId="055EE929" w:rsidR="00E7098D" w:rsidRPr="008A7195" w:rsidRDefault="004A2F2A" w:rsidP="00E7098D">
      <w:pPr>
        <w:pStyle w:val="Heading3"/>
        <w:tabs>
          <w:tab w:val="left" w:pos="6497"/>
        </w:tabs>
        <w:jc w:val="both"/>
        <w:rPr>
          <w:rFonts w:asciiTheme="majorHAnsi" w:hAnsiTheme="majorHAnsi" w:cstheme="majorHAnsi"/>
          <w:b/>
          <w:bCs/>
          <w:i w:val="0"/>
          <w:iCs/>
          <w:sz w:val="24"/>
          <w:szCs w:val="24"/>
        </w:rPr>
      </w:pPr>
      <w:bookmarkStart w:id="124" w:name="_Toc53513506"/>
      <w:bookmarkStart w:id="125" w:name="_Toc53513581"/>
      <w:r w:rsidRPr="008A7195">
        <w:rPr>
          <w:rFonts w:asciiTheme="majorHAnsi" w:hAnsiTheme="majorHAnsi" w:cstheme="majorHAnsi"/>
          <w:b/>
          <w:bCs/>
          <w:i w:val="0"/>
          <w:iCs/>
          <w:sz w:val="22"/>
          <w:szCs w:val="22"/>
        </w:rPr>
        <w:t>FR1: Database Creation</w:t>
      </w:r>
      <w:bookmarkEnd w:id="124"/>
      <w:bookmarkEnd w:id="125"/>
    </w:p>
    <w:p w14:paraId="46ED09DC" w14:textId="1F8D3699" w:rsidR="00751D4C" w:rsidRDefault="005A2E69" w:rsidP="00751D4C">
      <w:pPr>
        <w:jc w:val="both"/>
      </w:pPr>
      <w:r>
        <w:t xml:space="preserve"> Function</w:t>
      </w:r>
      <w:r w:rsidR="00751D4C">
        <w:t>:</w:t>
      </w:r>
      <w:r w:rsidR="007F5614">
        <w:t xml:space="preserve"> </w:t>
      </w:r>
      <w:r w:rsidR="00751D4C">
        <w:t>Create DataBase of Citizen Information.</w:t>
      </w:r>
      <w:r>
        <w:t>: to store citizen information.</w:t>
      </w:r>
    </w:p>
    <w:p w14:paraId="05B44E6F" w14:textId="6B8EC6DE" w:rsidR="005A2E69" w:rsidRDefault="005A2E69" w:rsidP="005A2E69">
      <w:pPr>
        <w:tabs>
          <w:tab w:val="left" w:pos="2700"/>
        </w:tabs>
        <w:jc w:val="both"/>
      </w:pPr>
      <w:r>
        <w:t xml:space="preserve"> Description: The system shall save information of the citizens.</w:t>
      </w:r>
    </w:p>
    <w:p w14:paraId="659CECB3" w14:textId="338CD237" w:rsidR="005A2E69" w:rsidRDefault="005A2E69" w:rsidP="005A2E69">
      <w:pPr>
        <w:tabs>
          <w:tab w:val="left" w:pos="2700"/>
        </w:tabs>
        <w:jc w:val="both"/>
      </w:pPr>
      <w:r>
        <w:t xml:space="preserve"> Inputs: Citizen’s Information.</w:t>
      </w:r>
    </w:p>
    <w:p w14:paraId="1F3BF3C2" w14:textId="7C4FB5C5" w:rsidR="005A2E69" w:rsidRDefault="005A2E69" w:rsidP="005A2E69">
      <w:pPr>
        <w:tabs>
          <w:tab w:val="left" w:pos="2700"/>
        </w:tabs>
        <w:jc w:val="both"/>
      </w:pPr>
      <w:r>
        <w:t xml:space="preserve"> Source: Citizens </w:t>
      </w:r>
    </w:p>
    <w:p w14:paraId="7A31971D" w14:textId="5F70236A" w:rsidR="00751D4C" w:rsidRDefault="00751D4C" w:rsidP="00751D4C">
      <w:pPr>
        <w:jc w:val="both"/>
      </w:pPr>
      <w:r>
        <w:t xml:space="preserve"> Action: Create DataBase will connect to the local DataBase and initialize them then store the data. </w:t>
      </w:r>
    </w:p>
    <w:p w14:paraId="6C0B8195" w14:textId="1F60E210" w:rsidR="005A2E69" w:rsidRDefault="005A2E69" w:rsidP="005A2E69">
      <w:pPr>
        <w:tabs>
          <w:tab w:val="left" w:pos="2700"/>
        </w:tabs>
        <w:jc w:val="both"/>
      </w:pPr>
      <w:r>
        <w:t xml:space="preserve"> Requirement: Citizen's Information.</w:t>
      </w:r>
    </w:p>
    <w:p w14:paraId="41934899" w14:textId="672384A7" w:rsidR="00751D4C" w:rsidRDefault="00751D4C" w:rsidP="00751D4C">
      <w:pPr>
        <w:jc w:val="both"/>
      </w:pPr>
      <w:r>
        <w:t xml:space="preserve"> Pre Condition: </w:t>
      </w:r>
      <w:r w:rsidR="007F5614">
        <w:t>W</w:t>
      </w:r>
      <w:r>
        <w:t>ill check if there is someone with the same id number or name.</w:t>
      </w:r>
    </w:p>
    <w:p w14:paraId="2EB2C738" w14:textId="5DACD8BD" w:rsidR="00751D4C" w:rsidRDefault="00751D4C" w:rsidP="00751D4C">
      <w:pPr>
        <w:jc w:val="both"/>
      </w:pPr>
      <w:r>
        <w:t xml:space="preserve"> Post Condition: </w:t>
      </w:r>
      <w:r w:rsidR="007F5614">
        <w:t>N</w:t>
      </w:r>
      <w:r>
        <w:t xml:space="preserve">one </w:t>
      </w:r>
    </w:p>
    <w:p w14:paraId="47D0D899" w14:textId="0B4EEC19" w:rsidR="00751D4C" w:rsidRDefault="00751D4C" w:rsidP="00751D4C">
      <w:pPr>
        <w:jc w:val="both"/>
      </w:pPr>
      <w:r>
        <w:t xml:space="preserve"> Outputs: </w:t>
      </w:r>
      <w:r w:rsidR="005A2E69">
        <w:t>N/a</w:t>
      </w:r>
    </w:p>
    <w:p w14:paraId="38CA2770" w14:textId="2ED80FC8" w:rsidR="00751D4C" w:rsidRDefault="00751D4C" w:rsidP="00751D4C">
      <w:pPr>
        <w:jc w:val="both"/>
      </w:pPr>
      <w:r>
        <w:t xml:space="preserve"> Error Handling: </w:t>
      </w:r>
      <w:r w:rsidR="007F5614">
        <w:t>I</w:t>
      </w:r>
      <w:r>
        <w:t>f the id and the name are stored in the system before the system the</w:t>
      </w:r>
      <w:r w:rsidR="007F5614">
        <w:t>y</w:t>
      </w:r>
      <w:r>
        <w:t xml:space="preserve"> ignore the new information and </w:t>
      </w:r>
      <w:r w:rsidRPr="00751D4C">
        <w:t>continues</w:t>
      </w:r>
      <w:r>
        <w:t xml:space="preserve">. </w:t>
      </w:r>
    </w:p>
    <w:p w14:paraId="32E644E0" w14:textId="6DC444BC" w:rsidR="00751D4C" w:rsidRDefault="00751D4C" w:rsidP="00751D4C"/>
    <w:p w14:paraId="1D8DCF58" w14:textId="64581DEF" w:rsidR="005A2E69" w:rsidRDefault="005A2E69" w:rsidP="00751D4C"/>
    <w:p w14:paraId="23815828" w14:textId="341FB373" w:rsidR="005A2E69" w:rsidRDefault="005A2E69" w:rsidP="00751D4C"/>
    <w:p w14:paraId="3F34101B" w14:textId="4B5AA0AB" w:rsidR="005A2E69" w:rsidRDefault="005A2E69" w:rsidP="00751D4C"/>
    <w:p w14:paraId="6ED2972F" w14:textId="1FFEE8D4" w:rsidR="005A2E69" w:rsidRDefault="005A2E69" w:rsidP="00751D4C"/>
    <w:p w14:paraId="1136BF25" w14:textId="77777777" w:rsidR="005A2E69" w:rsidRPr="00751D4C" w:rsidRDefault="005A2E69" w:rsidP="00751D4C"/>
    <w:p w14:paraId="7FA9D4A9" w14:textId="0BCAFD2A" w:rsidR="00E7098D" w:rsidRPr="008A7195" w:rsidRDefault="00751D4C" w:rsidP="004A2F2A">
      <w:pPr>
        <w:pStyle w:val="Heading3"/>
        <w:tabs>
          <w:tab w:val="left" w:pos="6497"/>
        </w:tabs>
        <w:jc w:val="both"/>
        <w:rPr>
          <w:rFonts w:asciiTheme="majorHAnsi" w:hAnsiTheme="majorHAnsi" w:cstheme="majorHAnsi"/>
          <w:b/>
          <w:bCs/>
          <w:i w:val="0"/>
          <w:iCs/>
          <w:sz w:val="24"/>
          <w:szCs w:val="24"/>
        </w:rPr>
      </w:pPr>
      <w:r w:rsidRPr="008A7195">
        <w:rPr>
          <w:sz w:val="22"/>
          <w:szCs w:val="22"/>
        </w:rPr>
        <w:lastRenderedPageBreak/>
        <w:t xml:space="preserve"> </w:t>
      </w:r>
      <w:bookmarkStart w:id="126" w:name="_Toc53513507"/>
      <w:bookmarkStart w:id="127" w:name="_Toc53513582"/>
      <w:r w:rsidR="004A2F2A" w:rsidRPr="008A7195">
        <w:rPr>
          <w:rFonts w:asciiTheme="majorHAnsi" w:hAnsiTheme="majorHAnsi" w:cstheme="majorHAnsi"/>
          <w:b/>
          <w:bCs/>
          <w:i w:val="0"/>
          <w:iCs/>
          <w:sz w:val="22"/>
          <w:szCs w:val="22"/>
        </w:rPr>
        <w:t>FR</w:t>
      </w:r>
      <w:r w:rsidR="008D72CC" w:rsidRPr="008A7195">
        <w:rPr>
          <w:rFonts w:asciiTheme="majorHAnsi" w:hAnsiTheme="majorHAnsi" w:cstheme="majorHAnsi"/>
          <w:b/>
          <w:bCs/>
          <w:i w:val="0"/>
          <w:iCs/>
          <w:sz w:val="22"/>
          <w:szCs w:val="22"/>
        </w:rPr>
        <w:t>2</w:t>
      </w:r>
      <w:r w:rsidR="004A2F2A" w:rsidRPr="008A7195">
        <w:rPr>
          <w:rFonts w:asciiTheme="majorHAnsi" w:hAnsiTheme="majorHAnsi" w:cstheme="majorHAnsi"/>
          <w:b/>
          <w:bCs/>
          <w:i w:val="0"/>
          <w:iCs/>
          <w:sz w:val="22"/>
          <w:szCs w:val="22"/>
        </w:rPr>
        <w:t xml:space="preserve">: </w:t>
      </w:r>
      <w:r w:rsidR="008D72CC" w:rsidRPr="008A7195">
        <w:rPr>
          <w:rFonts w:asciiTheme="majorHAnsi" w:hAnsiTheme="majorHAnsi" w:cstheme="majorHAnsi"/>
          <w:b/>
          <w:bCs/>
          <w:i w:val="0"/>
          <w:iCs/>
          <w:sz w:val="22"/>
          <w:szCs w:val="22"/>
        </w:rPr>
        <w:t>User type</w:t>
      </w:r>
      <w:bookmarkEnd w:id="126"/>
      <w:bookmarkEnd w:id="127"/>
    </w:p>
    <w:p w14:paraId="5E436334" w14:textId="20AF70DC" w:rsidR="00751D4C" w:rsidRDefault="005A2E69" w:rsidP="00751D4C">
      <w:pPr>
        <w:jc w:val="both"/>
      </w:pPr>
      <w:r>
        <w:t xml:space="preserve"> Function</w:t>
      </w:r>
      <w:r w:rsidR="00751D4C">
        <w:t>:</w:t>
      </w:r>
      <w:r>
        <w:t xml:space="preserve"> User Type: to know which type of access is the user.</w:t>
      </w:r>
    </w:p>
    <w:p w14:paraId="5109B006" w14:textId="4AFC5CBF" w:rsidR="005A2E69" w:rsidRDefault="005A2E69" w:rsidP="005A2E69">
      <w:pPr>
        <w:jc w:val="both"/>
      </w:pPr>
      <w:r>
        <w:t xml:space="preserve"> Description: The system shall allow users which type to chose of the user between the citizens and the employees</w:t>
      </w:r>
    </w:p>
    <w:p w14:paraId="5A41AE50" w14:textId="0FCBA500" w:rsidR="00751D4C" w:rsidRDefault="00751D4C" w:rsidP="00751D4C">
      <w:pPr>
        <w:jc w:val="both"/>
      </w:pPr>
      <w:r>
        <w:t xml:space="preserve"> Inputs: </w:t>
      </w:r>
      <w:r w:rsidR="005A2E69">
        <w:t>None</w:t>
      </w:r>
    </w:p>
    <w:p w14:paraId="47087FE2" w14:textId="2EA08911" w:rsidR="005A2E69" w:rsidRDefault="005A2E69" w:rsidP="00751D4C">
      <w:pPr>
        <w:jc w:val="both"/>
      </w:pPr>
      <w:r>
        <w:t xml:space="preserve"> Source: mouse.</w:t>
      </w:r>
    </w:p>
    <w:p w14:paraId="51D959E0" w14:textId="77777777" w:rsidR="005A2E69" w:rsidRDefault="00751D4C" w:rsidP="005A2E69">
      <w:pPr>
        <w:jc w:val="both"/>
      </w:pPr>
      <w:r>
        <w:t xml:space="preserve"> Action: </w:t>
      </w:r>
      <w:r w:rsidR="007F5614">
        <w:t>T</w:t>
      </w:r>
      <w:r>
        <w:t xml:space="preserve">he system will save the user type to </w:t>
      </w:r>
      <w:r w:rsidRPr="00751D4C">
        <w:t>connect</w:t>
      </w:r>
      <w:r>
        <w:t xml:space="preserve"> to the database.</w:t>
      </w:r>
    </w:p>
    <w:p w14:paraId="1A59C11E" w14:textId="74A18332" w:rsidR="005A2E69" w:rsidRDefault="005A2E69" w:rsidP="005A2E69">
      <w:pPr>
        <w:tabs>
          <w:tab w:val="left" w:pos="2700"/>
        </w:tabs>
        <w:jc w:val="both"/>
      </w:pPr>
      <w:r>
        <w:t xml:space="preserve"> Requirement: N/A </w:t>
      </w:r>
    </w:p>
    <w:p w14:paraId="4F0C7695" w14:textId="0DFA2E92" w:rsidR="00751D4C" w:rsidRDefault="00751D4C" w:rsidP="005A2E69">
      <w:pPr>
        <w:jc w:val="both"/>
      </w:pPr>
      <w:r>
        <w:t xml:space="preserve"> Pre Condition: none</w:t>
      </w:r>
    </w:p>
    <w:p w14:paraId="2C2E108A" w14:textId="2913899B" w:rsidR="00751D4C" w:rsidRDefault="00751D4C" w:rsidP="00751D4C">
      <w:pPr>
        <w:jc w:val="both"/>
      </w:pPr>
      <w:r>
        <w:t xml:space="preserve"> Post Condition: </w:t>
      </w:r>
      <w:r w:rsidR="007F5614">
        <w:t>T</w:t>
      </w:r>
      <w:r>
        <w:t xml:space="preserve">o check if the visitor chooses from the </w:t>
      </w:r>
      <w:r w:rsidRPr="00751D4C">
        <w:t>choices</w:t>
      </w:r>
      <w:r>
        <w:t>.</w:t>
      </w:r>
    </w:p>
    <w:p w14:paraId="7E3D52E0" w14:textId="17FCA76A" w:rsidR="00751D4C" w:rsidRDefault="00751D4C" w:rsidP="00751D4C">
      <w:pPr>
        <w:jc w:val="both"/>
      </w:pPr>
      <w:r>
        <w:t xml:space="preserve"> Outputs: none</w:t>
      </w:r>
    </w:p>
    <w:p w14:paraId="11A145ED" w14:textId="6E332CD0" w:rsidR="00751D4C" w:rsidRDefault="00751D4C" w:rsidP="00751D4C">
      <w:pPr>
        <w:jc w:val="both"/>
      </w:pPr>
      <w:r>
        <w:t xml:space="preserve"> Error Handling: </w:t>
      </w:r>
      <w:r w:rsidR="007F5614">
        <w:t>I</w:t>
      </w:r>
      <w:r>
        <w:t xml:space="preserve">f the visitor didn’t choose form choices they will not be able to </w:t>
      </w:r>
      <w:r w:rsidRPr="00751D4C">
        <w:t>proceed</w:t>
      </w:r>
      <w:r>
        <w:t xml:space="preserve"> to the next page. They have to choose.</w:t>
      </w:r>
    </w:p>
    <w:p w14:paraId="32E9ADB1" w14:textId="77777777" w:rsidR="008D72CC" w:rsidRPr="00751D4C" w:rsidRDefault="008D72CC" w:rsidP="00751D4C"/>
    <w:p w14:paraId="4D694050" w14:textId="70362B8B" w:rsidR="00E7098D" w:rsidRPr="006E48C2" w:rsidRDefault="008D72CC" w:rsidP="008D72CC">
      <w:pPr>
        <w:pStyle w:val="Heading3"/>
        <w:tabs>
          <w:tab w:val="left" w:pos="6497"/>
        </w:tabs>
        <w:jc w:val="both"/>
        <w:rPr>
          <w:rFonts w:asciiTheme="majorHAnsi" w:hAnsiTheme="majorHAnsi" w:cstheme="majorHAnsi"/>
          <w:b/>
          <w:bCs/>
          <w:i w:val="0"/>
          <w:iCs/>
          <w:sz w:val="24"/>
          <w:szCs w:val="24"/>
        </w:rPr>
      </w:pPr>
      <w:bookmarkStart w:id="128" w:name="_Toc53513508"/>
      <w:bookmarkStart w:id="129" w:name="_Toc53513583"/>
      <w:r w:rsidRPr="006E48C2">
        <w:rPr>
          <w:rFonts w:asciiTheme="majorHAnsi" w:hAnsiTheme="majorHAnsi" w:cstheme="majorHAnsi"/>
          <w:b/>
          <w:bCs/>
          <w:i w:val="0"/>
          <w:iCs/>
          <w:sz w:val="22"/>
          <w:szCs w:val="22"/>
        </w:rPr>
        <w:t>FR3:  Log in Page</w:t>
      </w:r>
      <w:bookmarkEnd w:id="128"/>
      <w:bookmarkEnd w:id="129"/>
    </w:p>
    <w:p w14:paraId="3D81A8FE" w14:textId="4A3EC0E8" w:rsidR="005A2E69" w:rsidRDefault="005A2E69" w:rsidP="005A2E69">
      <w:pPr>
        <w:jc w:val="both"/>
      </w:pPr>
      <w:r>
        <w:t xml:space="preserve"> Function</w:t>
      </w:r>
      <w:r w:rsidR="00751D4C">
        <w:t xml:space="preserve">: </w:t>
      </w:r>
      <w:r>
        <w:t>login page: to connect to the database.</w:t>
      </w:r>
    </w:p>
    <w:p w14:paraId="5352BE5A" w14:textId="2B2652DB" w:rsidR="005A2E69" w:rsidRDefault="005A2E69" w:rsidP="005A2E69">
      <w:pPr>
        <w:jc w:val="both"/>
      </w:pPr>
      <w:r>
        <w:t xml:space="preserve"> Description: The system should able users to enter the username and the password.</w:t>
      </w:r>
    </w:p>
    <w:p w14:paraId="1873DD09" w14:textId="78C99A44" w:rsidR="00751D4C" w:rsidRDefault="00751D4C" w:rsidP="005A2E69">
      <w:pPr>
        <w:jc w:val="both"/>
      </w:pPr>
      <w:r>
        <w:t xml:space="preserve"> Inputs: </w:t>
      </w:r>
      <w:r w:rsidR="007F5614">
        <w:t>U</w:t>
      </w:r>
      <w:r>
        <w:t>sername and Password.</w:t>
      </w:r>
    </w:p>
    <w:p w14:paraId="693016D7" w14:textId="1CEB56D9" w:rsidR="005A2E69" w:rsidRDefault="005A2E69" w:rsidP="005A2E69">
      <w:pPr>
        <w:jc w:val="both"/>
      </w:pPr>
      <w:r>
        <w:t xml:space="preserve"> Source: keyboard </w:t>
      </w:r>
    </w:p>
    <w:p w14:paraId="2FF36794" w14:textId="6C196CAB" w:rsidR="00751D4C" w:rsidRDefault="005A2E69" w:rsidP="00751D4C">
      <w:pPr>
        <w:jc w:val="both"/>
      </w:pPr>
      <w:r>
        <w:t xml:space="preserve"> </w:t>
      </w:r>
      <w:r w:rsidR="00751D4C">
        <w:t xml:space="preserve">Action: </w:t>
      </w:r>
      <w:r w:rsidR="007F5614">
        <w:t>A</w:t>
      </w:r>
      <w:r w:rsidR="00751D4C">
        <w:t>fter the username and Password the system will check in the database fo</w:t>
      </w:r>
      <w:r w:rsidR="007F5614">
        <w:t>r</w:t>
      </w:r>
      <w:r w:rsidR="00751D4C">
        <w:t xml:space="preserve"> the correct UserName and </w:t>
      </w:r>
      <w:r>
        <w:t xml:space="preserve">     </w:t>
      </w:r>
      <w:r w:rsidR="00751D4C">
        <w:t>Password.</w:t>
      </w:r>
    </w:p>
    <w:p w14:paraId="266ACE2A" w14:textId="5736B9B6" w:rsidR="005A2E69" w:rsidRDefault="005A2E69" w:rsidP="005A2E69">
      <w:pPr>
        <w:tabs>
          <w:tab w:val="left" w:pos="2700"/>
        </w:tabs>
        <w:jc w:val="both"/>
      </w:pPr>
      <w:r>
        <w:t xml:space="preserve"> Requirement: Type of user</w:t>
      </w:r>
    </w:p>
    <w:p w14:paraId="27D97348" w14:textId="72B6F66E" w:rsidR="00751D4C" w:rsidRDefault="00751D4C" w:rsidP="00751D4C">
      <w:pPr>
        <w:jc w:val="both"/>
      </w:pPr>
      <w:r>
        <w:t xml:space="preserve"> Pre Condition: </w:t>
      </w:r>
      <w:r w:rsidR="007F5614">
        <w:t>I</w:t>
      </w:r>
      <w:r>
        <w:t>f the username the password is not empty or ha</w:t>
      </w:r>
      <w:r w:rsidR="00E507D6">
        <w:t>s</w:t>
      </w:r>
      <w:r>
        <w:t xml:space="preserve"> spaces in them.</w:t>
      </w:r>
    </w:p>
    <w:p w14:paraId="5C2854D1" w14:textId="02068B26" w:rsidR="00751D4C" w:rsidRDefault="00751D4C" w:rsidP="00751D4C">
      <w:pPr>
        <w:jc w:val="both"/>
      </w:pPr>
      <w:r>
        <w:t xml:space="preserve"> Post Condition: </w:t>
      </w:r>
      <w:r w:rsidR="007F5614">
        <w:t>N</w:t>
      </w:r>
      <w:r>
        <w:t>one</w:t>
      </w:r>
    </w:p>
    <w:p w14:paraId="124AB098" w14:textId="41E4BB88" w:rsidR="00751D4C" w:rsidRPr="00751D4C" w:rsidRDefault="00751D4C" w:rsidP="00751D4C">
      <w:pPr>
        <w:jc w:val="both"/>
        <w:rPr>
          <w:b/>
          <w:bCs/>
        </w:rPr>
      </w:pPr>
      <w:r>
        <w:t xml:space="preserve"> Outputs: </w:t>
      </w:r>
      <w:r w:rsidR="00E507D6" w:rsidRPr="00E507D6">
        <w:t xml:space="preserve">successfully </w:t>
      </w:r>
      <w:r w:rsidR="00E507D6">
        <w:t xml:space="preserve">log in </w:t>
      </w:r>
    </w:p>
    <w:p w14:paraId="56656274" w14:textId="011B7EB6" w:rsidR="00751D4C" w:rsidRDefault="00751D4C" w:rsidP="00751D4C">
      <w:pPr>
        <w:jc w:val="both"/>
      </w:pPr>
      <w:r>
        <w:t xml:space="preserve"> Error Handling: if the username or the password </w:t>
      </w:r>
      <w:r w:rsidRPr="00751D4C">
        <w:t>didn't match</w:t>
      </w:r>
      <w:r>
        <w:t xml:space="preserve"> any username or password in the database the access</w:t>
      </w:r>
      <w:r w:rsidR="005A2E69">
        <w:t xml:space="preserve"> </w:t>
      </w:r>
      <w:r>
        <w:t xml:space="preserve">will be </w:t>
      </w:r>
      <w:r w:rsidRPr="00751D4C">
        <w:t>denied</w:t>
      </w:r>
      <w:r>
        <w:t>.</w:t>
      </w:r>
    </w:p>
    <w:p w14:paraId="708BE632" w14:textId="77777777" w:rsidR="00E7098D" w:rsidRPr="00751D4C" w:rsidRDefault="00E7098D" w:rsidP="00751D4C"/>
    <w:p w14:paraId="59D52729" w14:textId="6B1284DD" w:rsidR="00E7098D" w:rsidRPr="008A7195" w:rsidRDefault="008D72CC" w:rsidP="008D72CC">
      <w:pPr>
        <w:pStyle w:val="Heading3"/>
        <w:tabs>
          <w:tab w:val="left" w:pos="6497"/>
        </w:tabs>
        <w:jc w:val="both"/>
        <w:rPr>
          <w:rFonts w:asciiTheme="majorHAnsi" w:hAnsiTheme="majorHAnsi" w:cstheme="majorHAnsi"/>
          <w:b/>
          <w:bCs/>
          <w:i w:val="0"/>
          <w:iCs/>
          <w:sz w:val="24"/>
          <w:szCs w:val="24"/>
        </w:rPr>
      </w:pPr>
      <w:bookmarkStart w:id="130" w:name="_Toc53513509"/>
      <w:bookmarkStart w:id="131" w:name="_Toc53513584"/>
      <w:r w:rsidRPr="008A7195">
        <w:rPr>
          <w:rFonts w:asciiTheme="majorHAnsi" w:hAnsiTheme="majorHAnsi" w:cstheme="majorHAnsi"/>
          <w:b/>
          <w:bCs/>
          <w:i w:val="0"/>
          <w:iCs/>
          <w:sz w:val="22"/>
          <w:szCs w:val="22"/>
        </w:rPr>
        <w:t>FR4: Search Page</w:t>
      </w:r>
      <w:bookmarkEnd w:id="130"/>
      <w:bookmarkEnd w:id="131"/>
    </w:p>
    <w:p w14:paraId="3C184FBF" w14:textId="53177D4E" w:rsidR="00751D4C" w:rsidRDefault="005A2E69" w:rsidP="00751D4C">
      <w:pPr>
        <w:jc w:val="both"/>
      </w:pPr>
      <w:r>
        <w:t xml:space="preserve"> Function</w:t>
      </w:r>
      <w:r w:rsidR="00751D4C" w:rsidRPr="005A2E69">
        <w:t xml:space="preserve">: </w:t>
      </w:r>
      <w:r>
        <w:t xml:space="preserve"> Seach page: to find citizen information</w:t>
      </w:r>
      <w:r w:rsidR="00751D4C" w:rsidRPr="005A2E69">
        <w:t>.</w:t>
      </w:r>
    </w:p>
    <w:p w14:paraId="6DEDB7E5" w14:textId="7233711F" w:rsidR="005A2E69" w:rsidRPr="005A2E69" w:rsidRDefault="005A2E69" w:rsidP="005A2E69">
      <w:pPr>
        <w:jc w:val="both"/>
      </w:pPr>
      <w:r>
        <w:t xml:space="preserve"> Description: The system shall able</w:t>
      </w:r>
      <w:r w:rsidRPr="005A2E69">
        <w:t xml:space="preserve"> The employee</w:t>
      </w:r>
      <w:r>
        <w:t>s</w:t>
      </w:r>
      <w:r w:rsidRPr="005A2E69">
        <w:t xml:space="preserve"> </w:t>
      </w:r>
      <w:r>
        <w:t>to</w:t>
      </w:r>
      <w:r w:rsidRPr="005A2E69">
        <w:t xml:space="preserve"> enter the Citizen National ID Number.</w:t>
      </w:r>
    </w:p>
    <w:p w14:paraId="7D317D6D" w14:textId="1BBD1485" w:rsidR="00751D4C" w:rsidRDefault="00751D4C" w:rsidP="00751D4C">
      <w:pPr>
        <w:jc w:val="both"/>
      </w:pPr>
      <w:r w:rsidRPr="005A2E69">
        <w:t xml:space="preserve"> Inputs: Citizen National ID number</w:t>
      </w:r>
      <w:r w:rsidR="005A2E69">
        <w:t>.</w:t>
      </w:r>
    </w:p>
    <w:p w14:paraId="3FC8FDFF" w14:textId="2397067D" w:rsidR="005A2E69" w:rsidRPr="005A2E69" w:rsidRDefault="005A2E69" w:rsidP="00751D4C">
      <w:pPr>
        <w:jc w:val="both"/>
      </w:pPr>
      <w:r>
        <w:t xml:space="preserve"> Source: Citizens.</w:t>
      </w:r>
    </w:p>
    <w:p w14:paraId="6EA5B415" w14:textId="5813E806" w:rsidR="00751D4C" w:rsidRDefault="00751D4C" w:rsidP="00751D4C">
      <w:pPr>
        <w:jc w:val="both"/>
      </w:pPr>
      <w:r w:rsidRPr="005A2E69">
        <w:t xml:space="preserve"> </w:t>
      </w:r>
      <w:bookmarkStart w:id="132" w:name="_Hlk53424596"/>
      <w:r w:rsidRPr="005A2E69">
        <w:t xml:space="preserve">Action: </w:t>
      </w:r>
      <w:r w:rsidR="007F5614" w:rsidRPr="005A2E69">
        <w:t>T</w:t>
      </w:r>
      <w:r w:rsidRPr="005A2E69">
        <w:t>he system will take the Entered Citizen National ID Number and will check if there the same Citizen National ID number in the database</w:t>
      </w:r>
    </w:p>
    <w:p w14:paraId="0EB906C0" w14:textId="6CA11E1B" w:rsidR="005A2E69" w:rsidRPr="005A2E69" w:rsidRDefault="005A2E69" w:rsidP="005A2E69">
      <w:pPr>
        <w:tabs>
          <w:tab w:val="left" w:pos="2700"/>
        </w:tabs>
        <w:jc w:val="both"/>
      </w:pPr>
      <w:r>
        <w:t>Requirement: Type of user</w:t>
      </w:r>
    </w:p>
    <w:p w14:paraId="65FA82A3" w14:textId="08085033" w:rsidR="00751D4C" w:rsidRPr="005A2E69" w:rsidRDefault="00751D4C" w:rsidP="00751D4C">
      <w:pPr>
        <w:jc w:val="both"/>
      </w:pPr>
      <w:r w:rsidRPr="005A2E69">
        <w:t xml:space="preserve"> Pre Condition: all information </w:t>
      </w:r>
      <w:r w:rsidR="00E7098D" w:rsidRPr="005A2E69">
        <w:t>must</w:t>
      </w:r>
      <w:r w:rsidRPr="005A2E69">
        <w:t xml:space="preserve"> be all numbers</w:t>
      </w:r>
      <w:r w:rsidR="00E7098D" w:rsidRPr="005A2E69">
        <w:t>, to check what type of employee the user is.</w:t>
      </w:r>
    </w:p>
    <w:p w14:paraId="56728E8A" w14:textId="14907225" w:rsidR="00751D4C" w:rsidRPr="005A2E69" w:rsidRDefault="00751D4C" w:rsidP="00751D4C">
      <w:pPr>
        <w:jc w:val="both"/>
      </w:pPr>
      <w:r w:rsidRPr="005A2E69">
        <w:t xml:space="preserve"> Post Condition:  </w:t>
      </w:r>
      <w:r w:rsidR="00E7098D" w:rsidRPr="005A2E69">
        <w:t xml:space="preserve">to check if the information is just what the employee has access to </w:t>
      </w:r>
      <w:bookmarkEnd w:id="132"/>
    </w:p>
    <w:p w14:paraId="03D3307C" w14:textId="59BD75F4" w:rsidR="00751D4C" w:rsidRPr="005A2E69" w:rsidRDefault="00751D4C" w:rsidP="00751D4C">
      <w:pPr>
        <w:jc w:val="both"/>
      </w:pPr>
      <w:r w:rsidRPr="005A2E69">
        <w:t xml:space="preserve"> Outputs: </w:t>
      </w:r>
      <w:r w:rsidR="007F5614" w:rsidRPr="005A2E69">
        <w:t>C</w:t>
      </w:r>
      <w:r w:rsidRPr="005A2E69">
        <w:t>iti</w:t>
      </w:r>
      <w:r w:rsidR="00E7098D" w:rsidRPr="005A2E69">
        <w:t>z</w:t>
      </w:r>
      <w:r w:rsidRPr="005A2E69">
        <w:t>en inform</w:t>
      </w:r>
      <w:r w:rsidR="00E7098D" w:rsidRPr="005A2E69">
        <w:t>atio</w:t>
      </w:r>
      <w:r w:rsidRPr="005A2E69">
        <w:t>n</w:t>
      </w:r>
    </w:p>
    <w:p w14:paraId="57F7AB2F" w14:textId="393819A4" w:rsidR="00751D4C" w:rsidRPr="005A2E69" w:rsidRDefault="00751D4C" w:rsidP="00751D4C">
      <w:pPr>
        <w:jc w:val="both"/>
      </w:pPr>
      <w:r w:rsidRPr="005A2E69">
        <w:t xml:space="preserve"> Error Handling: </w:t>
      </w:r>
      <w:r w:rsidR="00E7098D" w:rsidRPr="005A2E69">
        <w:t xml:space="preserve">if the entered information is not all numbers the system will not continue and </w:t>
      </w:r>
    </w:p>
    <w:p w14:paraId="3DC73CA9" w14:textId="77777777" w:rsidR="00751D4C" w:rsidRPr="00751D4C" w:rsidRDefault="00751D4C" w:rsidP="00751D4C"/>
    <w:p w14:paraId="614C3186" w14:textId="14611294" w:rsidR="00E7098D" w:rsidRPr="008A7195" w:rsidRDefault="008D72CC" w:rsidP="008D72CC">
      <w:pPr>
        <w:pStyle w:val="Heading3"/>
        <w:tabs>
          <w:tab w:val="left" w:pos="6497"/>
        </w:tabs>
        <w:jc w:val="both"/>
        <w:rPr>
          <w:rFonts w:asciiTheme="majorHAnsi" w:hAnsiTheme="majorHAnsi" w:cstheme="majorHAnsi"/>
          <w:b/>
          <w:bCs/>
          <w:i w:val="0"/>
          <w:iCs/>
          <w:sz w:val="24"/>
          <w:szCs w:val="24"/>
        </w:rPr>
      </w:pPr>
      <w:bookmarkStart w:id="133" w:name="_Toc53513510"/>
      <w:bookmarkStart w:id="134" w:name="_Toc53513585"/>
      <w:r w:rsidRPr="008A7195">
        <w:rPr>
          <w:rFonts w:asciiTheme="majorHAnsi" w:hAnsiTheme="majorHAnsi" w:cstheme="majorHAnsi"/>
          <w:b/>
          <w:bCs/>
          <w:i w:val="0"/>
          <w:iCs/>
          <w:sz w:val="22"/>
          <w:szCs w:val="22"/>
        </w:rPr>
        <w:t>FR5: Profile information</w:t>
      </w:r>
      <w:bookmarkEnd w:id="133"/>
      <w:bookmarkEnd w:id="134"/>
      <w:r w:rsidRPr="008A7195">
        <w:rPr>
          <w:rFonts w:asciiTheme="majorHAnsi" w:hAnsiTheme="majorHAnsi" w:cstheme="majorHAnsi"/>
          <w:b/>
          <w:bCs/>
          <w:i w:val="0"/>
          <w:iCs/>
          <w:sz w:val="22"/>
          <w:szCs w:val="22"/>
        </w:rPr>
        <w:t xml:space="preserve"> </w:t>
      </w:r>
    </w:p>
    <w:p w14:paraId="298EC220" w14:textId="12CBDAF6" w:rsidR="00751D4C" w:rsidRDefault="005A2E69" w:rsidP="00751D4C">
      <w:pPr>
        <w:jc w:val="both"/>
      </w:pPr>
      <w:r>
        <w:t xml:space="preserve"> Function</w:t>
      </w:r>
      <w:r w:rsidR="00751D4C" w:rsidRPr="005A2E69">
        <w:t>:</w:t>
      </w:r>
      <w:r w:rsidR="00E7098D" w:rsidRPr="005A2E69">
        <w:t xml:space="preserve"> </w:t>
      </w:r>
      <w:r w:rsidR="007F5614" w:rsidRPr="005A2E69">
        <w:t>T</w:t>
      </w:r>
      <w:r w:rsidR="00E7098D" w:rsidRPr="005A2E69">
        <w:t xml:space="preserve">he system </w:t>
      </w:r>
      <w:r w:rsidR="007F5614" w:rsidRPr="005A2E69">
        <w:t>should be able the</w:t>
      </w:r>
      <w:r w:rsidR="00E7098D" w:rsidRPr="005A2E69">
        <w:t xml:space="preserve"> employee to see a citizen profile </w:t>
      </w:r>
    </w:p>
    <w:p w14:paraId="688674C0" w14:textId="071A30B9" w:rsidR="005A2E69" w:rsidRPr="005A2E69" w:rsidRDefault="005A2E69" w:rsidP="005A2E69">
      <w:pPr>
        <w:tabs>
          <w:tab w:val="left" w:pos="2700"/>
        </w:tabs>
        <w:jc w:val="both"/>
        <w:rPr>
          <w:rtl/>
        </w:rPr>
      </w:pPr>
      <w:r>
        <w:t xml:space="preserve"> Description: The system shall save information of the citizens.</w:t>
      </w:r>
    </w:p>
    <w:p w14:paraId="64BA1E6A" w14:textId="319BDA39" w:rsidR="00751D4C" w:rsidRDefault="00751D4C" w:rsidP="00751D4C">
      <w:pPr>
        <w:jc w:val="both"/>
      </w:pPr>
      <w:r w:rsidRPr="005A2E69">
        <w:t xml:space="preserve"> Inputs:</w:t>
      </w:r>
      <w:r w:rsidR="00E7098D" w:rsidRPr="005A2E69">
        <w:t xml:space="preserve"> </w:t>
      </w:r>
      <w:r w:rsidR="007F5614" w:rsidRPr="005A2E69">
        <w:t>N</w:t>
      </w:r>
      <w:r w:rsidR="00E7098D" w:rsidRPr="005A2E69">
        <w:t>one</w:t>
      </w:r>
    </w:p>
    <w:p w14:paraId="430F81CB" w14:textId="3B7A8915" w:rsidR="005A2E69" w:rsidRPr="005A2E69" w:rsidRDefault="005A2E69" w:rsidP="00751D4C">
      <w:pPr>
        <w:jc w:val="both"/>
      </w:pPr>
      <w:r>
        <w:t xml:space="preserve"> Source: Citizens</w:t>
      </w:r>
    </w:p>
    <w:p w14:paraId="532DABB6" w14:textId="7C0CE51F" w:rsidR="00751D4C" w:rsidRDefault="00751D4C" w:rsidP="00751D4C">
      <w:pPr>
        <w:jc w:val="both"/>
      </w:pPr>
      <w:r w:rsidRPr="005A2E69">
        <w:t xml:space="preserve"> Action:</w:t>
      </w:r>
      <w:r w:rsidR="00E7098D" w:rsidRPr="005A2E69">
        <w:t xml:space="preserve"> </w:t>
      </w:r>
      <w:r w:rsidR="007F5614" w:rsidRPr="005A2E69">
        <w:t>T</w:t>
      </w:r>
      <w:r w:rsidR="00E7098D" w:rsidRPr="005A2E69">
        <w:t>he system will connect to the database to find the information to be displayed on the screen.</w:t>
      </w:r>
    </w:p>
    <w:p w14:paraId="15BEC515" w14:textId="32FCB48C" w:rsidR="005A2E69" w:rsidRPr="005A2E69" w:rsidRDefault="005A2E69" w:rsidP="005A2E69">
      <w:pPr>
        <w:tabs>
          <w:tab w:val="left" w:pos="2700"/>
        </w:tabs>
        <w:jc w:val="both"/>
      </w:pPr>
      <w:r>
        <w:t>Requirement: Type of user</w:t>
      </w:r>
    </w:p>
    <w:p w14:paraId="1A2151D7" w14:textId="2456EAEC" w:rsidR="00751D4C" w:rsidRPr="005A2E69" w:rsidRDefault="00751D4C" w:rsidP="00751D4C">
      <w:pPr>
        <w:jc w:val="both"/>
      </w:pPr>
      <w:r w:rsidRPr="005A2E69">
        <w:t xml:space="preserve"> Pre Condition:</w:t>
      </w:r>
      <w:r w:rsidR="00E7098D" w:rsidRPr="005A2E69">
        <w:t xml:space="preserve"> </w:t>
      </w:r>
      <w:r w:rsidR="00EB210E" w:rsidRPr="005A2E69">
        <w:t>T</w:t>
      </w:r>
      <w:r w:rsidR="00E7098D" w:rsidRPr="005A2E69">
        <w:t>o check if the employee has access to the database and to check that type of employee the user is.</w:t>
      </w:r>
    </w:p>
    <w:p w14:paraId="0B4D6E17" w14:textId="3042EAC5" w:rsidR="00751D4C" w:rsidRPr="005A2E69" w:rsidRDefault="00751D4C" w:rsidP="00751D4C">
      <w:pPr>
        <w:jc w:val="both"/>
      </w:pPr>
      <w:r w:rsidRPr="005A2E69">
        <w:t xml:space="preserve"> Post Condition:</w:t>
      </w:r>
      <w:r w:rsidR="00E7098D" w:rsidRPr="005A2E69">
        <w:t xml:space="preserve"> </w:t>
      </w:r>
      <w:r w:rsidR="00EB210E" w:rsidRPr="005A2E69">
        <w:t>T</w:t>
      </w:r>
      <w:r w:rsidR="00E7098D" w:rsidRPr="005A2E69">
        <w:t>o check only the correct information has been displayed on the screen base on employee access.</w:t>
      </w:r>
    </w:p>
    <w:p w14:paraId="348518AF" w14:textId="4D025DF7" w:rsidR="00751D4C" w:rsidRPr="005A2E69" w:rsidRDefault="00751D4C" w:rsidP="00751D4C">
      <w:pPr>
        <w:jc w:val="both"/>
      </w:pPr>
      <w:r w:rsidRPr="005A2E69">
        <w:t xml:space="preserve"> Outputs:</w:t>
      </w:r>
      <w:r w:rsidR="00E7098D" w:rsidRPr="005A2E69">
        <w:t xml:space="preserve"> </w:t>
      </w:r>
      <w:r w:rsidR="007F5614" w:rsidRPr="005A2E69">
        <w:t>I</w:t>
      </w:r>
      <w:r w:rsidR="00E7098D" w:rsidRPr="005A2E69">
        <w:t>nformation on a citizen.</w:t>
      </w:r>
    </w:p>
    <w:p w14:paraId="7110D17B" w14:textId="0146E826" w:rsidR="00751D4C" w:rsidRPr="005A2E69" w:rsidRDefault="00751D4C" w:rsidP="00751D4C">
      <w:pPr>
        <w:jc w:val="both"/>
      </w:pPr>
      <w:r w:rsidRPr="005A2E69">
        <w:lastRenderedPageBreak/>
        <w:t xml:space="preserve"> Error Handling:</w:t>
      </w:r>
      <w:r w:rsidR="00E7098D" w:rsidRPr="005A2E69">
        <w:t xml:space="preserve"> if the incorrect information will is displayed the system will ask to enter the national id number again.</w:t>
      </w:r>
    </w:p>
    <w:p w14:paraId="7E6FB843" w14:textId="77777777" w:rsidR="00EB210E" w:rsidRPr="00751D4C" w:rsidRDefault="00EB210E" w:rsidP="00751D4C"/>
    <w:p w14:paraId="1DFD71BA" w14:textId="197F526C" w:rsidR="00E7098D" w:rsidRPr="005A2E69" w:rsidRDefault="008D72CC" w:rsidP="005A2E69">
      <w:pPr>
        <w:pStyle w:val="Heading3"/>
        <w:tabs>
          <w:tab w:val="left" w:pos="6497"/>
        </w:tabs>
        <w:jc w:val="both"/>
        <w:rPr>
          <w:rFonts w:asciiTheme="majorHAnsi" w:hAnsiTheme="majorHAnsi" w:cstheme="majorHAnsi"/>
          <w:b/>
          <w:bCs/>
          <w:i w:val="0"/>
          <w:iCs/>
          <w:sz w:val="24"/>
          <w:szCs w:val="24"/>
        </w:rPr>
      </w:pPr>
      <w:bookmarkStart w:id="135" w:name="_Toc53513511"/>
      <w:bookmarkStart w:id="136" w:name="_Toc53513586"/>
      <w:r w:rsidRPr="008A7195">
        <w:rPr>
          <w:rFonts w:asciiTheme="majorHAnsi" w:hAnsiTheme="majorHAnsi" w:cstheme="majorHAnsi"/>
          <w:b/>
          <w:bCs/>
          <w:i w:val="0"/>
          <w:iCs/>
          <w:sz w:val="22"/>
          <w:szCs w:val="22"/>
        </w:rPr>
        <w:t>FR6: Forget Password</w:t>
      </w:r>
      <w:bookmarkEnd w:id="135"/>
      <w:bookmarkEnd w:id="136"/>
    </w:p>
    <w:p w14:paraId="55F244F7" w14:textId="5D386F19" w:rsidR="00751D4C" w:rsidRDefault="005A2E69" w:rsidP="00751D4C">
      <w:pPr>
        <w:jc w:val="both"/>
      </w:pPr>
      <w:r>
        <w:t xml:space="preserve"> Function: Forget the password: reset the password if the user.</w:t>
      </w:r>
    </w:p>
    <w:p w14:paraId="744E4A46" w14:textId="141205BB" w:rsidR="005A2E69" w:rsidRPr="005A2E69" w:rsidRDefault="005A2E69" w:rsidP="005A2E69">
      <w:pPr>
        <w:tabs>
          <w:tab w:val="left" w:pos="2700"/>
        </w:tabs>
        <w:jc w:val="both"/>
      </w:pPr>
      <w:r>
        <w:t xml:space="preserve"> Description: </w:t>
      </w:r>
      <w:r w:rsidRPr="005A2E69">
        <w:t>The System shall reset the password if the user forgets the password.</w:t>
      </w:r>
    </w:p>
    <w:p w14:paraId="4A4C9504" w14:textId="66E9C42B" w:rsidR="00751D4C" w:rsidRDefault="00751D4C" w:rsidP="00751D4C">
      <w:pPr>
        <w:jc w:val="both"/>
      </w:pPr>
      <w:r w:rsidRPr="005A2E69">
        <w:t xml:space="preserve"> Inputs:</w:t>
      </w:r>
      <w:r w:rsidR="00E7098D" w:rsidRPr="005A2E69">
        <w:t xml:space="preserve"> </w:t>
      </w:r>
      <w:r w:rsidR="00EB210E" w:rsidRPr="005A2E69">
        <w:t>U</w:t>
      </w:r>
      <w:r w:rsidR="00E7098D" w:rsidRPr="005A2E69">
        <w:t>sername, Email.</w:t>
      </w:r>
    </w:p>
    <w:p w14:paraId="311781C9" w14:textId="2667B1F7" w:rsidR="005A2E69" w:rsidRPr="005A2E69" w:rsidRDefault="005A2E69" w:rsidP="00751D4C">
      <w:pPr>
        <w:jc w:val="both"/>
      </w:pPr>
      <w:r>
        <w:t xml:space="preserve"> Source: N/A</w:t>
      </w:r>
    </w:p>
    <w:p w14:paraId="76FD99C2" w14:textId="4D167AFB" w:rsidR="00751D4C" w:rsidRDefault="00751D4C" w:rsidP="00751D4C">
      <w:pPr>
        <w:jc w:val="both"/>
      </w:pPr>
      <w:r w:rsidRPr="005A2E69">
        <w:t xml:space="preserve"> Action:</w:t>
      </w:r>
      <w:r w:rsidR="00E7098D" w:rsidRPr="005A2E69">
        <w:t xml:space="preserve"> </w:t>
      </w:r>
      <w:r w:rsidR="00EB210E" w:rsidRPr="005A2E69">
        <w:t>T</w:t>
      </w:r>
      <w:r w:rsidR="00E7098D" w:rsidRPr="005A2E69">
        <w:t xml:space="preserve">he system will </w:t>
      </w:r>
      <w:r w:rsidR="005A2E69">
        <w:t>rest the password if the user forgets it</w:t>
      </w:r>
      <w:r w:rsidR="00E7098D" w:rsidRPr="005A2E69">
        <w:t xml:space="preserve">. </w:t>
      </w:r>
    </w:p>
    <w:p w14:paraId="5D546972" w14:textId="5721C8F0" w:rsidR="005A2E69" w:rsidRPr="005A2E69" w:rsidRDefault="005A2E69" w:rsidP="005A2E69">
      <w:pPr>
        <w:tabs>
          <w:tab w:val="left" w:pos="2700"/>
        </w:tabs>
        <w:jc w:val="both"/>
      </w:pPr>
      <w:r>
        <w:t>Requirement: Type of user</w:t>
      </w:r>
    </w:p>
    <w:p w14:paraId="7A00A979" w14:textId="014EA38C" w:rsidR="00751D4C" w:rsidRPr="005A2E69" w:rsidRDefault="00751D4C" w:rsidP="00751D4C">
      <w:pPr>
        <w:jc w:val="both"/>
      </w:pPr>
      <w:r w:rsidRPr="005A2E69">
        <w:t xml:space="preserve"> Pre Condition:</w:t>
      </w:r>
      <w:r w:rsidR="00E7098D" w:rsidRPr="005A2E69">
        <w:t xml:space="preserve"> </w:t>
      </w:r>
      <w:r w:rsidR="00EB210E" w:rsidRPr="005A2E69">
        <w:t>T</w:t>
      </w:r>
      <w:r w:rsidR="00E7098D" w:rsidRPr="005A2E69">
        <w:t>o check if an email has the right domain name.</w:t>
      </w:r>
    </w:p>
    <w:p w14:paraId="06728CDC" w14:textId="2A07F15B" w:rsidR="00751D4C" w:rsidRPr="005A2E69" w:rsidRDefault="00751D4C" w:rsidP="00751D4C">
      <w:pPr>
        <w:jc w:val="both"/>
      </w:pPr>
      <w:r w:rsidRPr="005A2E69">
        <w:t xml:space="preserve"> Post Condition: </w:t>
      </w:r>
      <w:r w:rsidR="00EB210E" w:rsidRPr="005A2E69">
        <w:t>T</w:t>
      </w:r>
      <w:r w:rsidR="00E7098D" w:rsidRPr="005A2E69">
        <w:t>o check if the password is different than the one in the past.</w:t>
      </w:r>
    </w:p>
    <w:p w14:paraId="739277CF" w14:textId="09D082BD" w:rsidR="00751D4C" w:rsidRPr="005A2E69" w:rsidRDefault="00751D4C" w:rsidP="00751D4C">
      <w:pPr>
        <w:jc w:val="both"/>
      </w:pPr>
      <w:r w:rsidRPr="005A2E69">
        <w:t xml:space="preserve"> Outputs:</w:t>
      </w:r>
      <w:r w:rsidR="00E7098D" w:rsidRPr="005A2E69">
        <w:t xml:space="preserve"> </w:t>
      </w:r>
      <w:r w:rsidR="00EB210E" w:rsidRPr="005A2E69">
        <w:t>N</w:t>
      </w:r>
      <w:r w:rsidR="00E7098D" w:rsidRPr="005A2E69">
        <w:t>ew password</w:t>
      </w:r>
    </w:p>
    <w:p w14:paraId="3C8F0652" w14:textId="7C49FEC6" w:rsidR="00751D4C" w:rsidRDefault="00751D4C" w:rsidP="005A2E69">
      <w:pPr>
        <w:jc w:val="both"/>
      </w:pPr>
      <w:r w:rsidRPr="005A2E69">
        <w:t xml:space="preserve"> Error Handling:</w:t>
      </w:r>
      <w:r w:rsidR="00E7098D" w:rsidRPr="005A2E69">
        <w:t xml:space="preserve"> </w:t>
      </w:r>
      <w:r w:rsidR="00EB210E" w:rsidRPr="005A2E69">
        <w:t>I</w:t>
      </w:r>
      <w:r w:rsidR="00E7098D" w:rsidRPr="005A2E69">
        <w:t>f the password is not different, the system will ask for a diffract password.</w:t>
      </w:r>
    </w:p>
    <w:p w14:paraId="3DBFF9C6" w14:textId="77777777" w:rsidR="005A2E69" w:rsidRPr="00751D4C" w:rsidRDefault="005A2E69" w:rsidP="005A2E69">
      <w:pPr>
        <w:jc w:val="both"/>
      </w:pPr>
    </w:p>
    <w:p w14:paraId="1150221E" w14:textId="32012FC5" w:rsidR="00E7098D" w:rsidRPr="008A7195" w:rsidRDefault="008D72CC" w:rsidP="008D72CC">
      <w:pPr>
        <w:pStyle w:val="Heading3"/>
        <w:tabs>
          <w:tab w:val="left" w:pos="6497"/>
        </w:tabs>
        <w:jc w:val="both"/>
        <w:rPr>
          <w:rFonts w:asciiTheme="majorHAnsi" w:hAnsiTheme="majorHAnsi" w:cstheme="majorHAnsi"/>
          <w:b/>
          <w:bCs/>
          <w:i w:val="0"/>
          <w:iCs/>
          <w:sz w:val="24"/>
          <w:szCs w:val="24"/>
        </w:rPr>
      </w:pPr>
      <w:bookmarkStart w:id="137" w:name="_Toc53513512"/>
      <w:bookmarkStart w:id="138" w:name="_Toc53513587"/>
      <w:r w:rsidRPr="008A7195">
        <w:rPr>
          <w:rFonts w:asciiTheme="majorHAnsi" w:hAnsiTheme="majorHAnsi" w:cstheme="majorHAnsi"/>
          <w:b/>
          <w:bCs/>
          <w:i w:val="0"/>
          <w:iCs/>
          <w:sz w:val="22"/>
          <w:szCs w:val="22"/>
        </w:rPr>
        <w:t>FR7: View Profile</w:t>
      </w:r>
      <w:bookmarkEnd w:id="137"/>
      <w:bookmarkEnd w:id="138"/>
      <w:r w:rsidRPr="008A7195">
        <w:rPr>
          <w:rFonts w:asciiTheme="majorHAnsi" w:hAnsiTheme="majorHAnsi" w:cstheme="majorHAnsi"/>
          <w:b/>
          <w:bCs/>
          <w:i w:val="0"/>
          <w:iCs/>
          <w:sz w:val="22"/>
          <w:szCs w:val="22"/>
        </w:rPr>
        <w:t xml:space="preserve"> </w:t>
      </w:r>
    </w:p>
    <w:p w14:paraId="63FC3C5F" w14:textId="4F24092E" w:rsidR="00E7098D" w:rsidRPr="00E7098D" w:rsidRDefault="00E7098D" w:rsidP="00E7098D"/>
    <w:p w14:paraId="190CBA01" w14:textId="14CDB8D7" w:rsidR="00751D4C" w:rsidRDefault="005A2E69" w:rsidP="00E7098D">
      <w:pPr>
        <w:tabs>
          <w:tab w:val="left" w:pos="5220"/>
        </w:tabs>
        <w:jc w:val="both"/>
      </w:pPr>
      <w:r>
        <w:t xml:space="preserve"> Function</w:t>
      </w:r>
      <w:r w:rsidR="00751D4C" w:rsidRPr="005A2E69">
        <w:t>:</w:t>
      </w:r>
      <w:r>
        <w:t xml:space="preserve"> View profile: to display profile information</w:t>
      </w:r>
      <w:r w:rsidR="00E7098D" w:rsidRPr="005A2E69">
        <w:t>.</w:t>
      </w:r>
    </w:p>
    <w:p w14:paraId="2A241A1E" w14:textId="1862C9CC" w:rsidR="005A2E69" w:rsidRPr="005A2E69" w:rsidRDefault="005A2E69" w:rsidP="005A2E69">
      <w:pPr>
        <w:tabs>
          <w:tab w:val="left" w:pos="5220"/>
        </w:tabs>
        <w:jc w:val="both"/>
      </w:pPr>
      <w:r>
        <w:t xml:space="preserve"> Description: The system shall able </w:t>
      </w:r>
      <w:r w:rsidRPr="005A2E69">
        <w:t xml:space="preserve">The citizen </w:t>
      </w:r>
      <w:r>
        <w:t>to</w:t>
      </w:r>
      <w:r w:rsidRPr="005A2E69">
        <w:t xml:space="preserve"> view their information in their profile.</w:t>
      </w:r>
    </w:p>
    <w:p w14:paraId="18487A4E" w14:textId="5C654CFA" w:rsidR="00751D4C" w:rsidRDefault="00751D4C" w:rsidP="00751D4C">
      <w:pPr>
        <w:jc w:val="both"/>
      </w:pPr>
      <w:r w:rsidRPr="005A2E69">
        <w:t xml:space="preserve"> Inputs:</w:t>
      </w:r>
      <w:r w:rsidR="00E7098D" w:rsidRPr="005A2E69">
        <w:t xml:space="preserve"> </w:t>
      </w:r>
      <w:r w:rsidR="00EB210E" w:rsidRPr="005A2E69">
        <w:t>N</w:t>
      </w:r>
      <w:r w:rsidR="00E7098D" w:rsidRPr="005A2E69">
        <w:t>one</w:t>
      </w:r>
    </w:p>
    <w:p w14:paraId="3547089C" w14:textId="0D90CA34" w:rsidR="005A2E69" w:rsidRPr="005A2E69" w:rsidRDefault="005A2E69" w:rsidP="00751D4C">
      <w:pPr>
        <w:jc w:val="both"/>
      </w:pPr>
      <w:r>
        <w:t xml:space="preserve"> Source: Database</w:t>
      </w:r>
    </w:p>
    <w:p w14:paraId="2F88AFD2" w14:textId="67B8DEF3" w:rsidR="00751D4C" w:rsidRDefault="00751D4C" w:rsidP="00751D4C">
      <w:pPr>
        <w:jc w:val="both"/>
      </w:pPr>
      <w:r w:rsidRPr="005A2E69">
        <w:t xml:space="preserve"> Action:</w:t>
      </w:r>
      <w:r w:rsidR="00E7098D" w:rsidRPr="005A2E69">
        <w:t xml:space="preserve"> </w:t>
      </w:r>
      <w:r w:rsidR="00EB210E" w:rsidRPr="005A2E69">
        <w:t>T</w:t>
      </w:r>
      <w:r w:rsidR="00E7098D" w:rsidRPr="005A2E69">
        <w:t>he system will display citizen information from the database.</w:t>
      </w:r>
    </w:p>
    <w:p w14:paraId="3A4DEFA9" w14:textId="45962056" w:rsidR="005A2E69" w:rsidRPr="005A2E69" w:rsidRDefault="005A2E69" w:rsidP="005A2E69">
      <w:pPr>
        <w:tabs>
          <w:tab w:val="left" w:pos="2700"/>
        </w:tabs>
        <w:jc w:val="both"/>
      </w:pPr>
      <w:r>
        <w:t>Requirement: Type of user</w:t>
      </w:r>
    </w:p>
    <w:p w14:paraId="2DC4B797" w14:textId="434470CE" w:rsidR="00E7098D" w:rsidRPr="005A2E69" w:rsidRDefault="00751D4C" w:rsidP="00E7098D">
      <w:pPr>
        <w:jc w:val="both"/>
      </w:pPr>
      <w:r w:rsidRPr="005A2E69">
        <w:t xml:space="preserve"> Pre Condition:</w:t>
      </w:r>
      <w:r w:rsidR="005A2E69">
        <w:t xml:space="preserve"> </w:t>
      </w:r>
      <w:r w:rsidR="00EB210E" w:rsidRPr="005A2E69">
        <w:t>T</w:t>
      </w:r>
      <w:r w:rsidR="00E7098D" w:rsidRPr="005A2E69">
        <w:t>o check if the citizen has access to the database.</w:t>
      </w:r>
    </w:p>
    <w:p w14:paraId="5694C5EF" w14:textId="68E753D7" w:rsidR="00751D4C" w:rsidRPr="005A2E69" w:rsidRDefault="00751D4C" w:rsidP="00751D4C">
      <w:pPr>
        <w:jc w:val="both"/>
      </w:pPr>
      <w:r w:rsidRPr="005A2E69">
        <w:t xml:space="preserve"> Post Condition: </w:t>
      </w:r>
      <w:r w:rsidR="00EB210E" w:rsidRPr="005A2E69">
        <w:t>T</w:t>
      </w:r>
      <w:r w:rsidR="00E7098D" w:rsidRPr="005A2E69">
        <w:t>o check if the right information is displayed.</w:t>
      </w:r>
    </w:p>
    <w:p w14:paraId="247A3871" w14:textId="33A8557F" w:rsidR="00751D4C" w:rsidRPr="005A2E69" w:rsidRDefault="00751D4C" w:rsidP="00751D4C">
      <w:pPr>
        <w:jc w:val="both"/>
      </w:pPr>
      <w:r w:rsidRPr="005A2E69">
        <w:t xml:space="preserve"> Outputs:</w:t>
      </w:r>
      <w:r w:rsidR="00E7098D" w:rsidRPr="005A2E69">
        <w:t xml:space="preserve"> information about the citizen.</w:t>
      </w:r>
    </w:p>
    <w:p w14:paraId="1066E364" w14:textId="59E7741D" w:rsidR="00E7098D" w:rsidRDefault="00751D4C" w:rsidP="005A2E69">
      <w:pPr>
        <w:jc w:val="both"/>
      </w:pPr>
      <w:r w:rsidRPr="005A2E69">
        <w:t xml:space="preserve"> Error Handling:</w:t>
      </w:r>
      <w:r w:rsidR="00E7098D" w:rsidRPr="005A2E69">
        <w:t xml:space="preserve"> </w:t>
      </w:r>
      <w:r w:rsidR="005A2E69">
        <w:t>if the wrong information is displayed an error message will appear.</w:t>
      </w:r>
    </w:p>
    <w:p w14:paraId="207904D9" w14:textId="77777777" w:rsidR="00E7098D" w:rsidRPr="00751D4C" w:rsidRDefault="00E7098D" w:rsidP="00751D4C"/>
    <w:p w14:paraId="4A39815C" w14:textId="729259C0" w:rsidR="00E7098D" w:rsidRPr="007F5614" w:rsidRDefault="008D72CC" w:rsidP="008D72CC">
      <w:pPr>
        <w:pStyle w:val="Heading3"/>
        <w:tabs>
          <w:tab w:val="left" w:pos="6497"/>
        </w:tabs>
        <w:jc w:val="both"/>
        <w:rPr>
          <w:rFonts w:asciiTheme="majorHAnsi" w:hAnsiTheme="majorHAnsi" w:cstheme="majorHAnsi"/>
          <w:b/>
          <w:bCs/>
          <w:i w:val="0"/>
          <w:iCs/>
          <w:sz w:val="24"/>
          <w:szCs w:val="24"/>
        </w:rPr>
      </w:pPr>
      <w:bookmarkStart w:id="139" w:name="_Toc53513513"/>
      <w:bookmarkStart w:id="140" w:name="_Toc53513588"/>
      <w:r w:rsidRPr="007F5614">
        <w:rPr>
          <w:rFonts w:asciiTheme="majorHAnsi" w:hAnsiTheme="majorHAnsi" w:cstheme="majorHAnsi"/>
          <w:b/>
          <w:bCs/>
          <w:i w:val="0"/>
          <w:iCs/>
          <w:sz w:val="22"/>
          <w:szCs w:val="22"/>
        </w:rPr>
        <w:t xml:space="preserve">FR8: </w:t>
      </w:r>
      <w:r w:rsidR="00E507D6" w:rsidRPr="007F5614">
        <w:rPr>
          <w:rFonts w:asciiTheme="majorHAnsi" w:hAnsiTheme="majorHAnsi" w:cstheme="majorHAnsi"/>
          <w:b/>
          <w:bCs/>
          <w:i w:val="0"/>
          <w:iCs/>
          <w:sz w:val="22"/>
          <w:szCs w:val="22"/>
        </w:rPr>
        <w:t xml:space="preserve">Edit </w:t>
      </w:r>
      <w:r w:rsidRPr="007F5614">
        <w:rPr>
          <w:rFonts w:asciiTheme="majorHAnsi" w:hAnsiTheme="majorHAnsi" w:cstheme="majorHAnsi"/>
          <w:b/>
          <w:bCs/>
          <w:i w:val="0"/>
          <w:iCs/>
          <w:sz w:val="22"/>
          <w:szCs w:val="22"/>
        </w:rPr>
        <w:t>General information</w:t>
      </w:r>
      <w:bookmarkEnd w:id="139"/>
      <w:bookmarkEnd w:id="140"/>
    </w:p>
    <w:p w14:paraId="3361FD5D" w14:textId="5274216F" w:rsidR="00751D4C" w:rsidRDefault="005A2E69" w:rsidP="00751D4C">
      <w:pPr>
        <w:jc w:val="both"/>
      </w:pPr>
      <w:r>
        <w:t xml:space="preserve"> Function</w:t>
      </w:r>
      <w:r w:rsidR="00751D4C" w:rsidRPr="005A2E69">
        <w:t>:</w:t>
      </w:r>
      <w:r w:rsidR="00E7098D" w:rsidRPr="005A2E69">
        <w:t xml:space="preserve"> </w:t>
      </w:r>
      <w:r>
        <w:t>Edit general information : To make the information new</w:t>
      </w:r>
    </w:p>
    <w:p w14:paraId="1360E15E" w14:textId="4B8CE402" w:rsidR="005A2E69" w:rsidRPr="005A2E69" w:rsidRDefault="005A2E69" w:rsidP="005A2E69">
      <w:pPr>
        <w:tabs>
          <w:tab w:val="left" w:pos="2700"/>
        </w:tabs>
        <w:jc w:val="both"/>
      </w:pPr>
      <w:r>
        <w:t xml:space="preserve"> Description: </w:t>
      </w:r>
      <w:r w:rsidRPr="005A2E69">
        <w:t xml:space="preserve">The citizen shall be able to change </w:t>
      </w:r>
      <w:r>
        <w:t xml:space="preserve">some of </w:t>
      </w:r>
      <w:r w:rsidRPr="005A2E69">
        <w:t>their current</w:t>
      </w:r>
      <w:r>
        <w:t xml:space="preserve"> general information</w:t>
      </w:r>
      <w:r w:rsidRPr="005A2E69">
        <w:t>.</w:t>
      </w:r>
    </w:p>
    <w:p w14:paraId="5141A031" w14:textId="12EFBE89" w:rsidR="00751D4C" w:rsidRDefault="00751D4C" w:rsidP="00751D4C">
      <w:pPr>
        <w:jc w:val="both"/>
      </w:pPr>
      <w:r w:rsidRPr="005A2E69">
        <w:t xml:space="preserve"> Inputs:</w:t>
      </w:r>
      <w:r w:rsidR="00E7098D" w:rsidRPr="005A2E69">
        <w:t xml:space="preserve"> </w:t>
      </w:r>
      <w:r w:rsidR="007F5614" w:rsidRPr="005A2E69">
        <w:t>A</w:t>
      </w:r>
      <w:r w:rsidR="00E7098D" w:rsidRPr="005A2E69">
        <w:t>ddress</w:t>
      </w:r>
    </w:p>
    <w:p w14:paraId="126D5BCF" w14:textId="75C5D39C" w:rsidR="005A2E69" w:rsidRPr="005A2E69" w:rsidRDefault="005A2E69" w:rsidP="00751D4C">
      <w:pPr>
        <w:jc w:val="both"/>
      </w:pPr>
      <w:r>
        <w:t xml:space="preserve"> Source: keyboard.</w:t>
      </w:r>
    </w:p>
    <w:p w14:paraId="493CD09B" w14:textId="047A859A" w:rsidR="005A2E69" w:rsidRDefault="00751D4C" w:rsidP="005A2E69">
      <w:pPr>
        <w:jc w:val="both"/>
      </w:pPr>
      <w:r w:rsidRPr="005A2E69">
        <w:t xml:space="preserve"> Action:</w:t>
      </w:r>
      <w:r w:rsidR="00E7098D" w:rsidRPr="005A2E69">
        <w:t xml:space="preserve"> </w:t>
      </w:r>
      <w:r w:rsidR="007F5614" w:rsidRPr="005A2E69">
        <w:t>T</w:t>
      </w:r>
      <w:r w:rsidR="00E7098D" w:rsidRPr="005A2E69">
        <w:t>he citizen will enter an address the system will change the citizen address in the database.</w:t>
      </w:r>
    </w:p>
    <w:p w14:paraId="2060C47F" w14:textId="4153F4C5" w:rsidR="00751D4C" w:rsidRPr="005A2E69" w:rsidRDefault="005A2E69" w:rsidP="005A2E69">
      <w:pPr>
        <w:tabs>
          <w:tab w:val="left" w:pos="2700"/>
        </w:tabs>
        <w:jc w:val="both"/>
      </w:pPr>
      <w:r>
        <w:t xml:space="preserve"> Requirement: Type of user</w:t>
      </w:r>
    </w:p>
    <w:p w14:paraId="11002B66" w14:textId="4F340C81" w:rsidR="00751D4C" w:rsidRPr="005A2E69" w:rsidRDefault="00751D4C" w:rsidP="00751D4C">
      <w:pPr>
        <w:jc w:val="both"/>
      </w:pPr>
      <w:r w:rsidRPr="005A2E69">
        <w:t xml:space="preserve"> Pre Condition:</w:t>
      </w:r>
      <w:r w:rsidR="00E7098D" w:rsidRPr="005A2E69">
        <w:t xml:space="preserve"> </w:t>
      </w:r>
      <w:r w:rsidR="00EB210E" w:rsidRPr="005A2E69">
        <w:t>I</w:t>
      </w:r>
      <w:r w:rsidR="00E7098D" w:rsidRPr="005A2E69">
        <w:t>f the citizen has the correct user access.</w:t>
      </w:r>
    </w:p>
    <w:p w14:paraId="4E8DA6D8" w14:textId="5C96BBF3" w:rsidR="00751D4C" w:rsidRPr="005A2E69" w:rsidRDefault="00751D4C" w:rsidP="00751D4C">
      <w:pPr>
        <w:jc w:val="both"/>
      </w:pPr>
      <w:r w:rsidRPr="005A2E69">
        <w:t xml:space="preserve"> Post Condition: </w:t>
      </w:r>
      <w:r w:rsidR="00EB210E" w:rsidRPr="005A2E69">
        <w:t>T</w:t>
      </w:r>
      <w:r w:rsidR="00E7098D" w:rsidRPr="005A2E69">
        <w:t>o check the entered information follow the correct address formating.</w:t>
      </w:r>
    </w:p>
    <w:p w14:paraId="2B468E8D" w14:textId="3FE16D5E" w:rsidR="00751D4C" w:rsidRPr="005A2E69" w:rsidRDefault="00751D4C" w:rsidP="00751D4C">
      <w:pPr>
        <w:jc w:val="both"/>
      </w:pPr>
      <w:r w:rsidRPr="005A2E69">
        <w:t xml:space="preserve"> Outputs:</w:t>
      </w:r>
      <w:r w:rsidR="00E7098D" w:rsidRPr="005A2E69">
        <w:t xml:space="preserve"> </w:t>
      </w:r>
      <w:r w:rsidR="00EB210E" w:rsidRPr="005A2E69">
        <w:t>N</w:t>
      </w:r>
      <w:r w:rsidR="00E7098D" w:rsidRPr="005A2E69">
        <w:t>ew address.</w:t>
      </w:r>
    </w:p>
    <w:p w14:paraId="4CD78825" w14:textId="299CFEA2" w:rsidR="00751D4C" w:rsidRPr="005A2E69" w:rsidRDefault="00751D4C" w:rsidP="00751D4C">
      <w:pPr>
        <w:jc w:val="both"/>
      </w:pPr>
      <w:r w:rsidRPr="005A2E69">
        <w:t xml:space="preserve"> Error Handling:</w:t>
      </w:r>
      <w:r w:rsidR="00E7098D" w:rsidRPr="005A2E69">
        <w:t xml:space="preserve"> if the entered information doesn't follow the right formation the system will ask to enter the address in the right formating.</w:t>
      </w:r>
    </w:p>
    <w:p w14:paraId="512265BC" w14:textId="77777777" w:rsidR="005A2E69" w:rsidRDefault="005A2E69" w:rsidP="00E7098D">
      <w:pPr>
        <w:pStyle w:val="Heading3"/>
        <w:numPr>
          <w:ilvl w:val="0"/>
          <w:numId w:val="0"/>
        </w:numPr>
        <w:tabs>
          <w:tab w:val="left" w:pos="6497"/>
        </w:tabs>
        <w:jc w:val="both"/>
      </w:pPr>
    </w:p>
    <w:p w14:paraId="5E00685F" w14:textId="20F29DF5" w:rsidR="005A2E69" w:rsidRDefault="005A2E69" w:rsidP="00E7098D">
      <w:pPr>
        <w:pStyle w:val="Heading3"/>
        <w:numPr>
          <w:ilvl w:val="0"/>
          <w:numId w:val="0"/>
        </w:numPr>
        <w:tabs>
          <w:tab w:val="left" w:pos="6497"/>
        </w:tabs>
        <w:jc w:val="both"/>
      </w:pPr>
    </w:p>
    <w:p w14:paraId="16A2767B" w14:textId="71A8022E" w:rsidR="005A2E69" w:rsidRDefault="005A2E69" w:rsidP="005A2E69"/>
    <w:p w14:paraId="55689313" w14:textId="27DF1D31" w:rsidR="005A2E69" w:rsidRDefault="005A2E69" w:rsidP="005A2E69"/>
    <w:p w14:paraId="356F99BF" w14:textId="156A1007" w:rsidR="005A2E69" w:rsidRDefault="005A2E69" w:rsidP="005A2E69"/>
    <w:p w14:paraId="74C411FA" w14:textId="087A77CB" w:rsidR="005A2E69" w:rsidRDefault="005A2E69" w:rsidP="00E7098D">
      <w:pPr>
        <w:pStyle w:val="Heading3"/>
        <w:numPr>
          <w:ilvl w:val="0"/>
          <w:numId w:val="0"/>
        </w:numPr>
        <w:tabs>
          <w:tab w:val="left" w:pos="6497"/>
        </w:tabs>
        <w:jc w:val="both"/>
      </w:pPr>
    </w:p>
    <w:p w14:paraId="5D525799" w14:textId="77777777" w:rsidR="005A2E69" w:rsidRPr="005A2E69" w:rsidRDefault="005A2E69" w:rsidP="005A2E69"/>
    <w:p w14:paraId="12D43F0E" w14:textId="640A2897" w:rsidR="00751D4C" w:rsidRDefault="00751D4C" w:rsidP="00E7098D">
      <w:pPr>
        <w:pStyle w:val="Heading3"/>
        <w:numPr>
          <w:ilvl w:val="0"/>
          <w:numId w:val="0"/>
        </w:numPr>
        <w:tabs>
          <w:tab w:val="left" w:pos="6497"/>
        </w:tabs>
        <w:jc w:val="both"/>
      </w:pPr>
      <w:r>
        <w:lastRenderedPageBreak/>
        <w:tab/>
      </w:r>
    </w:p>
    <w:p w14:paraId="7383A5AB" w14:textId="1D5EF19C" w:rsidR="00751D4C" w:rsidRPr="005A2E69" w:rsidRDefault="00751D4C" w:rsidP="00751D4C">
      <w:pPr>
        <w:pStyle w:val="Heading2"/>
        <w:jc w:val="both"/>
        <w:rPr>
          <w:rFonts w:asciiTheme="minorBidi" w:hAnsiTheme="minorBidi" w:cstheme="minorBidi"/>
          <w:sz w:val="24"/>
          <w:szCs w:val="24"/>
        </w:rPr>
      </w:pPr>
      <w:bookmarkStart w:id="141" w:name="_Toc506458792"/>
      <w:bookmarkStart w:id="142" w:name="_Toc506459158"/>
      <w:bookmarkStart w:id="143" w:name="_Toc13066219"/>
      <w:bookmarkStart w:id="144" w:name="_Toc53326339"/>
      <w:bookmarkStart w:id="145" w:name="_Toc53513514"/>
      <w:bookmarkStart w:id="146" w:name="_Toc53513589"/>
      <w:r w:rsidRPr="005A2E69">
        <w:rPr>
          <w:rFonts w:asciiTheme="minorBidi" w:hAnsiTheme="minorBidi" w:cstheme="minorBidi"/>
          <w:sz w:val="24"/>
          <w:szCs w:val="24"/>
        </w:rPr>
        <w:t xml:space="preserve"> </w:t>
      </w:r>
      <w:bookmarkStart w:id="147" w:name="_Toc506458798"/>
      <w:bookmarkEnd w:id="141"/>
      <w:bookmarkEnd w:id="142"/>
      <w:r w:rsidRPr="005A2E69">
        <w:rPr>
          <w:rFonts w:asciiTheme="minorBidi" w:hAnsiTheme="minorBidi" w:cstheme="minorBidi"/>
          <w:sz w:val="24"/>
          <w:szCs w:val="24"/>
        </w:rPr>
        <w:t>Non-Functional Requirements</w:t>
      </w:r>
      <w:bookmarkEnd w:id="143"/>
      <w:bookmarkEnd w:id="144"/>
      <w:bookmarkEnd w:id="145"/>
      <w:bookmarkEnd w:id="146"/>
      <w:bookmarkEnd w:id="147"/>
    </w:p>
    <w:p w14:paraId="41B698D4" w14:textId="1511CFAA" w:rsidR="00E7098D" w:rsidRDefault="00E7098D" w:rsidP="00E7098D"/>
    <w:p w14:paraId="1484E945" w14:textId="003C2B3E" w:rsidR="00E7098D" w:rsidRPr="005A2E69" w:rsidRDefault="00E7098D" w:rsidP="007F5614">
      <w:pPr>
        <w:pStyle w:val="Heading3"/>
        <w:tabs>
          <w:tab w:val="left" w:pos="6497"/>
        </w:tabs>
        <w:jc w:val="both"/>
        <w:rPr>
          <w:rFonts w:asciiTheme="majorHAnsi" w:hAnsiTheme="majorHAnsi" w:cstheme="majorHAnsi"/>
          <w:b/>
          <w:bCs/>
          <w:i w:val="0"/>
          <w:iCs/>
          <w:sz w:val="22"/>
          <w:szCs w:val="22"/>
        </w:rPr>
      </w:pPr>
      <w:r w:rsidRPr="005A2E69">
        <w:rPr>
          <w:rFonts w:asciiTheme="majorHAnsi" w:hAnsiTheme="majorHAnsi" w:cstheme="majorHAnsi"/>
          <w:sz w:val="22"/>
          <w:szCs w:val="22"/>
        </w:rPr>
        <w:t xml:space="preserve"> </w:t>
      </w:r>
      <w:bookmarkStart w:id="148" w:name="_Toc53513515"/>
      <w:bookmarkStart w:id="149" w:name="_Toc53513590"/>
      <w:r w:rsidR="00C70A88" w:rsidRPr="005A2E69">
        <w:rPr>
          <w:rFonts w:asciiTheme="majorHAnsi" w:hAnsiTheme="majorHAnsi" w:cstheme="majorHAnsi"/>
          <w:b/>
          <w:bCs/>
          <w:i w:val="0"/>
          <w:iCs/>
          <w:sz w:val="22"/>
          <w:szCs w:val="22"/>
        </w:rPr>
        <w:t xml:space="preserve">NFR1: </w:t>
      </w:r>
      <w:r w:rsidR="00E507D6" w:rsidRPr="005A2E69">
        <w:rPr>
          <w:rFonts w:asciiTheme="majorHAnsi" w:hAnsiTheme="majorHAnsi" w:cstheme="majorHAnsi"/>
          <w:b/>
          <w:bCs/>
          <w:i w:val="0"/>
          <w:iCs/>
          <w:sz w:val="22"/>
          <w:szCs w:val="22"/>
        </w:rPr>
        <w:t xml:space="preserve"> </w:t>
      </w:r>
      <w:r w:rsidR="007F5614" w:rsidRPr="005A2E69">
        <w:rPr>
          <w:rStyle w:val="Strong"/>
          <w:rFonts w:asciiTheme="majorHAnsi" w:hAnsiTheme="majorHAnsi" w:cstheme="majorHAnsi"/>
          <w:i w:val="0"/>
          <w:iCs/>
          <w:color w:val="292929"/>
          <w:spacing w:val="-1"/>
          <w:sz w:val="22"/>
          <w:szCs w:val="22"/>
          <w:shd w:val="clear" w:color="auto" w:fill="FFFFFF"/>
        </w:rPr>
        <w:t>Reliability</w:t>
      </w:r>
      <w:bookmarkEnd w:id="148"/>
      <w:bookmarkEnd w:id="149"/>
      <w:r w:rsidR="007F5614" w:rsidRPr="005A2E69">
        <w:rPr>
          <w:rStyle w:val="Strong"/>
          <w:rFonts w:asciiTheme="majorHAnsi" w:hAnsiTheme="majorHAnsi" w:cstheme="majorHAnsi"/>
          <w:color w:val="292929"/>
          <w:spacing w:val="-1"/>
          <w:sz w:val="22"/>
          <w:szCs w:val="22"/>
          <w:shd w:val="clear" w:color="auto" w:fill="FFFFFF"/>
        </w:rPr>
        <w:t> </w:t>
      </w:r>
    </w:p>
    <w:p w14:paraId="23E94A57" w14:textId="5D313F94" w:rsidR="00E507D6" w:rsidRPr="005A2E69" w:rsidRDefault="007F5614" w:rsidP="007F5614">
      <w:pPr>
        <w:pStyle w:val="ListParagraph"/>
        <w:numPr>
          <w:ilvl w:val="0"/>
          <w:numId w:val="14"/>
        </w:numPr>
        <w:tabs>
          <w:tab w:val="left" w:pos="5220"/>
        </w:tabs>
        <w:jc w:val="both"/>
        <w:rPr>
          <w:rFonts w:asciiTheme="majorBidi" w:hAnsiTheme="majorBidi" w:cstheme="majorBidi"/>
          <w:sz w:val="14"/>
          <w:szCs w:val="14"/>
        </w:rPr>
      </w:pPr>
      <w:r w:rsidRPr="005A2E69">
        <w:rPr>
          <w:rFonts w:asciiTheme="majorBidi" w:hAnsiTheme="majorBidi" w:cstheme="majorBidi"/>
          <w:color w:val="292929"/>
          <w:spacing w:val="-1"/>
          <w:sz w:val="22"/>
          <w:szCs w:val="22"/>
          <w:shd w:val="clear" w:color="auto" w:fill="FFFFFF"/>
        </w:rPr>
        <w:t>The application should be reliable to perform the business, ie when the user performs some important action it should be acknowledged with a confirmation.</w:t>
      </w:r>
    </w:p>
    <w:p w14:paraId="4945B79F" w14:textId="18A0C5C5" w:rsidR="00C70A88" w:rsidRPr="005A2E69" w:rsidRDefault="00C70A88" w:rsidP="00C70A88">
      <w:pPr>
        <w:pStyle w:val="Heading3"/>
        <w:tabs>
          <w:tab w:val="left" w:pos="6497"/>
        </w:tabs>
        <w:jc w:val="both"/>
        <w:rPr>
          <w:rFonts w:asciiTheme="majorHAnsi" w:hAnsiTheme="majorHAnsi" w:cstheme="majorHAnsi"/>
          <w:b/>
          <w:bCs/>
          <w:i w:val="0"/>
          <w:iCs/>
          <w:sz w:val="22"/>
          <w:szCs w:val="22"/>
        </w:rPr>
      </w:pPr>
      <w:bookmarkStart w:id="150" w:name="_Toc53513516"/>
      <w:bookmarkStart w:id="151" w:name="_Toc53513591"/>
      <w:r w:rsidRPr="005A2E69">
        <w:rPr>
          <w:rFonts w:asciiTheme="majorHAnsi" w:hAnsiTheme="majorHAnsi" w:cstheme="majorHAnsi"/>
          <w:b/>
          <w:bCs/>
          <w:i w:val="0"/>
          <w:iCs/>
          <w:sz w:val="22"/>
          <w:szCs w:val="22"/>
        </w:rPr>
        <w:t xml:space="preserve">NFR2: </w:t>
      </w:r>
      <w:r w:rsidR="00E507D6" w:rsidRPr="005A2E69">
        <w:rPr>
          <w:rFonts w:asciiTheme="majorHAnsi" w:hAnsiTheme="majorHAnsi" w:cstheme="majorHAnsi"/>
          <w:b/>
          <w:bCs/>
          <w:i w:val="0"/>
          <w:iCs/>
          <w:sz w:val="22"/>
          <w:szCs w:val="22"/>
          <w:rtl/>
        </w:rPr>
        <w:t xml:space="preserve"> </w:t>
      </w:r>
      <w:r w:rsidR="007F5614" w:rsidRPr="005A2E69">
        <w:rPr>
          <w:rFonts w:asciiTheme="majorHAnsi" w:hAnsiTheme="majorHAnsi" w:cstheme="majorHAnsi"/>
          <w:b/>
          <w:bCs/>
          <w:i w:val="0"/>
          <w:iCs/>
          <w:color w:val="222222"/>
          <w:sz w:val="22"/>
          <w:szCs w:val="22"/>
          <w:shd w:val="clear" w:color="auto" w:fill="FFFFFF"/>
        </w:rPr>
        <w:t>Scalability</w:t>
      </w:r>
      <w:bookmarkEnd w:id="150"/>
      <w:bookmarkEnd w:id="151"/>
    </w:p>
    <w:p w14:paraId="76AEE6F2" w14:textId="2620E990" w:rsidR="00E507D6" w:rsidRPr="005A2E69" w:rsidRDefault="007F5614" w:rsidP="007F5614">
      <w:pPr>
        <w:pStyle w:val="ListParagraph"/>
        <w:numPr>
          <w:ilvl w:val="0"/>
          <w:numId w:val="13"/>
        </w:numPr>
        <w:jc w:val="both"/>
        <w:rPr>
          <w:rFonts w:asciiTheme="majorBidi" w:hAnsiTheme="majorBidi" w:cstheme="majorBidi"/>
          <w:sz w:val="14"/>
          <w:szCs w:val="14"/>
        </w:rPr>
      </w:pPr>
      <w:r w:rsidRPr="005A2E69">
        <w:rPr>
          <w:rFonts w:asciiTheme="majorBidi" w:hAnsiTheme="majorBidi" w:cstheme="majorBidi"/>
          <w:color w:val="292929"/>
          <w:spacing w:val="-1"/>
          <w:sz w:val="22"/>
          <w:szCs w:val="22"/>
          <w:shd w:val="clear" w:color="auto" w:fill="FFFFFF"/>
        </w:rPr>
        <w:t>The system should able to adapt itself to increased usage or able to handle more data as time progress.</w:t>
      </w:r>
    </w:p>
    <w:p w14:paraId="32CB5645" w14:textId="41FFFE74" w:rsidR="00E507D6" w:rsidRPr="005A2E69" w:rsidRDefault="00E507D6" w:rsidP="00E507D6">
      <w:pPr>
        <w:pStyle w:val="Heading3"/>
        <w:rPr>
          <w:rFonts w:asciiTheme="majorHAnsi" w:hAnsiTheme="majorHAnsi" w:cstheme="majorHAnsi"/>
          <w:b/>
          <w:bCs/>
          <w:i w:val="0"/>
          <w:iCs/>
          <w:sz w:val="22"/>
          <w:szCs w:val="22"/>
        </w:rPr>
      </w:pPr>
      <w:bookmarkStart w:id="152" w:name="_Toc53513517"/>
      <w:bookmarkStart w:id="153" w:name="_Toc53513592"/>
      <w:r w:rsidRPr="005A2E69">
        <w:rPr>
          <w:rFonts w:asciiTheme="majorHAnsi" w:hAnsiTheme="majorHAnsi" w:cstheme="majorHAnsi"/>
          <w:b/>
          <w:bCs/>
          <w:i w:val="0"/>
          <w:iCs/>
          <w:sz w:val="22"/>
          <w:szCs w:val="22"/>
        </w:rPr>
        <w:t>NFR3</w:t>
      </w:r>
      <w:r w:rsidR="005A2E69">
        <w:rPr>
          <w:rFonts w:asciiTheme="majorHAnsi" w:hAnsiTheme="majorHAnsi" w:cstheme="majorHAnsi"/>
          <w:b/>
          <w:bCs/>
          <w:i w:val="0"/>
          <w:iCs/>
          <w:sz w:val="22"/>
          <w:szCs w:val="22"/>
        </w:rPr>
        <w:t>:</w:t>
      </w:r>
      <w:r w:rsidRPr="005A2E69">
        <w:rPr>
          <w:rFonts w:asciiTheme="majorHAnsi" w:hAnsiTheme="majorHAnsi" w:cstheme="majorHAnsi"/>
          <w:b/>
          <w:bCs/>
          <w:i w:val="0"/>
          <w:iCs/>
          <w:sz w:val="22"/>
          <w:szCs w:val="22"/>
        </w:rPr>
        <w:t xml:space="preserve"> </w:t>
      </w:r>
      <w:r w:rsidR="007F5614" w:rsidRPr="005A2E69">
        <w:rPr>
          <w:rFonts w:asciiTheme="majorHAnsi" w:hAnsiTheme="majorHAnsi" w:cstheme="majorHAnsi"/>
          <w:b/>
          <w:bCs/>
          <w:i w:val="0"/>
          <w:iCs/>
          <w:sz w:val="22"/>
          <w:szCs w:val="22"/>
        </w:rPr>
        <w:t>S</w:t>
      </w:r>
      <w:r w:rsidRPr="005A2E69">
        <w:rPr>
          <w:rFonts w:asciiTheme="majorHAnsi" w:hAnsiTheme="majorHAnsi" w:cstheme="majorHAnsi"/>
          <w:b/>
          <w:bCs/>
          <w:i w:val="0"/>
          <w:iCs/>
          <w:sz w:val="22"/>
          <w:szCs w:val="22"/>
        </w:rPr>
        <w:t>ecurity</w:t>
      </w:r>
      <w:bookmarkEnd w:id="152"/>
      <w:bookmarkEnd w:id="153"/>
    </w:p>
    <w:p w14:paraId="5D8C37A5" w14:textId="0B89F2F7" w:rsidR="007F5614" w:rsidRPr="005A2E69" w:rsidRDefault="007F5614" w:rsidP="005A2E69">
      <w:pPr>
        <w:pStyle w:val="ListParagraph"/>
        <w:numPr>
          <w:ilvl w:val="0"/>
          <w:numId w:val="11"/>
        </w:numPr>
        <w:tabs>
          <w:tab w:val="left" w:pos="5220"/>
        </w:tabs>
        <w:jc w:val="both"/>
        <w:rPr>
          <w:sz w:val="22"/>
          <w:szCs w:val="22"/>
        </w:rPr>
      </w:pPr>
      <w:r w:rsidRPr="005A2E69">
        <w:rPr>
          <w:sz w:val="22"/>
          <w:szCs w:val="22"/>
        </w:rPr>
        <w:t>Employees shall be forced to change their password the next time they login in if they have not changed it within the length of time established as “Password expiration duration ”.</w:t>
      </w:r>
    </w:p>
    <w:p w14:paraId="7CC8DACC" w14:textId="715B4521" w:rsidR="007F5614" w:rsidRPr="005A2E69" w:rsidRDefault="007F5614" w:rsidP="00940305">
      <w:pPr>
        <w:widowControl/>
        <w:numPr>
          <w:ilvl w:val="0"/>
          <w:numId w:val="11"/>
        </w:numPr>
        <w:shd w:val="clear" w:color="auto" w:fill="FFFFFF"/>
        <w:spacing w:before="100" w:beforeAutospacing="1" w:after="100" w:afterAutospacing="1" w:line="240" w:lineRule="auto"/>
        <w:rPr>
          <w:rFonts w:asciiTheme="majorBidi" w:hAnsiTheme="majorBidi" w:cstheme="majorBidi"/>
          <w:color w:val="000000"/>
          <w:sz w:val="22"/>
          <w:szCs w:val="22"/>
        </w:rPr>
      </w:pPr>
      <w:r w:rsidRPr="005A2E69">
        <w:rPr>
          <w:rFonts w:asciiTheme="majorBidi" w:hAnsiTheme="majorBidi" w:cstheme="majorBidi"/>
          <w:color w:val="000000"/>
          <w:sz w:val="22"/>
          <w:szCs w:val="22"/>
        </w:rPr>
        <w:t xml:space="preserve">The software must ensure the integrity of the </w:t>
      </w:r>
      <w:r w:rsidR="00940305" w:rsidRPr="005A2E69">
        <w:rPr>
          <w:rFonts w:asciiTheme="majorBidi" w:hAnsiTheme="majorBidi" w:cstheme="majorBidi"/>
          <w:color w:val="000000"/>
          <w:sz w:val="22"/>
          <w:szCs w:val="22"/>
        </w:rPr>
        <w:t>citizen</w:t>
      </w:r>
      <w:r w:rsidRPr="005A2E69">
        <w:rPr>
          <w:rFonts w:asciiTheme="majorBidi" w:hAnsiTheme="majorBidi" w:cstheme="majorBidi"/>
          <w:color w:val="000000"/>
          <w:sz w:val="22"/>
          <w:szCs w:val="22"/>
        </w:rPr>
        <w:t xml:space="preserve"> account information.</w:t>
      </w:r>
    </w:p>
    <w:p w14:paraId="149191A2" w14:textId="3F32BC0E" w:rsidR="007F5614" w:rsidRPr="005A2E69" w:rsidRDefault="007F5614" w:rsidP="007F5614">
      <w:pPr>
        <w:pStyle w:val="Heading3"/>
        <w:rPr>
          <w:rFonts w:asciiTheme="majorHAnsi" w:hAnsiTheme="majorHAnsi" w:cstheme="majorHAnsi"/>
          <w:b/>
          <w:bCs/>
          <w:i w:val="0"/>
          <w:iCs/>
          <w:sz w:val="22"/>
          <w:szCs w:val="22"/>
        </w:rPr>
      </w:pPr>
      <w:bookmarkStart w:id="154" w:name="_Toc53513518"/>
      <w:bookmarkStart w:id="155" w:name="_Toc53513593"/>
      <w:r w:rsidRPr="005A2E69">
        <w:rPr>
          <w:rFonts w:asciiTheme="majorHAnsi" w:hAnsiTheme="majorHAnsi" w:cstheme="majorHAnsi"/>
          <w:b/>
          <w:bCs/>
          <w:i w:val="0"/>
          <w:iCs/>
          <w:sz w:val="22"/>
          <w:szCs w:val="22"/>
        </w:rPr>
        <w:t>NFR4: Useability</w:t>
      </w:r>
      <w:bookmarkEnd w:id="154"/>
      <w:bookmarkEnd w:id="155"/>
    </w:p>
    <w:p w14:paraId="5BFAEFC5" w14:textId="0AC2F7F6" w:rsidR="007F5614" w:rsidRPr="005A2E69" w:rsidRDefault="007F5614" w:rsidP="007F5614">
      <w:pPr>
        <w:pStyle w:val="ListParagraph"/>
        <w:numPr>
          <w:ilvl w:val="0"/>
          <w:numId w:val="11"/>
        </w:numPr>
        <w:tabs>
          <w:tab w:val="left" w:pos="5220"/>
        </w:tabs>
        <w:jc w:val="both"/>
        <w:rPr>
          <w:rFonts w:asciiTheme="majorBidi" w:hAnsiTheme="majorBidi" w:cstheme="majorBidi"/>
          <w:color w:val="292929"/>
          <w:spacing w:val="-1"/>
          <w:sz w:val="22"/>
          <w:szCs w:val="22"/>
          <w:shd w:val="clear" w:color="auto" w:fill="FFFFFF"/>
        </w:rPr>
      </w:pPr>
      <w:r w:rsidRPr="005A2E69">
        <w:rPr>
          <w:rFonts w:asciiTheme="majorBidi" w:hAnsiTheme="majorBidi" w:cstheme="majorBidi"/>
          <w:color w:val="292929"/>
          <w:spacing w:val="-1"/>
          <w:sz w:val="22"/>
          <w:szCs w:val="22"/>
          <w:shd w:val="clear" w:color="auto" w:fill="FFFFFF"/>
        </w:rPr>
        <w:t>Users should be able to understand the flow of the system easily</w:t>
      </w:r>
      <w:r w:rsidR="005A2E69">
        <w:rPr>
          <w:rFonts w:asciiTheme="majorBidi" w:hAnsiTheme="majorBidi" w:cstheme="majorBidi"/>
          <w:color w:val="292929"/>
          <w:spacing w:val="-1"/>
          <w:sz w:val="22"/>
          <w:szCs w:val="22"/>
          <w:shd w:val="clear" w:color="auto" w:fill="FFFFFF"/>
        </w:rPr>
        <w:t xml:space="preserve">, </w:t>
      </w:r>
      <w:r w:rsidRPr="005A2E69">
        <w:rPr>
          <w:rFonts w:asciiTheme="majorBidi" w:hAnsiTheme="majorBidi" w:cstheme="majorBidi"/>
          <w:color w:val="292929"/>
          <w:spacing w:val="-1"/>
          <w:sz w:val="22"/>
          <w:szCs w:val="22"/>
          <w:shd w:val="clear" w:color="auto" w:fill="FFFFFF"/>
        </w:rPr>
        <w:t xml:space="preserve">users should able to use </w:t>
      </w:r>
    </w:p>
    <w:p w14:paraId="5D187848" w14:textId="57AEF9FC" w:rsidR="007F5614" w:rsidRPr="005A2E69" w:rsidRDefault="007F5614" w:rsidP="007F5614">
      <w:pPr>
        <w:pStyle w:val="ListParagraph"/>
        <w:tabs>
          <w:tab w:val="left" w:pos="5220"/>
        </w:tabs>
        <w:jc w:val="both"/>
        <w:rPr>
          <w:rFonts w:asciiTheme="majorBidi" w:hAnsiTheme="majorBidi" w:cstheme="majorBidi"/>
          <w:sz w:val="14"/>
          <w:szCs w:val="14"/>
        </w:rPr>
      </w:pPr>
      <w:r w:rsidRPr="005A2E69">
        <w:rPr>
          <w:rFonts w:asciiTheme="majorBidi" w:hAnsiTheme="majorBidi" w:cstheme="majorBidi"/>
          <w:color w:val="292929"/>
          <w:spacing w:val="-1"/>
          <w:sz w:val="22"/>
          <w:szCs w:val="22"/>
          <w:shd w:val="clear" w:color="auto" w:fill="FFFFFF"/>
        </w:rPr>
        <w:t xml:space="preserve"> The system without any guidelines or help from experts/manuals.</w:t>
      </w:r>
    </w:p>
    <w:p w14:paraId="19E14B03" w14:textId="77777777" w:rsidR="00940305" w:rsidRDefault="00940305" w:rsidP="00E7098D">
      <w:pPr>
        <w:rPr>
          <w:rFonts w:ascii="Calibri" w:eastAsia="Calibri" w:hAnsi="Calibri" w:cs="Calibri"/>
          <w:i/>
          <w:color w:val="000000"/>
          <w:sz w:val="23"/>
        </w:rPr>
      </w:pPr>
    </w:p>
    <w:p w14:paraId="672F0089" w14:textId="1718616A" w:rsidR="00D55C6D" w:rsidRDefault="00D55C6D" w:rsidP="004A2F2A">
      <w:pPr>
        <w:pStyle w:val="Heading2"/>
        <w:rPr>
          <w:rFonts w:eastAsia="Calibri"/>
        </w:rPr>
      </w:pPr>
      <w:bookmarkStart w:id="156" w:name="_Toc53326342"/>
      <w:bookmarkStart w:id="157" w:name="_Toc53513519"/>
      <w:bookmarkStart w:id="158" w:name="_Toc53513594"/>
      <w:r w:rsidRPr="00D55C6D">
        <w:rPr>
          <w:rFonts w:eastAsia="Calibri"/>
        </w:rPr>
        <w:t>Use case Diagram</w:t>
      </w:r>
      <w:bookmarkEnd w:id="156"/>
      <w:bookmarkEnd w:id="157"/>
      <w:bookmarkEnd w:id="158"/>
      <w:r w:rsidRPr="00D55C6D">
        <w:rPr>
          <w:rFonts w:eastAsia="Calibri"/>
        </w:rPr>
        <w:t xml:space="preserve"> </w:t>
      </w:r>
    </w:p>
    <w:p w14:paraId="1D5DDDA0" w14:textId="53FB7D95" w:rsidR="00D55C6D" w:rsidRPr="005A2E69" w:rsidRDefault="00D55C6D" w:rsidP="00D55C6D">
      <w:pPr>
        <w:rPr>
          <w:rFonts w:asciiTheme="majorBidi" w:hAnsiTheme="majorBidi" w:cstheme="majorBidi"/>
          <w:color w:val="222222"/>
          <w:sz w:val="22"/>
          <w:szCs w:val="22"/>
          <w:shd w:val="clear" w:color="auto" w:fill="FFFFFF"/>
        </w:rPr>
      </w:pPr>
      <w:r w:rsidRPr="005A2E69">
        <w:rPr>
          <w:rFonts w:asciiTheme="majorBidi" w:hAnsiTheme="majorBidi" w:cstheme="majorBidi"/>
          <w:color w:val="222222"/>
          <w:sz w:val="22"/>
          <w:szCs w:val="22"/>
          <w:shd w:val="clear" w:color="auto" w:fill="FFFFFF"/>
        </w:rPr>
        <w:t>A use case diagram it</w:t>
      </w:r>
      <w:r w:rsidR="00E507D6" w:rsidRPr="005A2E69">
        <w:rPr>
          <w:rFonts w:asciiTheme="majorBidi" w:hAnsiTheme="majorBidi" w:cstheme="majorBidi"/>
          <w:color w:val="222222"/>
          <w:sz w:val="22"/>
          <w:szCs w:val="22"/>
          <w:shd w:val="clear" w:color="auto" w:fill="FFFFFF"/>
        </w:rPr>
        <w:t>'</w:t>
      </w:r>
      <w:r w:rsidRPr="005A2E69">
        <w:rPr>
          <w:rFonts w:asciiTheme="majorBidi" w:hAnsiTheme="majorBidi" w:cstheme="majorBidi"/>
          <w:color w:val="222222"/>
          <w:sz w:val="22"/>
          <w:szCs w:val="22"/>
          <w:shd w:val="clear" w:color="auto" w:fill="FFFFFF"/>
        </w:rPr>
        <w:t>s one of the simplest representation</w:t>
      </w:r>
      <w:r w:rsidR="00E507D6" w:rsidRPr="005A2E69">
        <w:rPr>
          <w:rFonts w:asciiTheme="majorBidi" w:hAnsiTheme="majorBidi" w:cstheme="majorBidi"/>
          <w:color w:val="222222"/>
          <w:sz w:val="22"/>
          <w:szCs w:val="22"/>
          <w:shd w:val="clear" w:color="auto" w:fill="FFFFFF"/>
        </w:rPr>
        <w:t>s</w:t>
      </w:r>
      <w:r w:rsidRPr="005A2E69">
        <w:rPr>
          <w:rFonts w:asciiTheme="majorBidi" w:hAnsiTheme="majorBidi" w:cstheme="majorBidi"/>
          <w:color w:val="222222"/>
          <w:sz w:val="22"/>
          <w:szCs w:val="22"/>
          <w:shd w:val="clear" w:color="auto" w:fill="FFFFFF"/>
        </w:rPr>
        <w:t xml:space="preserve"> of a user's interaction with the system that shows the relationship between the user and the different use cases in which the user is involved.</w:t>
      </w:r>
    </w:p>
    <w:p w14:paraId="6EDE07C1" w14:textId="56DC63AF" w:rsidR="00D55C6D" w:rsidRDefault="00D55C6D" w:rsidP="00D55C6D">
      <w:pPr>
        <w:rPr>
          <w:rFonts w:ascii="Arial" w:hAnsi="Arial" w:cs="Arial"/>
          <w:color w:val="222222"/>
          <w:sz w:val="21"/>
          <w:szCs w:val="21"/>
          <w:shd w:val="clear" w:color="auto" w:fill="FFFFFF"/>
        </w:rPr>
      </w:pPr>
    </w:p>
    <w:p w14:paraId="0F26C4D2" w14:textId="583F2967" w:rsidR="006E48C2" w:rsidRPr="005A2E69" w:rsidRDefault="00D55C6D" w:rsidP="005A2E69">
      <w:pPr>
        <w:jc w:val="center"/>
        <w:rPr>
          <w:rFonts w:eastAsia="Calibri"/>
        </w:rPr>
      </w:pPr>
      <w:r>
        <w:rPr>
          <w:rFonts w:eastAsia="Calibri"/>
          <w:noProof/>
        </w:rPr>
        <w:drawing>
          <wp:inline distT="0" distB="0" distL="0" distR="0" wp14:anchorId="23A3345B" wp14:editId="139E3CFF">
            <wp:extent cx="4183665" cy="3943350"/>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66023" cy="4020977"/>
                    </a:xfrm>
                    <a:prstGeom prst="rect">
                      <a:avLst/>
                    </a:prstGeom>
                  </pic:spPr>
                </pic:pic>
              </a:graphicData>
            </a:graphic>
          </wp:inline>
        </w:drawing>
      </w:r>
    </w:p>
    <w:p w14:paraId="30F81B85" w14:textId="0B142E58" w:rsidR="00751D4C" w:rsidRDefault="00751D4C" w:rsidP="00751D4C">
      <w:pPr>
        <w:pStyle w:val="Heading1"/>
        <w:jc w:val="both"/>
      </w:pPr>
      <w:bookmarkStart w:id="159" w:name="_Toc13066220"/>
      <w:bookmarkStart w:id="160" w:name="_Toc53326343"/>
      <w:bookmarkStart w:id="161" w:name="_Toc53513520"/>
      <w:bookmarkStart w:id="162" w:name="_Toc53513595"/>
      <w:r>
        <w:lastRenderedPageBreak/>
        <w:t xml:space="preserve"> Team Members Contributions</w:t>
      </w:r>
      <w:bookmarkEnd w:id="159"/>
      <w:bookmarkEnd w:id="160"/>
      <w:bookmarkEnd w:id="161"/>
      <w:bookmarkEnd w:id="162"/>
    </w:p>
    <w:p w14:paraId="4595FFB5" w14:textId="77777777" w:rsidR="00E7098D" w:rsidRPr="00E7098D" w:rsidRDefault="00E7098D" w:rsidP="00E7098D"/>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E7098D" w14:paraId="48C861C0"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435AC051" w14:textId="77777777" w:rsidR="00E7098D" w:rsidRDefault="00E7098D" w:rsidP="00C83743">
            <w:pPr>
              <w:jc w:val="center"/>
              <w:rPr>
                <w:sz w:val="24"/>
                <w:szCs w:val="24"/>
              </w:rPr>
            </w:pPr>
            <w:r>
              <w:rPr>
                <w:b/>
                <w:bCs/>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0B90B04E" w14:textId="5BF7EE26" w:rsidR="00E7098D" w:rsidRDefault="00C83743" w:rsidP="00C83743">
            <w:pPr>
              <w:jc w:val="center"/>
              <w:rPr>
                <w:sz w:val="24"/>
                <w:szCs w:val="24"/>
              </w:rPr>
            </w:pPr>
            <w:r>
              <w:rPr>
                <w:b/>
                <w:bCs/>
              </w:rPr>
              <w:t>R</w:t>
            </w:r>
            <w:r w:rsidRPr="00C83743">
              <w:rPr>
                <w:b/>
                <w:bCs/>
              </w:rPr>
              <w:t xml:space="preserve">oles and </w:t>
            </w:r>
            <w:r>
              <w:rPr>
                <w:b/>
                <w:bCs/>
              </w:rPr>
              <w:t>R</w:t>
            </w:r>
            <w:r w:rsidRPr="00C83743">
              <w:rPr>
                <w:b/>
                <w:bCs/>
              </w:rPr>
              <w:t>esponsibilities</w:t>
            </w:r>
          </w:p>
        </w:tc>
      </w:tr>
      <w:tr w:rsidR="00E7098D" w:rsidRPr="001874D3" w14:paraId="43A2B428"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4A5ACC2E" w14:textId="77777777" w:rsidR="00E7098D" w:rsidRPr="00252E73" w:rsidRDefault="00E7098D" w:rsidP="00F824EB">
            <w:pPr>
              <w:rPr>
                <w:sz w:val="22"/>
                <w:szCs w:val="22"/>
              </w:rPr>
            </w:pPr>
            <w:r w:rsidRPr="00252E73">
              <w:rPr>
                <w:sz w:val="22"/>
                <w:szCs w:val="22"/>
              </w:rPr>
              <w:t>Ali Alhawas, Coordinator</w:t>
            </w:r>
          </w:p>
        </w:tc>
        <w:tc>
          <w:tcPr>
            <w:tcW w:w="2472" w:type="pct"/>
            <w:tcBorders>
              <w:top w:val="outset" w:sz="6" w:space="0" w:color="auto"/>
              <w:left w:val="outset" w:sz="6" w:space="0" w:color="auto"/>
              <w:bottom w:val="outset" w:sz="6" w:space="0" w:color="auto"/>
              <w:right w:val="outset" w:sz="6" w:space="0" w:color="auto"/>
            </w:tcBorders>
            <w:vAlign w:val="center"/>
          </w:tcPr>
          <w:p w14:paraId="0722A33E" w14:textId="77777777" w:rsidR="00E7098D" w:rsidRDefault="00E7098D" w:rsidP="00E7098D">
            <w:r>
              <w:t xml:space="preserve"> Section 1 , section 2</w:t>
            </w:r>
          </w:p>
          <w:p w14:paraId="3E0AE93E" w14:textId="710B0756" w:rsidR="00C83743" w:rsidRPr="001874D3" w:rsidRDefault="00C83743" w:rsidP="00E7098D">
            <w:r>
              <w:t>M</w:t>
            </w:r>
            <w:r w:rsidRPr="00C83743">
              <w:t>anaging the team</w:t>
            </w:r>
          </w:p>
        </w:tc>
      </w:tr>
      <w:tr w:rsidR="00E7098D" w14:paraId="03F6290A"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3E64B0E" w14:textId="77777777" w:rsidR="00E7098D" w:rsidRPr="00252E73" w:rsidRDefault="00E7098D" w:rsidP="00F824EB">
            <w:pPr>
              <w:rPr>
                <w:rFonts w:asciiTheme="majorBidi" w:hAnsiTheme="majorBidi" w:cstheme="majorBidi"/>
                <w:sz w:val="24"/>
                <w:szCs w:val="24"/>
              </w:rPr>
            </w:pPr>
            <w:r w:rsidRPr="00252E73">
              <w:rPr>
                <w:rFonts w:asciiTheme="majorBidi" w:hAnsiTheme="majorBidi" w:cstheme="majorBidi"/>
                <w:color w:val="000000"/>
                <w:sz w:val="22"/>
                <w:szCs w:val="22"/>
                <w:shd w:val="clear" w:color="auto" w:fill="FFFFFF"/>
              </w:rPr>
              <w:t xml:space="preserve">Abdulrahman </w:t>
            </w:r>
            <w:r w:rsidRPr="00252E73">
              <w:rPr>
                <w:rFonts w:asciiTheme="majorBidi" w:hAnsiTheme="majorBidi" w:cstheme="majorBidi"/>
                <w:color w:val="000000"/>
                <w:sz w:val="24"/>
                <w:szCs w:val="24"/>
                <w:shd w:val="clear" w:color="auto" w:fill="FFFFFF"/>
              </w:rPr>
              <w:t>Mubasher Alghurm</w:t>
            </w:r>
          </w:p>
        </w:tc>
        <w:tc>
          <w:tcPr>
            <w:tcW w:w="2472" w:type="pct"/>
            <w:tcBorders>
              <w:top w:val="outset" w:sz="6" w:space="0" w:color="auto"/>
              <w:left w:val="outset" w:sz="6" w:space="0" w:color="auto"/>
              <w:bottom w:val="outset" w:sz="6" w:space="0" w:color="auto"/>
              <w:right w:val="outset" w:sz="6" w:space="0" w:color="auto"/>
            </w:tcBorders>
            <w:vAlign w:val="center"/>
          </w:tcPr>
          <w:p w14:paraId="44DA40D6" w14:textId="62D57849" w:rsidR="00E7098D" w:rsidRDefault="00E7098D" w:rsidP="00F824EB">
            <w:pPr>
              <w:rPr>
                <w:szCs w:val="24"/>
              </w:rPr>
            </w:pPr>
            <w:r>
              <w:rPr>
                <w:szCs w:val="24"/>
              </w:rPr>
              <w:t>Design</w:t>
            </w:r>
          </w:p>
        </w:tc>
      </w:tr>
      <w:tr w:rsidR="00E7098D" w14:paraId="33B4D69E"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15910933" w14:textId="77777777" w:rsidR="00E7098D" w:rsidRPr="00252E73" w:rsidRDefault="00E7098D" w:rsidP="00F824EB">
            <w:pPr>
              <w:rPr>
                <w:rFonts w:asciiTheme="majorBidi" w:hAnsiTheme="majorBidi" w:cstheme="majorBidi"/>
                <w:sz w:val="22"/>
                <w:szCs w:val="22"/>
              </w:rPr>
            </w:pPr>
            <w:r w:rsidRPr="00252E73">
              <w:rPr>
                <w:rFonts w:asciiTheme="majorBidi" w:hAnsiTheme="majorBidi" w:cstheme="majorBidi"/>
                <w:color w:val="000000"/>
                <w:sz w:val="22"/>
                <w:szCs w:val="22"/>
                <w:shd w:val="clear" w:color="auto" w:fill="FFFFFF"/>
              </w:rPr>
              <w:t>Nasser Hamad Alkhurayji</w:t>
            </w:r>
          </w:p>
        </w:tc>
        <w:tc>
          <w:tcPr>
            <w:tcW w:w="2472" w:type="pct"/>
            <w:tcBorders>
              <w:top w:val="outset" w:sz="6" w:space="0" w:color="auto"/>
              <w:left w:val="outset" w:sz="6" w:space="0" w:color="auto"/>
              <w:bottom w:val="outset" w:sz="6" w:space="0" w:color="auto"/>
              <w:right w:val="outset" w:sz="6" w:space="0" w:color="auto"/>
            </w:tcBorders>
            <w:vAlign w:val="center"/>
          </w:tcPr>
          <w:p w14:paraId="781AB594" w14:textId="55460734" w:rsidR="00E7098D" w:rsidRDefault="00E7098D" w:rsidP="00F824EB">
            <w:pPr>
              <w:pStyle w:val="NormalWeb"/>
              <w:rPr>
                <w:sz w:val="20"/>
              </w:rPr>
            </w:pPr>
            <w:r>
              <w:rPr>
                <w:sz w:val="20"/>
              </w:rPr>
              <w:t>Functional and non-Functional Requirement</w:t>
            </w:r>
          </w:p>
        </w:tc>
      </w:tr>
      <w:tr w:rsidR="00E7098D" w14:paraId="767AA853" w14:textId="77777777" w:rsidTr="00E7098D">
        <w:trPr>
          <w:trHeight w:val="1935"/>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B9A3BF2" w14:textId="77777777" w:rsidR="00E7098D" w:rsidRPr="00252E73" w:rsidRDefault="00E7098D" w:rsidP="00F824EB">
            <w:pPr>
              <w:pStyle w:val="NormalWeb"/>
              <w:rPr>
                <w:rFonts w:asciiTheme="majorBidi" w:hAnsiTheme="majorBidi" w:cstheme="majorBidi"/>
                <w:sz w:val="22"/>
                <w:szCs w:val="22"/>
              </w:rPr>
            </w:pPr>
            <w:r w:rsidRPr="00252E73">
              <w:rPr>
                <w:rFonts w:asciiTheme="majorBidi" w:hAnsiTheme="majorBidi" w:cstheme="majorBidi"/>
                <w:color w:val="000000"/>
                <w:sz w:val="22"/>
                <w:szCs w:val="22"/>
                <w:shd w:val="clear" w:color="auto" w:fill="FFFFFF"/>
              </w:rPr>
              <w:t>Anas Eissa Alzhrani</w:t>
            </w:r>
          </w:p>
        </w:tc>
        <w:tc>
          <w:tcPr>
            <w:tcW w:w="2472" w:type="pct"/>
            <w:tcBorders>
              <w:top w:val="outset" w:sz="6" w:space="0" w:color="auto"/>
              <w:left w:val="outset" w:sz="6" w:space="0" w:color="auto"/>
              <w:bottom w:val="outset" w:sz="6" w:space="0" w:color="auto"/>
              <w:right w:val="outset" w:sz="6" w:space="0" w:color="auto"/>
            </w:tcBorders>
            <w:vAlign w:val="center"/>
          </w:tcPr>
          <w:p w14:paraId="26FA96DF" w14:textId="419C53D1" w:rsidR="00E7098D" w:rsidRDefault="00E7098D" w:rsidP="00F824EB">
            <w:pPr>
              <w:pStyle w:val="NormalWeb"/>
              <w:rPr>
                <w:sz w:val="20"/>
              </w:rPr>
            </w:pPr>
            <w:r>
              <w:rPr>
                <w:sz w:val="20"/>
              </w:rPr>
              <w:t xml:space="preserve"> Section 2</w:t>
            </w:r>
          </w:p>
        </w:tc>
      </w:tr>
      <w:tr w:rsidR="00E7098D" w:rsidRPr="00B47757" w14:paraId="50F47214" w14:textId="77777777" w:rsidTr="00E7098D">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A9864A6" w14:textId="77777777" w:rsidR="00E7098D" w:rsidRPr="00252E73" w:rsidRDefault="00E7098D" w:rsidP="00F824EB">
            <w:pPr>
              <w:rPr>
                <w:rFonts w:asciiTheme="majorBidi" w:hAnsiTheme="majorBidi" w:cstheme="majorBidi"/>
                <w:sz w:val="22"/>
                <w:szCs w:val="22"/>
              </w:rPr>
            </w:pPr>
            <w:r>
              <w:rPr>
                <w:rFonts w:asciiTheme="majorBidi" w:hAnsiTheme="majorBidi" w:cstheme="majorBidi"/>
                <w:color w:val="000000"/>
                <w:sz w:val="22"/>
                <w:szCs w:val="22"/>
                <w:shd w:val="clear" w:color="auto" w:fill="FFFFFF"/>
              </w:rPr>
              <w:t>N</w:t>
            </w:r>
            <w:r w:rsidRPr="00252E73">
              <w:rPr>
                <w:rFonts w:asciiTheme="majorBidi" w:hAnsiTheme="majorBidi" w:cstheme="majorBidi"/>
                <w:color w:val="000000"/>
                <w:sz w:val="22"/>
                <w:szCs w:val="22"/>
                <w:shd w:val="clear" w:color="auto" w:fill="FFFFFF"/>
              </w:rPr>
              <w:t xml:space="preserve">awaf </w:t>
            </w:r>
            <w:r>
              <w:rPr>
                <w:rFonts w:asciiTheme="majorBidi" w:hAnsiTheme="majorBidi" w:cstheme="majorBidi"/>
                <w:color w:val="000000"/>
                <w:sz w:val="22"/>
                <w:szCs w:val="22"/>
                <w:shd w:val="clear" w:color="auto" w:fill="FFFFFF"/>
              </w:rPr>
              <w:t>K</w:t>
            </w:r>
            <w:r w:rsidRPr="00252E73">
              <w:rPr>
                <w:rFonts w:asciiTheme="majorBidi" w:hAnsiTheme="majorBidi" w:cstheme="majorBidi"/>
                <w:color w:val="000000"/>
                <w:sz w:val="22"/>
                <w:szCs w:val="22"/>
                <w:shd w:val="clear" w:color="auto" w:fill="FFFFFF"/>
              </w:rPr>
              <w:t xml:space="preserve">halid </w:t>
            </w:r>
            <w:r>
              <w:rPr>
                <w:rFonts w:asciiTheme="majorBidi" w:hAnsiTheme="majorBidi" w:cstheme="majorBidi"/>
                <w:color w:val="000000"/>
                <w:sz w:val="22"/>
                <w:szCs w:val="22"/>
                <w:shd w:val="clear" w:color="auto" w:fill="FFFFFF"/>
              </w:rPr>
              <w:t>A</w:t>
            </w:r>
            <w:r w:rsidRPr="00252E73">
              <w:rPr>
                <w:rFonts w:asciiTheme="majorBidi" w:hAnsiTheme="majorBidi" w:cstheme="majorBidi"/>
                <w:color w:val="000000"/>
                <w:sz w:val="22"/>
                <w:szCs w:val="22"/>
                <w:shd w:val="clear" w:color="auto" w:fill="FFFFFF"/>
              </w:rPr>
              <w:t>ldaham</w:t>
            </w:r>
          </w:p>
        </w:tc>
        <w:tc>
          <w:tcPr>
            <w:tcW w:w="2472" w:type="pct"/>
            <w:tcBorders>
              <w:top w:val="outset" w:sz="6" w:space="0" w:color="auto"/>
              <w:left w:val="outset" w:sz="6" w:space="0" w:color="auto"/>
              <w:bottom w:val="outset" w:sz="6" w:space="0" w:color="auto"/>
              <w:right w:val="outset" w:sz="6" w:space="0" w:color="auto"/>
            </w:tcBorders>
            <w:vAlign w:val="center"/>
          </w:tcPr>
          <w:p w14:paraId="235A0EBF" w14:textId="56DE4FB2" w:rsidR="00E7098D" w:rsidRPr="00B47757" w:rsidRDefault="00E7098D" w:rsidP="00F824EB">
            <w:r>
              <w:t>Section 3</w:t>
            </w:r>
          </w:p>
        </w:tc>
      </w:tr>
    </w:tbl>
    <w:p w14:paraId="58403957" w14:textId="77777777" w:rsidR="00E7098D" w:rsidRDefault="00E7098D" w:rsidP="00751D4C">
      <w:pPr>
        <w:jc w:val="both"/>
        <w:rPr>
          <w:rFonts w:asciiTheme="majorBidi" w:hAnsiTheme="majorBidi" w:cstheme="majorBidi"/>
          <w:i/>
          <w:iCs/>
        </w:rPr>
      </w:pPr>
    </w:p>
    <w:p w14:paraId="16175A56" w14:textId="193C56B2" w:rsidR="00751D4C" w:rsidRDefault="00751D4C" w:rsidP="00751D4C">
      <w:pPr>
        <w:pStyle w:val="Heading1"/>
      </w:pPr>
      <w:bookmarkStart w:id="163" w:name="_Toc13066221"/>
      <w:bookmarkStart w:id="164" w:name="_Toc53326344"/>
      <w:r>
        <w:t xml:space="preserve"> </w:t>
      </w:r>
      <w:bookmarkStart w:id="165" w:name="_Toc53513521"/>
      <w:bookmarkStart w:id="166" w:name="_Toc53513596"/>
      <w:r>
        <w:t>Conclusion</w:t>
      </w:r>
      <w:bookmarkEnd w:id="163"/>
      <w:bookmarkEnd w:id="164"/>
      <w:bookmarkEnd w:id="165"/>
      <w:bookmarkEnd w:id="166"/>
    </w:p>
    <w:p w14:paraId="0081F50C" w14:textId="554C63CB" w:rsidR="00E7098D" w:rsidRPr="005A2E69" w:rsidRDefault="00E7098D" w:rsidP="00E7098D">
      <w:pPr>
        <w:keepNext/>
        <w:keepLines/>
        <w:spacing w:before="480" w:line="276" w:lineRule="auto"/>
        <w:rPr>
          <w:rFonts w:asciiTheme="majorBidi" w:eastAsia="Calibri" w:hAnsiTheme="majorBidi" w:cstheme="majorBidi"/>
          <w:iCs/>
          <w:sz w:val="22"/>
          <w:szCs w:val="22"/>
        </w:rPr>
      </w:pPr>
      <w:r w:rsidRPr="005A2E69">
        <w:rPr>
          <w:rFonts w:asciiTheme="majorBidi" w:eastAsia="Calibri" w:hAnsiTheme="majorBidi" w:cstheme="majorBidi"/>
          <w:iCs/>
          <w:sz w:val="22"/>
          <w:szCs w:val="22"/>
        </w:rPr>
        <w:t>To</w:t>
      </w:r>
      <w:r w:rsidR="00C70A88" w:rsidRPr="005A2E69">
        <w:rPr>
          <w:rFonts w:asciiTheme="majorBidi" w:eastAsia="Calibri" w:hAnsiTheme="majorBidi" w:cstheme="majorBidi"/>
          <w:iCs/>
          <w:sz w:val="22"/>
          <w:szCs w:val="22"/>
        </w:rPr>
        <w:t xml:space="preserve"> conclude it</w:t>
      </w:r>
      <w:r w:rsidRPr="005A2E69">
        <w:rPr>
          <w:rFonts w:asciiTheme="majorBidi" w:eastAsia="Calibri" w:hAnsiTheme="majorBidi" w:cstheme="majorBidi"/>
          <w:iCs/>
          <w:sz w:val="22"/>
          <w:szCs w:val="22"/>
        </w:rPr>
        <w:t>, this SRS document divided into three sections that most requirement document has. First, an introduction that explains the scoop and an overview of the document. Then project description which is a general description of the DB Center project that includes user characteristics and general constraints. Finally, specific requirements that are divided into two categories functional and nonfunctional that is important to understand the product requirements by answering what and how the system will do all covered in detail in the SRS document.</w:t>
      </w:r>
    </w:p>
    <w:p w14:paraId="39F5E07A" w14:textId="77777777" w:rsidR="00751D4C" w:rsidRPr="001B23ED" w:rsidRDefault="00751D4C" w:rsidP="001B23ED"/>
    <w:sectPr w:rsidR="00751D4C" w:rsidRPr="001B23ED">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6F01A" w14:textId="77777777" w:rsidR="002F2C7C" w:rsidRDefault="002F2C7C">
      <w:pPr>
        <w:spacing w:line="240" w:lineRule="auto"/>
      </w:pPr>
      <w:r>
        <w:separator/>
      </w:r>
    </w:p>
  </w:endnote>
  <w:endnote w:type="continuationSeparator" w:id="0">
    <w:p w14:paraId="6A7453BA" w14:textId="77777777" w:rsidR="002F2C7C" w:rsidRDefault="002F2C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E4E1F" w14:textId="77777777" w:rsidR="00D61824" w:rsidRDefault="00D618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D7BD46" w14:textId="77777777" w:rsidR="00D61824" w:rsidRDefault="00D618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459CB" w14:textId="77777777" w:rsidR="00751D4C" w:rsidRDefault="00751D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626B2" w14:textId="77777777" w:rsidR="00751D4C" w:rsidRDefault="00751D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0B123" w14:textId="375A1002" w:rsidR="00751D4C" w:rsidRDefault="00751D4C">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880C5C">
      <w:rPr>
        <w:rStyle w:val="PageNumber"/>
        <w:noProof/>
      </w:rPr>
      <w:t>ii</w:t>
    </w:r>
    <w:r>
      <w:rPr>
        <w:rStyle w:val="PageNumber"/>
      </w:rPr>
      <w:fldChar w:fldCharType="end"/>
    </w: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8B777" w14:textId="77777777" w:rsidR="00751D4C" w:rsidRDefault="00751D4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1824" w14:paraId="54DC0890" w14:textId="77777777">
      <w:tc>
        <w:tcPr>
          <w:tcW w:w="3162" w:type="dxa"/>
          <w:tcBorders>
            <w:top w:val="nil"/>
            <w:left w:val="nil"/>
            <w:bottom w:val="nil"/>
            <w:right w:val="nil"/>
          </w:tcBorders>
        </w:tcPr>
        <w:p w14:paraId="1ABE1788" w14:textId="77777777" w:rsidR="00D61824" w:rsidRDefault="00D61824">
          <w:pPr>
            <w:ind w:right="360"/>
          </w:pPr>
        </w:p>
      </w:tc>
      <w:tc>
        <w:tcPr>
          <w:tcW w:w="3162" w:type="dxa"/>
          <w:tcBorders>
            <w:top w:val="nil"/>
            <w:left w:val="nil"/>
            <w:bottom w:val="nil"/>
            <w:right w:val="nil"/>
          </w:tcBorders>
        </w:tcPr>
        <w:p w14:paraId="09998397" w14:textId="77777777" w:rsidR="00D61824" w:rsidRDefault="00D61824">
          <w:pPr>
            <w:jc w:val="center"/>
          </w:pPr>
        </w:p>
      </w:tc>
      <w:tc>
        <w:tcPr>
          <w:tcW w:w="3162" w:type="dxa"/>
          <w:tcBorders>
            <w:top w:val="nil"/>
            <w:left w:val="nil"/>
            <w:bottom w:val="nil"/>
            <w:right w:val="nil"/>
          </w:tcBorders>
        </w:tcPr>
        <w:p w14:paraId="615A00C2" w14:textId="5EA2D858" w:rsidR="00D61824" w:rsidRDefault="00D6182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80C5C">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80C5C">
            <w:rPr>
              <w:rStyle w:val="PageNumber"/>
              <w:noProof/>
            </w:rPr>
            <w:t>9</w:t>
          </w:r>
          <w:r>
            <w:rPr>
              <w:rStyle w:val="PageNumber"/>
            </w:rPr>
            <w:fldChar w:fldCharType="end"/>
          </w:r>
        </w:p>
      </w:tc>
    </w:tr>
  </w:tbl>
  <w:p w14:paraId="18416058" w14:textId="77777777" w:rsidR="00D61824" w:rsidRDefault="00D6182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7BFB9" w14:textId="77777777" w:rsidR="00D61824" w:rsidRDefault="00D61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2F222" w14:textId="77777777" w:rsidR="002F2C7C" w:rsidRDefault="002F2C7C">
      <w:pPr>
        <w:spacing w:line="240" w:lineRule="auto"/>
      </w:pPr>
      <w:r>
        <w:separator/>
      </w:r>
    </w:p>
  </w:footnote>
  <w:footnote w:type="continuationSeparator" w:id="0">
    <w:p w14:paraId="48B01462" w14:textId="77777777" w:rsidR="002F2C7C" w:rsidRDefault="002F2C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63B53" w14:textId="77777777" w:rsidR="00751D4C" w:rsidRDefault="00751D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E3A4C" w14:textId="77777777" w:rsidR="00751D4C" w:rsidRDefault="00751D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7392D" w14:textId="77777777" w:rsidR="00751D4C" w:rsidRDefault="00751D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2C7A7" w14:textId="2E4F7D36" w:rsidR="00751D4C" w:rsidRDefault="00751D4C">
    <w:pPr>
      <w:pStyle w:val="Header"/>
      <w:tabs>
        <w:tab w:val="clear" w:pos="4320"/>
        <w:tab w:val="clear" w:pos="8640"/>
        <w:tab w:val="center" w:pos="4680"/>
        <w:tab w:val="right" w:pos="9360"/>
      </w:tabs>
    </w:pPr>
    <w:r>
      <w:tab/>
    </w:r>
    <w:r>
      <w:tab/>
      <w:t>&lt;DB_Center&gt;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D870E" w14:textId="77777777" w:rsidR="00D61824" w:rsidRDefault="00D6182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D3DA0" w14:textId="77777777" w:rsidR="00D61824" w:rsidRDefault="00D61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AF5354"/>
    <w:multiLevelType w:val="hybridMultilevel"/>
    <w:tmpl w:val="B55ACCA8"/>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C23E7"/>
    <w:multiLevelType w:val="hybridMultilevel"/>
    <w:tmpl w:val="DF4641F4"/>
    <w:lvl w:ilvl="0" w:tplc="56D237BE">
      <w:start w:val="8"/>
      <w:numFmt w:val="bullet"/>
      <w:lvlText w:val=""/>
      <w:lvlJc w:val="left"/>
      <w:pPr>
        <w:ind w:left="720" w:hanging="360"/>
      </w:pPr>
      <w:rPr>
        <w:rFonts w:ascii="Symbol" w:eastAsia="Times New Roman" w:hAnsi="Symbol" w:cstheme="majorBidi" w:hint="default"/>
        <w:color w:val="29292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A6370"/>
    <w:multiLevelType w:val="hybridMultilevel"/>
    <w:tmpl w:val="73E45676"/>
    <w:lvl w:ilvl="0" w:tplc="71A0A220">
      <w:start w:val="1"/>
      <w:numFmt w:val="upperLetter"/>
      <w:lvlText w:val="%1-"/>
      <w:lvlJc w:val="left"/>
      <w:pPr>
        <w:ind w:left="720" w:hanging="360"/>
      </w:pPr>
      <w:rPr>
        <w:rFonts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DB75E5"/>
    <w:multiLevelType w:val="hybridMultilevel"/>
    <w:tmpl w:val="3796D8E2"/>
    <w:lvl w:ilvl="0" w:tplc="B68A59B6">
      <w:start w:val="8"/>
      <w:numFmt w:val="bullet"/>
      <w:lvlText w:val=""/>
      <w:lvlJc w:val="left"/>
      <w:pPr>
        <w:ind w:left="720" w:hanging="360"/>
      </w:pPr>
      <w:rPr>
        <w:rFonts w:ascii="Symbol" w:eastAsia="Times New Roman" w:hAnsi="Symbol" w:cstheme="majorBidi" w:hint="default"/>
        <w:color w:val="29292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0464A"/>
    <w:multiLevelType w:val="hybridMultilevel"/>
    <w:tmpl w:val="A4FE3196"/>
    <w:lvl w:ilvl="0" w:tplc="368C2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9604E8"/>
    <w:multiLevelType w:val="multilevel"/>
    <w:tmpl w:val="EFB8E6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6020297"/>
    <w:multiLevelType w:val="multilevel"/>
    <w:tmpl w:val="16C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9"/>
  </w:num>
  <w:num w:numId="5">
    <w:abstractNumId w:val="0"/>
    <w:lvlOverride w:ilvl="0">
      <w:startOverride w:val="1"/>
    </w:lvlOverride>
  </w:num>
  <w:num w:numId="6">
    <w:abstractNumId w:val="4"/>
  </w:num>
  <w:num w:numId="7">
    <w:abstractNumId w:val="11"/>
  </w:num>
  <w:num w:numId="8">
    <w:abstractNumId w:val="8"/>
  </w:num>
  <w:num w:numId="9">
    <w:abstractNumId w:val="6"/>
  </w:num>
  <w:num w:numId="10">
    <w:abstractNumId w:val="0"/>
  </w:num>
  <w:num w:numId="11">
    <w:abstractNumId w:val="2"/>
  </w:num>
  <w:num w:numId="1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5"/>
  </w:num>
  <w:num w:numId="1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1tTA0NjUzNDAzNTJU0lEKTi0uzszPAykwNK8FANsulFAtAAAA"/>
  </w:docVars>
  <w:rsids>
    <w:rsidRoot w:val="00260CC2"/>
    <w:rsid w:val="000118A6"/>
    <w:rsid w:val="00051C5F"/>
    <w:rsid w:val="00062E5D"/>
    <w:rsid w:val="000770BF"/>
    <w:rsid w:val="000A2577"/>
    <w:rsid w:val="000E2FF8"/>
    <w:rsid w:val="00162A54"/>
    <w:rsid w:val="00183F35"/>
    <w:rsid w:val="001874D3"/>
    <w:rsid w:val="001B23ED"/>
    <w:rsid w:val="001D4F4A"/>
    <w:rsid w:val="00206D1B"/>
    <w:rsid w:val="00252E73"/>
    <w:rsid w:val="00260CC2"/>
    <w:rsid w:val="002B2FCF"/>
    <w:rsid w:val="002D1AE8"/>
    <w:rsid w:val="002F2C7C"/>
    <w:rsid w:val="0035231A"/>
    <w:rsid w:val="00355630"/>
    <w:rsid w:val="00362A99"/>
    <w:rsid w:val="003A37E9"/>
    <w:rsid w:val="003A4016"/>
    <w:rsid w:val="003D141E"/>
    <w:rsid w:val="00440C60"/>
    <w:rsid w:val="004743A7"/>
    <w:rsid w:val="00475D85"/>
    <w:rsid w:val="004A2F2A"/>
    <w:rsid w:val="004D0018"/>
    <w:rsid w:val="004D6D5D"/>
    <w:rsid w:val="00525B97"/>
    <w:rsid w:val="005272CC"/>
    <w:rsid w:val="00555123"/>
    <w:rsid w:val="005615E4"/>
    <w:rsid w:val="005724EC"/>
    <w:rsid w:val="00591E19"/>
    <w:rsid w:val="005A2E69"/>
    <w:rsid w:val="00605244"/>
    <w:rsid w:val="00623CFE"/>
    <w:rsid w:val="00631A7A"/>
    <w:rsid w:val="00634CBD"/>
    <w:rsid w:val="0063545C"/>
    <w:rsid w:val="00635B72"/>
    <w:rsid w:val="006965C3"/>
    <w:rsid w:val="006A5935"/>
    <w:rsid w:val="006E48C2"/>
    <w:rsid w:val="007175AC"/>
    <w:rsid w:val="00751D4C"/>
    <w:rsid w:val="00773D7B"/>
    <w:rsid w:val="007909E4"/>
    <w:rsid w:val="007A7F64"/>
    <w:rsid w:val="007B0CF3"/>
    <w:rsid w:val="007C4837"/>
    <w:rsid w:val="007D51DF"/>
    <w:rsid w:val="007E6F69"/>
    <w:rsid w:val="007F0B83"/>
    <w:rsid w:val="007F5614"/>
    <w:rsid w:val="00836A2E"/>
    <w:rsid w:val="0085188B"/>
    <w:rsid w:val="00880C5C"/>
    <w:rsid w:val="008A7195"/>
    <w:rsid w:val="008B01CB"/>
    <w:rsid w:val="008D57D5"/>
    <w:rsid w:val="008D72CC"/>
    <w:rsid w:val="008E7441"/>
    <w:rsid w:val="00940305"/>
    <w:rsid w:val="0096039D"/>
    <w:rsid w:val="00995A28"/>
    <w:rsid w:val="009A4AA1"/>
    <w:rsid w:val="009E595A"/>
    <w:rsid w:val="009F1B49"/>
    <w:rsid w:val="00A22F7D"/>
    <w:rsid w:val="00A241F5"/>
    <w:rsid w:val="00A76970"/>
    <w:rsid w:val="00AD1768"/>
    <w:rsid w:val="00AD7E37"/>
    <w:rsid w:val="00B40EBB"/>
    <w:rsid w:val="00B47757"/>
    <w:rsid w:val="00B91C58"/>
    <w:rsid w:val="00B92344"/>
    <w:rsid w:val="00C245DD"/>
    <w:rsid w:val="00C508A6"/>
    <w:rsid w:val="00C50C80"/>
    <w:rsid w:val="00C70A88"/>
    <w:rsid w:val="00C83743"/>
    <w:rsid w:val="00CA7DCF"/>
    <w:rsid w:val="00D240AF"/>
    <w:rsid w:val="00D55C6D"/>
    <w:rsid w:val="00D61824"/>
    <w:rsid w:val="00D6740C"/>
    <w:rsid w:val="00DB698F"/>
    <w:rsid w:val="00DC4A40"/>
    <w:rsid w:val="00DC6744"/>
    <w:rsid w:val="00DF1B4F"/>
    <w:rsid w:val="00E23D21"/>
    <w:rsid w:val="00E27C1E"/>
    <w:rsid w:val="00E507D6"/>
    <w:rsid w:val="00E7098D"/>
    <w:rsid w:val="00E722F7"/>
    <w:rsid w:val="00E83377"/>
    <w:rsid w:val="00EA57AF"/>
    <w:rsid w:val="00EB210E"/>
    <w:rsid w:val="00F00D5C"/>
    <w:rsid w:val="00F35A42"/>
    <w:rsid w:val="00F55B50"/>
    <w:rsid w:val="00F76AED"/>
    <w:rsid w:val="00F824E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083FA8"/>
  <w15:chartTrackingRefBased/>
  <w15:docId w15:val="{835B4B95-E28B-45B8-A3E8-15D6CA7B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7D6"/>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DB698F"/>
    <w:pPr>
      <w:spacing w:after="120"/>
      <w:ind w:left="720"/>
    </w:pPr>
    <w:rPr>
      <w:iCs/>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uiPriority w:val="22"/>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TOCHeading">
    <w:name w:val="TOC Heading"/>
    <w:basedOn w:val="Heading1"/>
    <w:next w:val="Normal"/>
    <w:uiPriority w:val="39"/>
    <w:unhideWhenUsed/>
    <w:qFormat/>
    <w:rsid w:val="00260CC2"/>
    <w:pPr>
      <w:keepLines/>
      <w:widowControl/>
      <w:numPr>
        <w:numId w:val="0"/>
      </w:numPr>
      <w:spacing w:before="240" w:after="0" w:line="259" w:lineRule="auto"/>
      <w:outlineLvl w:val="9"/>
    </w:pPr>
    <w:rPr>
      <w:rFonts w:ascii="Calibri Light" w:hAnsi="Calibri Light"/>
      <w:b w:val="0"/>
      <w:color w:val="2E74B5"/>
      <w:sz w:val="32"/>
      <w:szCs w:val="32"/>
    </w:rPr>
  </w:style>
  <w:style w:type="table" w:styleId="TableGrid">
    <w:name w:val="Table Grid"/>
    <w:basedOn w:val="TableNormal"/>
    <w:uiPriority w:val="59"/>
    <w:rsid w:val="00F35A42"/>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35A42"/>
    <w:pPr>
      <w:autoSpaceDE w:val="0"/>
      <w:autoSpaceDN w:val="0"/>
      <w:spacing w:line="240" w:lineRule="auto"/>
    </w:pPr>
    <w:rPr>
      <w:sz w:val="22"/>
      <w:szCs w:val="22"/>
      <w:lang w:bidi="en-US"/>
    </w:rPr>
  </w:style>
  <w:style w:type="paragraph" w:styleId="ListParagraph">
    <w:name w:val="List Paragraph"/>
    <w:basedOn w:val="Normal"/>
    <w:uiPriority w:val="34"/>
    <w:qFormat/>
    <w:rsid w:val="009E595A"/>
    <w:pPr>
      <w:ind w:left="720"/>
      <w:contextualSpacing/>
    </w:pPr>
  </w:style>
  <w:style w:type="character" w:customStyle="1" w:styleId="fontstyle01">
    <w:name w:val="fontstyle01"/>
    <w:basedOn w:val="DefaultParagraphFont"/>
    <w:rsid w:val="00AD7E37"/>
    <w:rPr>
      <w:rFonts w:ascii="Times New Roman" w:hAnsi="Times New Roman" w:cs="Times New Roman" w:hint="default"/>
      <w:b w:val="0"/>
      <w:bCs w:val="0"/>
      <w:i/>
      <w:iCs/>
      <w:color w:val="000000"/>
      <w:sz w:val="24"/>
      <w:szCs w:val="24"/>
    </w:rPr>
  </w:style>
  <w:style w:type="character" w:customStyle="1" w:styleId="HeaderChar">
    <w:name w:val="Header Char"/>
    <w:basedOn w:val="DefaultParagraphFont"/>
    <w:link w:val="Header"/>
    <w:rsid w:val="00751D4C"/>
    <w:rPr>
      <w:lang w:val="en-US" w:eastAsia="en-US"/>
    </w:rPr>
  </w:style>
  <w:style w:type="character" w:customStyle="1" w:styleId="FooterChar">
    <w:name w:val="Footer Char"/>
    <w:basedOn w:val="DefaultParagraphFont"/>
    <w:link w:val="Footer"/>
    <w:rsid w:val="00751D4C"/>
    <w:rPr>
      <w:lang w:val="en-US" w:eastAsia="en-US"/>
    </w:rPr>
  </w:style>
  <w:style w:type="character" w:customStyle="1" w:styleId="BodyTextChar">
    <w:name w:val="Body Text Char"/>
    <w:basedOn w:val="DefaultParagraphFont"/>
    <w:link w:val="BodyText"/>
    <w:semiHidden/>
    <w:rsid w:val="00880C5C"/>
    <w:rPr>
      <w:lang w:val="en-US" w:eastAsia="en-US"/>
    </w:rPr>
  </w:style>
  <w:style w:type="paragraph" w:styleId="BalloonText">
    <w:name w:val="Balloon Text"/>
    <w:basedOn w:val="Normal"/>
    <w:link w:val="BalloonTextChar"/>
    <w:uiPriority w:val="99"/>
    <w:semiHidden/>
    <w:unhideWhenUsed/>
    <w:rsid w:val="007D51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1DF"/>
    <w:rPr>
      <w:rFonts w:ascii="Segoe UI" w:hAnsi="Segoe UI" w:cs="Segoe UI"/>
      <w:sz w:val="18"/>
      <w:szCs w:val="18"/>
      <w:lang w:val="en-US" w:eastAsia="en-US"/>
    </w:rPr>
  </w:style>
  <w:style w:type="paragraph" w:styleId="Caption">
    <w:name w:val="caption"/>
    <w:basedOn w:val="Normal"/>
    <w:next w:val="Normal"/>
    <w:uiPriority w:val="35"/>
    <w:unhideWhenUsed/>
    <w:qFormat/>
    <w:rsid w:val="007D51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644284">
      <w:bodyDiv w:val="1"/>
      <w:marLeft w:val="0"/>
      <w:marRight w:val="0"/>
      <w:marTop w:val="0"/>
      <w:marBottom w:val="0"/>
      <w:divBdr>
        <w:top w:val="none" w:sz="0" w:space="0" w:color="auto"/>
        <w:left w:val="none" w:sz="0" w:space="0" w:color="auto"/>
        <w:bottom w:val="none" w:sz="0" w:space="0" w:color="auto"/>
        <w:right w:val="none" w:sz="0" w:space="0" w:color="auto"/>
      </w:divBdr>
    </w:div>
    <w:div w:id="918441306">
      <w:bodyDiv w:val="1"/>
      <w:marLeft w:val="0"/>
      <w:marRight w:val="0"/>
      <w:marTop w:val="0"/>
      <w:marBottom w:val="0"/>
      <w:divBdr>
        <w:top w:val="none" w:sz="0" w:space="0" w:color="auto"/>
        <w:left w:val="none" w:sz="0" w:space="0" w:color="auto"/>
        <w:bottom w:val="none" w:sz="0" w:space="0" w:color="auto"/>
        <w:right w:val="none" w:sz="0" w:space="0" w:color="auto"/>
      </w:divBdr>
    </w:div>
    <w:div w:id="1253272720">
      <w:bodyDiv w:val="1"/>
      <w:marLeft w:val="0"/>
      <w:marRight w:val="0"/>
      <w:marTop w:val="0"/>
      <w:marBottom w:val="0"/>
      <w:divBdr>
        <w:top w:val="none" w:sz="0" w:space="0" w:color="auto"/>
        <w:left w:val="none" w:sz="0" w:space="0" w:color="auto"/>
        <w:bottom w:val="none" w:sz="0" w:space="0" w:color="auto"/>
        <w:right w:val="none" w:sz="0" w:space="0" w:color="auto"/>
      </w:divBdr>
    </w:div>
    <w:div w:id="1446775299">
      <w:bodyDiv w:val="1"/>
      <w:marLeft w:val="0"/>
      <w:marRight w:val="0"/>
      <w:marTop w:val="0"/>
      <w:marBottom w:val="0"/>
      <w:divBdr>
        <w:top w:val="none" w:sz="0" w:space="0" w:color="auto"/>
        <w:left w:val="none" w:sz="0" w:space="0" w:color="auto"/>
        <w:bottom w:val="none" w:sz="0" w:space="0" w:color="auto"/>
        <w:right w:val="none" w:sz="0" w:space="0" w:color="auto"/>
      </w:divBdr>
    </w:div>
    <w:div w:id="1511331200">
      <w:bodyDiv w:val="1"/>
      <w:marLeft w:val="0"/>
      <w:marRight w:val="0"/>
      <w:marTop w:val="0"/>
      <w:marBottom w:val="0"/>
      <w:divBdr>
        <w:top w:val="none" w:sz="0" w:space="0" w:color="auto"/>
        <w:left w:val="none" w:sz="0" w:space="0" w:color="auto"/>
        <w:bottom w:val="none" w:sz="0" w:space="0" w:color="auto"/>
        <w:right w:val="none" w:sz="0" w:space="0" w:color="auto"/>
      </w:divBdr>
    </w:div>
    <w:div w:id="1571117576">
      <w:bodyDiv w:val="1"/>
      <w:marLeft w:val="0"/>
      <w:marRight w:val="0"/>
      <w:marTop w:val="0"/>
      <w:marBottom w:val="0"/>
      <w:divBdr>
        <w:top w:val="none" w:sz="0" w:space="0" w:color="auto"/>
        <w:left w:val="none" w:sz="0" w:space="0" w:color="auto"/>
        <w:bottom w:val="none" w:sz="0" w:space="0" w:color="auto"/>
        <w:right w:val="none" w:sz="0" w:space="0" w:color="auto"/>
      </w:divBdr>
    </w:div>
    <w:div w:id="1714882775">
      <w:bodyDiv w:val="1"/>
      <w:marLeft w:val="0"/>
      <w:marRight w:val="0"/>
      <w:marTop w:val="0"/>
      <w:marBottom w:val="0"/>
      <w:divBdr>
        <w:top w:val="none" w:sz="0" w:space="0" w:color="auto"/>
        <w:left w:val="none" w:sz="0" w:space="0" w:color="auto"/>
        <w:bottom w:val="none" w:sz="0" w:space="0" w:color="auto"/>
        <w:right w:val="none" w:sz="0" w:space="0" w:color="auto"/>
      </w:divBdr>
      <w:divsChild>
        <w:div w:id="310599729">
          <w:marLeft w:val="0"/>
          <w:marRight w:val="0"/>
          <w:marTop w:val="0"/>
          <w:marBottom w:val="120"/>
          <w:divBdr>
            <w:top w:val="none" w:sz="0" w:space="0" w:color="auto"/>
            <w:left w:val="none" w:sz="0" w:space="0" w:color="auto"/>
            <w:bottom w:val="none" w:sz="0" w:space="0" w:color="auto"/>
            <w:right w:val="none" w:sz="0" w:space="0" w:color="auto"/>
          </w:divBdr>
        </w:div>
      </w:divsChild>
    </w:div>
    <w:div w:id="1805810918">
      <w:bodyDiv w:val="1"/>
      <w:marLeft w:val="0"/>
      <w:marRight w:val="0"/>
      <w:marTop w:val="0"/>
      <w:marBottom w:val="0"/>
      <w:divBdr>
        <w:top w:val="none" w:sz="0" w:space="0" w:color="auto"/>
        <w:left w:val="none" w:sz="0" w:space="0" w:color="auto"/>
        <w:bottom w:val="none" w:sz="0" w:space="0" w:color="auto"/>
        <w:right w:val="none" w:sz="0" w:space="0" w:color="auto"/>
      </w:divBdr>
    </w:div>
    <w:div w:id="190587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jpeg"/><Relationship Id="rId27"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tan\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65D66F-8DEC-4AF9-92F0-EA3B2125AA3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7EF59-E07E-4FB1-8592-547BAEE4C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2170</TotalTime>
  <Pages>12</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18296</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Sultan Alqahtani</dc:creator>
  <cp:keywords/>
  <dc:description/>
  <cp:lastModifiedBy>ali alhawas</cp:lastModifiedBy>
  <cp:revision>3</cp:revision>
  <cp:lastPrinted>1899-12-31T21:00:00Z</cp:lastPrinted>
  <dcterms:created xsi:type="dcterms:W3CDTF">2020-10-10T10:05:00Z</dcterms:created>
  <dcterms:modified xsi:type="dcterms:W3CDTF">2020-10-17T17:47:00Z</dcterms:modified>
</cp:coreProperties>
</file>